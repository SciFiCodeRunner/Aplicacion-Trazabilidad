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323881">
      <w:pPr>
        <w:pStyle w:val="Ttul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S</w:t>
      </w:r>
      <w:r w:rsidR="00FC7882">
        <w:rPr>
          <w:rFonts w:ascii="Century Gothic" w:hAnsi="Century Gothic"/>
          <w:noProof/>
          <w:color w:val="B01513"/>
          <w:lang w:val="es-ES"/>
        </w:rPr>
        <w:t>istema informacion trazabilidad obra civil</w:t>
      </w:r>
    </w:p>
    <w:p w:rsidR="00827275" w:rsidRDefault="00827275">
      <w:pPr>
        <w:rPr>
          <w:rFonts w:ascii="Century Gothic" w:hAnsi="Century Gothic"/>
          <w:noProof/>
          <w:szCs w:val="16"/>
          <w:lang w:val="es-ES"/>
        </w:rPr>
      </w:pPr>
    </w:p>
    <w:p w:rsidR="00D93156" w:rsidRDefault="00D93156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 xml:space="preserve">Proyecto de grado Ingenieria civil </w:t>
      </w:r>
      <w:r w:rsidR="00CC367B">
        <w:rPr>
          <w:rFonts w:ascii="Century Gothic" w:hAnsi="Century Gothic"/>
          <w:noProof/>
          <w:sz w:val="24"/>
          <w:szCs w:val="24"/>
          <w:lang w:val="es-ES"/>
        </w:rPr>
        <w:t>U</w:t>
      </w:r>
      <w:r w:rsidRPr="00D93156">
        <w:rPr>
          <w:rFonts w:ascii="Century Gothic" w:hAnsi="Century Gothic"/>
          <w:noProof/>
          <w:sz w:val="24"/>
          <w:szCs w:val="24"/>
          <w:lang w:val="es-ES"/>
        </w:rPr>
        <w:t xml:space="preserve">niversidad </w:t>
      </w:r>
      <w:r w:rsidR="00CC367B">
        <w:rPr>
          <w:rFonts w:ascii="Century Gothic" w:hAnsi="Century Gothic"/>
          <w:noProof/>
          <w:sz w:val="24"/>
          <w:szCs w:val="24"/>
          <w:lang w:val="es-ES"/>
        </w:rPr>
        <w:t>Militar Nueva G</w:t>
      </w:r>
      <w:r>
        <w:rPr>
          <w:rFonts w:ascii="Century Gothic" w:hAnsi="Century Gothic"/>
          <w:noProof/>
          <w:sz w:val="24"/>
          <w:szCs w:val="24"/>
          <w:lang w:val="es-ES"/>
        </w:rPr>
        <w:t>ranada(Bogota)</w:t>
      </w:r>
    </w:p>
    <w:p w:rsidR="00D93156" w:rsidRDefault="00D93156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Estudiante: giovany hernandez salinas</w:t>
      </w:r>
    </w:p>
    <w:p w:rsidR="00D93156" w:rsidRDefault="00D93156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Nombre trabajo de grado :</w:t>
      </w:r>
      <w:r w:rsidRPr="00D93156">
        <w:rPr>
          <w:lang w:val="es-CO"/>
        </w:rPr>
        <w:t xml:space="preserve"> </w:t>
      </w:r>
      <w:r w:rsidRPr="00D93156">
        <w:rPr>
          <w:rFonts w:ascii="Century Gothic" w:hAnsi="Century Gothic"/>
          <w:noProof/>
          <w:sz w:val="24"/>
          <w:szCs w:val="24"/>
          <w:lang w:val="es-ES"/>
        </w:rPr>
        <w:t>diseño aplicacion informatica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 para digitalizar ,identificar ,</w:t>
      </w:r>
      <w:r w:rsidRPr="00D93156">
        <w:rPr>
          <w:rFonts w:ascii="Century Gothic" w:hAnsi="Century Gothic"/>
          <w:noProof/>
          <w:sz w:val="24"/>
          <w:szCs w:val="24"/>
          <w:lang w:val="es-ES"/>
        </w:rPr>
        <w:t>controlar y evaluar los procesos constructivos en una obra lineal</w:t>
      </w:r>
    </w:p>
    <w:p w:rsidR="00D93156" w:rsidRDefault="00D93156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Fecha entrega</w:t>
      </w:r>
      <w:r w:rsidR="00CC367B">
        <w:rPr>
          <w:rFonts w:ascii="Century Gothic" w:hAnsi="Century Gothic"/>
          <w:noProof/>
          <w:sz w:val="24"/>
          <w:szCs w:val="24"/>
          <w:lang w:val="es-ES"/>
        </w:rPr>
        <w:t xml:space="preserve"> diseño final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 Abril 30 </w:t>
      </w:r>
    </w:p>
    <w:p w:rsidR="00CC367B" w:rsidRDefault="00CC367B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 xml:space="preserve">Fecha sustentacion proyecto de grado: junio 20 </w:t>
      </w:r>
    </w:p>
    <w:p w:rsidR="00D93156" w:rsidRPr="00D93156" w:rsidRDefault="00D93156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Requisitos obtenidos  :</w:t>
      </w:r>
    </w:p>
    <w:p w:rsidR="00FC7882" w:rsidRDefault="00FC7882">
      <w:pPr>
        <w:rPr>
          <w:rFonts w:ascii="Century Gothic" w:hAnsi="Century Gothic"/>
          <w:noProof/>
          <w:sz w:val="24"/>
          <w:szCs w:val="24"/>
          <w:lang w:val="es-ES"/>
        </w:rPr>
      </w:pPr>
      <w:r w:rsidRPr="00FC7882">
        <w:rPr>
          <w:rFonts w:ascii="Century Gothic" w:hAnsi="Century Gothic"/>
          <w:noProof/>
          <w:sz w:val="24"/>
          <w:szCs w:val="24"/>
          <w:lang w:val="es-ES"/>
        </w:rPr>
        <w:t>S</w:t>
      </w:r>
      <w:r>
        <w:rPr>
          <w:rFonts w:ascii="Century Gothic" w:hAnsi="Century Gothic"/>
          <w:noProof/>
          <w:sz w:val="24"/>
          <w:szCs w:val="24"/>
          <w:lang w:val="es-ES"/>
        </w:rPr>
        <w:t>e desea construir un sistema de informacion para agilizar la trazabilidad  empleando el calculo de datos teoricos y reales, Se requiere verificar por tramos (Abscisa) la informacion de excavado y llenado teniendo en cuenta el vehiculo usado para dicho fin</w:t>
      </w:r>
      <w:r w:rsidR="00D93156">
        <w:rPr>
          <w:rFonts w:ascii="Century Gothic" w:hAnsi="Century Gothic"/>
          <w:noProof/>
          <w:sz w:val="24"/>
          <w:szCs w:val="24"/>
          <w:lang w:val="es-ES"/>
        </w:rPr>
        <w:t xml:space="preserve"> </w:t>
      </w:r>
      <w:r>
        <w:rPr>
          <w:rFonts w:ascii="Century Gothic" w:hAnsi="Century Gothic"/>
          <w:noProof/>
          <w:sz w:val="24"/>
          <w:szCs w:val="24"/>
          <w:lang w:val="es-ES"/>
        </w:rPr>
        <w:t>, se desea tener un control detallado</w:t>
      </w:r>
      <w:r w:rsidR="00CC367B">
        <w:rPr>
          <w:rFonts w:ascii="Century Gothic" w:hAnsi="Century Gothic"/>
          <w:noProof/>
          <w:sz w:val="24"/>
          <w:szCs w:val="24"/>
          <w:lang w:val="es-ES"/>
        </w:rPr>
        <w:t xml:space="preserve"> de cada movimiento de material, 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la fecha de cargue y descargue el vehiculo usado y los costos de mantencion de dicha accion </w:t>
      </w:r>
    </w:p>
    <w:p w:rsidR="00FC7882" w:rsidRDefault="00FC7882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 xml:space="preserve">Ademas se pide que por cada tramo se pueda verificar cuanto se excavo o cuanto se lleno y el tipo de material usado como son </w:t>
      </w:r>
      <w:r w:rsidR="00CC367B">
        <w:rPr>
          <w:rFonts w:ascii="Century Gothic" w:hAnsi="Century Gothic"/>
          <w:noProof/>
          <w:sz w:val="24"/>
          <w:szCs w:val="24"/>
          <w:lang w:val="es-ES"/>
        </w:rPr>
        <w:t>:</w:t>
      </w:r>
    </w:p>
    <w:p w:rsidR="00FC7882" w:rsidRDefault="00FC7882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Sub rasante</w:t>
      </w:r>
      <w:r w:rsidR="00D93156">
        <w:rPr>
          <w:rFonts w:ascii="Century Gothic" w:hAnsi="Century Gothic"/>
          <w:noProof/>
          <w:sz w:val="24"/>
          <w:szCs w:val="24"/>
          <w:lang w:val="es-ES"/>
        </w:rPr>
        <w:t>,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Sub base </w:t>
      </w:r>
      <w:r w:rsidR="00D93156">
        <w:rPr>
          <w:rFonts w:ascii="Century Gothic" w:hAnsi="Century Gothic"/>
          <w:noProof/>
          <w:sz w:val="24"/>
          <w:szCs w:val="24"/>
          <w:lang w:val="es-ES"/>
        </w:rPr>
        <w:t>,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Base </w:t>
      </w:r>
      <w:r w:rsidR="00D93156">
        <w:rPr>
          <w:rFonts w:ascii="Century Gothic" w:hAnsi="Century Gothic"/>
          <w:noProof/>
          <w:sz w:val="24"/>
          <w:szCs w:val="24"/>
          <w:lang w:val="es-ES"/>
        </w:rPr>
        <w:t>,</w:t>
      </w:r>
      <w:r>
        <w:rPr>
          <w:rFonts w:ascii="Century Gothic" w:hAnsi="Century Gothic"/>
          <w:noProof/>
          <w:sz w:val="24"/>
          <w:szCs w:val="24"/>
          <w:lang w:val="es-ES"/>
        </w:rPr>
        <w:t>Graanular</w:t>
      </w:r>
      <w:r w:rsidR="00D93156">
        <w:rPr>
          <w:rFonts w:ascii="Century Gothic" w:hAnsi="Century Gothic"/>
          <w:noProof/>
          <w:sz w:val="24"/>
          <w:szCs w:val="24"/>
          <w:lang w:val="es-ES"/>
        </w:rPr>
        <w:t xml:space="preserve">, 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Filtrante </w:t>
      </w:r>
    </w:p>
    <w:p w:rsidR="00FC7882" w:rsidRDefault="00FC7882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Tambien el vehiculo operario debera quedar registrado en el sistema y todos sus movimientos para calcular al final de la fecha establecida cuanto se debe pagar por los movimientos de material efectuados</w:t>
      </w:r>
      <w:r w:rsidR="00CC367B">
        <w:rPr>
          <w:rFonts w:ascii="Century Gothic" w:hAnsi="Century Gothic"/>
          <w:noProof/>
          <w:sz w:val="24"/>
          <w:szCs w:val="24"/>
          <w:lang w:val="es-ES"/>
        </w:rPr>
        <w:t xml:space="preserve"> (Nomina)</w:t>
      </w:r>
    </w:p>
    <w:p w:rsidR="00FC7882" w:rsidRDefault="00FC7882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El cliente desea poder ingresar el tamaño de las abscisas correspondientes de</w:t>
      </w:r>
      <w:r w:rsidR="00692107">
        <w:rPr>
          <w:rFonts w:ascii="Century Gothic" w:hAnsi="Century Gothic"/>
          <w:noProof/>
          <w:sz w:val="24"/>
          <w:szCs w:val="24"/>
          <w:lang w:val="es-ES"/>
        </w:rPr>
        <w:t>sde un punto a otro en el plano parca calcular los movimientos de cargue y descargue de material</w:t>
      </w:r>
      <w:bookmarkStart w:id="0" w:name="_GoBack"/>
      <w:bookmarkEnd w:id="0"/>
      <w:r w:rsidR="002D4ADF">
        <w:rPr>
          <w:rFonts w:ascii="Century Gothic" w:hAnsi="Century Gothic"/>
          <w:noProof/>
          <w:sz w:val="24"/>
          <w:szCs w:val="24"/>
          <w:lang w:val="es-ES"/>
        </w:rPr>
        <w:t xml:space="preserve"> </w:t>
      </w:r>
      <w:r w:rsidR="00CC367B">
        <w:rPr>
          <w:rFonts w:ascii="Century Gothic" w:hAnsi="Century Gothic"/>
          <w:noProof/>
          <w:sz w:val="24"/>
          <w:szCs w:val="24"/>
          <w:lang w:val="es-ES"/>
        </w:rPr>
        <w:t>.</w:t>
      </w:r>
    </w:p>
    <w:p w:rsidR="00CC367B" w:rsidRDefault="00CC367B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 xml:space="preserve">Estudiantes Ingenieria de sistemas y computacion involucrados : </w:t>
      </w:r>
    </w:p>
    <w:p w:rsidR="002D4ADF" w:rsidRDefault="00CC367B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lastRenderedPageBreak/>
        <w:t>cristian camilo soto ramirez  y Juan felipe salcedo.</w:t>
      </w:r>
    </w:p>
    <w:p w:rsidR="00CC367B" w:rsidRDefault="00CC367B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se presenta tentativa como proyecto final de la asignatura software 3 Universidad del Quindio al profesor Faber Giraldo Velasquez.</w:t>
      </w:r>
    </w:p>
    <w:p w:rsidR="002D4ADF" w:rsidRDefault="002D4ADF" w:rsidP="002D4ADF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:rsidR="002D4ADF" w:rsidRPr="00FC7882" w:rsidRDefault="002D4ADF">
      <w:pPr>
        <w:rPr>
          <w:noProof/>
          <w:sz w:val="24"/>
          <w:szCs w:val="24"/>
          <w:lang w:val="es-ES"/>
        </w:rPr>
      </w:pPr>
    </w:p>
    <w:sectPr w:rsidR="002D4ADF" w:rsidRPr="00FC78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82"/>
    <w:rsid w:val="002D4ADF"/>
    <w:rsid w:val="00323881"/>
    <w:rsid w:val="00692107"/>
    <w:rsid w:val="00827275"/>
    <w:rsid w:val="00920628"/>
    <w:rsid w:val="00CC367B"/>
    <w:rsid w:val="00D93156"/>
    <w:rsid w:val="00F42F63"/>
    <w:rsid w:val="00F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2174EA"/>
  <w15:chartTrackingRefBased/>
  <w15:docId w15:val="{38786C9C-9F72-48AA-B539-74022FF6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to\AppData\Roaming\Microsoft\Template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35</TotalTime>
  <Pages>3</Pages>
  <Words>255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soto</dc:creator>
  <cp:keywords/>
  <cp:lastModifiedBy>camilo soto</cp:lastModifiedBy>
  <cp:revision>5</cp:revision>
  <dcterms:created xsi:type="dcterms:W3CDTF">2017-02-09T03:43:00Z</dcterms:created>
  <dcterms:modified xsi:type="dcterms:W3CDTF">2017-06-04T15:20:00Z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