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8E2" w:rsidRPr="002531A9" w:rsidRDefault="009038E2" w:rsidP="009038E2">
      <w:pPr>
        <w:pStyle w:val="Puesto"/>
        <w:jc w:val="right"/>
      </w:pPr>
      <w:r w:rsidRPr="002531A9">
        <w:t xml:space="preserve">Sistema información trazabilidad obra civil </w:t>
      </w:r>
    </w:p>
    <w:p w:rsidR="009038E2" w:rsidRDefault="009038E2" w:rsidP="009038E2">
      <w:pPr>
        <w:pStyle w:val="Puesto"/>
      </w:pPr>
    </w:p>
    <w:p w:rsidR="00FD2BAF" w:rsidRDefault="009038E2" w:rsidP="009038E2">
      <w:pPr>
        <w:pStyle w:val="Puesto"/>
        <w:jc w:val="right"/>
      </w:pPr>
      <w:r>
        <w:t>Lista de riesgos</w:t>
      </w:r>
    </w:p>
    <w:p w:rsidR="00FD2BAF" w:rsidRDefault="009038E2">
      <w:pPr>
        <w:pStyle w:val="Puesto"/>
        <w:jc w:val="right"/>
        <w:rPr>
          <w:sz w:val="28"/>
        </w:rPr>
      </w:pPr>
      <w:proofErr w:type="spellStart"/>
      <w:r>
        <w:rPr>
          <w:sz w:val="28"/>
        </w:rPr>
        <w:t>Version</w:t>
      </w:r>
      <w:proofErr w:type="spellEnd"/>
      <w:r>
        <w:rPr>
          <w:sz w:val="28"/>
        </w:rPr>
        <w:t xml:space="preserve"> 1.0</w:t>
      </w:r>
    </w:p>
    <w:p w:rsidR="00FD2BAF" w:rsidRDefault="00FD2BAF">
      <w:pPr>
        <w:pStyle w:val="Puesto"/>
        <w:rPr>
          <w:sz w:val="28"/>
        </w:rPr>
      </w:pPr>
    </w:p>
    <w:p w:rsidR="00FD2BAF" w:rsidRDefault="00FD2BAF">
      <w:pPr>
        <w:sectPr w:rsidR="00FD2BAF">
          <w:headerReference w:type="default" r:id="rId7"/>
          <w:footerReference w:type="even" r:id="rId8"/>
          <w:pgSz w:w="12240" w:h="15840" w:code="1"/>
          <w:pgMar w:top="1440" w:right="1440" w:bottom="1440" w:left="1440" w:header="720" w:footer="720" w:gutter="0"/>
          <w:cols w:space="720"/>
          <w:vAlign w:val="center"/>
        </w:sectPr>
      </w:pPr>
    </w:p>
    <w:p w:rsidR="009038E2" w:rsidRDefault="009038E2" w:rsidP="009038E2">
      <w:pPr>
        <w:pStyle w:val="Puesto"/>
      </w:pPr>
      <w:r>
        <w:lastRenderedPageBreak/>
        <w:t>Historial de Revisión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D2BAF">
        <w:tc>
          <w:tcPr>
            <w:tcW w:w="2304" w:type="dxa"/>
          </w:tcPr>
          <w:p w:rsidR="00FD2BAF" w:rsidRDefault="00E97F5A">
            <w:pPr>
              <w:pStyle w:val="Tabletext"/>
              <w:jc w:val="center"/>
              <w:rPr>
                <w:b/>
              </w:rPr>
            </w:pPr>
            <w:r>
              <w:rPr>
                <w:b/>
              </w:rPr>
              <w:t>Date</w:t>
            </w:r>
          </w:p>
        </w:tc>
        <w:tc>
          <w:tcPr>
            <w:tcW w:w="1152" w:type="dxa"/>
          </w:tcPr>
          <w:p w:rsidR="00FD2BAF" w:rsidRDefault="00E97F5A">
            <w:pPr>
              <w:pStyle w:val="Tabletext"/>
              <w:jc w:val="center"/>
              <w:rPr>
                <w:b/>
              </w:rPr>
            </w:pPr>
            <w:proofErr w:type="spellStart"/>
            <w:r>
              <w:rPr>
                <w:b/>
              </w:rPr>
              <w:t>Version</w:t>
            </w:r>
            <w:proofErr w:type="spellEnd"/>
          </w:p>
        </w:tc>
        <w:tc>
          <w:tcPr>
            <w:tcW w:w="3744" w:type="dxa"/>
          </w:tcPr>
          <w:p w:rsidR="00FD2BAF" w:rsidRDefault="00E97F5A">
            <w:pPr>
              <w:pStyle w:val="Tabletext"/>
              <w:jc w:val="center"/>
              <w:rPr>
                <w:b/>
              </w:rPr>
            </w:pPr>
            <w:proofErr w:type="spellStart"/>
            <w:r>
              <w:rPr>
                <w:b/>
              </w:rPr>
              <w:t>Description</w:t>
            </w:r>
            <w:proofErr w:type="spellEnd"/>
          </w:p>
        </w:tc>
        <w:tc>
          <w:tcPr>
            <w:tcW w:w="2304" w:type="dxa"/>
          </w:tcPr>
          <w:p w:rsidR="00FD2BAF" w:rsidRDefault="00E97F5A">
            <w:pPr>
              <w:pStyle w:val="Tabletext"/>
              <w:jc w:val="center"/>
              <w:rPr>
                <w:b/>
              </w:rPr>
            </w:pPr>
            <w:proofErr w:type="spellStart"/>
            <w:r>
              <w:rPr>
                <w:b/>
              </w:rPr>
              <w:t>Author</w:t>
            </w:r>
            <w:proofErr w:type="spellEnd"/>
          </w:p>
        </w:tc>
      </w:tr>
      <w:tr w:rsidR="00FD2BAF">
        <w:tc>
          <w:tcPr>
            <w:tcW w:w="2304" w:type="dxa"/>
          </w:tcPr>
          <w:p w:rsidR="00FD2BAF" w:rsidRDefault="009038E2">
            <w:pPr>
              <w:pStyle w:val="Tabletext"/>
            </w:pPr>
            <w:r>
              <w:t>12/13/2017</w:t>
            </w:r>
          </w:p>
        </w:tc>
        <w:tc>
          <w:tcPr>
            <w:tcW w:w="1152" w:type="dxa"/>
          </w:tcPr>
          <w:p w:rsidR="00FD2BAF" w:rsidRDefault="009038E2">
            <w:pPr>
              <w:pStyle w:val="Tabletext"/>
            </w:pPr>
            <w:r>
              <w:t>1.0</w:t>
            </w:r>
          </w:p>
        </w:tc>
        <w:tc>
          <w:tcPr>
            <w:tcW w:w="3744" w:type="dxa"/>
          </w:tcPr>
          <w:p w:rsidR="00FD2BAF" w:rsidRDefault="009038E2">
            <w:pPr>
              <w:pStyle w:val="Tabletext"/>
            </w:pPr>
            <w:r>
              <w:t>Se definió la lista de riesgos que manejara el proyecto</w:t>
            </w:r>
          </w:p>
        </w:tc>
        <w:tc>
          <w:tcPr>
            <w:tcW w:w="2304" w:type="dxa"/>
          </w:tcPr>
          <w:p w:rsidR="00FD2BAF" w:rsidRDefault="009038E2">
            <w:pPr>
              <w:pStyle w:val="Tabletext"/>
            </w:pPr>
            <w:r>
              <w:t xml:space="preserve">Juan Felipe Salcedo </w:t>
            </w:r>
            <w:proofErr w:type="spellStart"/>
            <w:r>
              <w:t>Marin</w:t>
            </w:r>
            <w:proofErr w:type="spellEnd"/>
            <w:r>
              <w:t xml:space="preserve">- Cristian Camilo Soto </w:t>
            </w:r>
            <w:proofErr w:type="spellStart"/>
            <w:r>
              <w:t>Ramirez</w:t>
            </w:r>
            <w:proofErr w:type="spellEnd"/>
          </w:p>
        </w:tc>
      </w:tr>
      <w:tr w:rsidR="00FD2BAF">
        <w:tc>
          <w:tcPr>
            <w:tcW w:w="2304" w:type="dxa"/>
          </w:tcPr>
          <w:p w:rsidR="00FD2BAF" w:rsidRDefault="00FD2BAF">
            <w:pPr>
              <w:pStyle w:val="Tabletext"/>
            </w:pPr>
          </w:p>
        </w:tc>
        <w:tc>
          <w:tcPr>
            <w:tcW w:w="1152" w:type="dxa"/>
          </w:tcPr>
          <w:p w:rsidR="00FD2BAF" w:rsidRDefault="00FD2BAF">
            <w:pPr>
              <w:pStyle w:val="Tabletext"/>
            </w:pPr>
          </w:p>
        </w:tc>
        <w:tc>
          <w:tcPr>
            <w:tcW w:w="3744" w:type="dxa"/>
          </w:tcPr>
          <w:p w:rsidR="00FD2BAF" w:rsidRDefault="00FD2BAF">
            <w:pPr>
              <w:pStyle w:val="Tabletext"/>
            </w:pPr>
          </w:p>
        </w:tc>
        <w:tc>
          <w:tcPr>
            <w:tcW w:w="2304" w:type="dxa"/>
          </w:tcPr>
          <w:p w:rsidR="00FD2BAF" w:rsidRDefault="00FD2BAF">
            <w:pPr>
              <w:pStyle w:val="Tabletext"/>
            </w:pPr>
          </w:p>
        </w:tc>
      </w:tr>
      <w:tr w:rsidR="00FD2BAF">
        <w:tc>
          <w:tcPr>
            <w:tcW w:w="2304" w:type="dxa"/>
          </w:tcPr>
          <w:p w:rsidR="00FD2BAF" w:rsidRDefault="00FD2BAF">
            <w:pPr>
              <w:pStyle w:val="Tabletext"/>
            </w:pPr>
          </w:p>
        </w:tc>
        <w:tc>
          <w:tcPr>
            <w:tcW w:w="1152" w:type="dxa"/>
          </w:tcPr>
          <w:p w:rsidR="00FD2BAF" w:rsidRDefault="00FD2BAF">
            <w:pPr>
              <w:pStyle w:val="Tabletext"/>
            </w:pPr>
          </w:p>
        </w:tc>
        <w:tc>
          <w:tcPr>
            <w:tcW w:w="3744" w:type="dxa"/>
          </w:tcPr>
          <w:p w:rsidR="00FD2BAF" w:rsidRDefault="00FD2BAF">
            <w:pPr>
              <w:pStyle w:val="Tabletext"/>
            </w:pPr>
          </w:p>
        </w:tc>
        <w:tc>
          <w:tcPr>
            <w:tcW w:w="2304" w:type="dxa"/>
          </w:tcPr>
          <w:p w:rsidR="00FD2BAF" w:rsidRDefault="00FD2BAF">
            <w:pPr>
              <w:pStyle w:val="Tabletext"/>
            </w:pPr>
          </w:p>
        </w:tc>
      </w:tr>
      <w:tr w:rsidR="00FD2BAF">
        <w:tc>
          <w:tcPr>
            <w:tcW w:w="2304" w:type="dxa"/>
          </w:tcPr>
          <w:p w:rsidR="00FD2BAF" w:rsidRDefault="00FD2BAF">
            <w:pPr>
              <w:pStyle w:val="Tabletext"/>
            </w:pPr>
          </w:p>
        </w:tc>
        <w:tc>
          <w:tcPr>
            <w:tcW w:w="1152" w:type="dxa"/>
          </w:tcPr>
          <w:p w:rsidR="00FD2BAF" w:rsidRDefault="00FD2BAF">
            <w:pPr>
              <w:pStyle w:val="Tabletext"/>
            </w:pPr>
          </w:p>
        </w:tc>
        <w:tc>
          <w:tcPr>
            <w:tcW w:w="3744" w:type="dxa"/>
          </w:tcPr>
          <w:p w:rsidR="00FD2BAF" w:rsidRDefault="00FD2BAF">
            <w:pPr>
              <w:pStyle w:val="Tabletext"/>
            </w:pPr>
          </w:p>
        </w:tc>
        <w:tc>
          <w:tcPr>
            <w:tcW w:w="2304" w:type="dxa"/>
          </w:tcPr>
          <w:p w:rsidR="00FD2BAF" w:rsidRDefault="00FD2BAF">
            <w:pPr>
              <w:pStyle w:val="Tabletext"/>
            </w:pPr>
          </w:p>
        </w:tc>
      </w:tr>
    </w:tbl>
    <w:p w:rsidR="00FD2BAF" w:rsidRDefault="00FD2BAF"/>
    <w:p w:rsidR="00FD2BAF" w:rsidRDefault="00E97F5A">
      <w:pPr>
        <w:pStyle w:val="Puesto"/>
      </w:pPr>
      <w:r>
        <w:br w:type="page"/>
      </w:r>
      <w:r w:rsidR="009038E2" w:rsidRPr="009038E2">
        <w:lastRenderedPageBreak/>
        <w:t>Tabla</w:t>
      </w:r>
      <w:r w:rsidR="009038E2" w:rsidRPr="002531A9">
        <w:rPr>
          <w:lang w:val="en-US"/>
        </w:rPr>
        <w:t xml:space="preserve"> de </w:t>
      </w:r>
      <w:proofErr w:type="spellStart"/>
      <w:r w:rsidR="009038E2" w:rsidRPr="002531A9">
        <w:rPr>
          <w:lang w:val="en-US"/>
        </w:rPr>
        <w:t>Contenidos</w:t>
      </w:r>
      <w:proofErr w:type="spellEnd"/>
    </w:p>
    <w:p w:rsidR="00FD2BAF" w:rsidRDefault="00E97F5A">
      <w:pPr>
        <w:pStyle w:val="TD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_Toc492790957 \h </w:instrText>
      </w:r>
      <w:r>
        <w:rPr>
          <w:noProof/>
        </w:rPr>
      </w:r>
      <w:r>
        <w:rPr>
          <w:noProof/>
        </w:rPr>
        <w:fldChar w:fldCharType="separate"/>
      </w:r>
      <w:r w:rsidR="00412AB9">
        <w:rPr>
          <w:noProof/>
        </w:rPr>
        <w:t>4</w:t>
      </w:r>
      <w:r>
        <w:rPr>
          <w:noProof/>
        </w:rPr>
        <w:fldChar w:fldCharType="end"/>
      </w:r>
    </w:p>
    <w:p w:rsidR="00FD2BAF" w:rsidRDefault="00E97F5A">
      <w:pPr>
        <w:pStyle w:val="TD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_Toc492790958 \h </w:instrText>
      </w:r>
      <w:r>
        <w:rPr>
          <w:noProof/>
        </w:rPr>
      </w:r>
      <w:r>
        <w:rPr>
          <w:noProof/>
        </w:rPr>
        <w:fldChar w:fldCharType="separate"/>
      </w:r>
      <w:r w:rsidR="00412AB9">
        <w:rPr>
          <w:noProof/>
        </w:rPr>
        <w:t>4</w:t>
      </w:r>
      <w:r>
        <w:rPr>
          <w:noProof/>
        </w:rPr>
        <w:fldChar w:fldCharType="end"/>
      </w:r>
    </w:p>
    <w:p w:rsidR="00FD2BAF" w:rsidRDefault="00E97F5A">
      <w:pPr>
        <w:pStyle w:val="TD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_Toc492790959 \h </w:instrText>
      </w:r>
      <w:r>
        <w:rPr>
          <w:noProof/>
        </w:rPr>
      </w:r>
      <w:r>
        <w:rPr>
          <w:noProof/>
        </w:rPr>
        <w:fldChar w:fldCharType="separate"/>
      </w:r>
      <w:r w:rsidR="00412AB9">
        <w:rPr>
          <w:noProof/>
        </w:rPr>
        <w:t>4</w:t>
      </w:r>
      <w:r>
        <w:rPr>
          <w:noProof/>
        </w:rPr>
        <w:fldChar w:fldCharType="end"/>
      </w:r>
    </w:p>
    <w:p w:rsidR="00FD2BAF" w:rsidRDefault="00E97F5A">
      <w:pPr>
        <w:pStyle w:val="TD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_Toc492790960 \h </w:instrText>
      </w:r>
      <w:r>
        <w:rPr>
          <w:noProof/>
        </w:rPr>
      </w:r>
      <w:r>
        <w:rPr>
          <w:noProof/>
        </w:rPr>
        <w:fldChar w:fldCharType="separate"/>
      </w:r>
      <w:r w:rsidR="00412AB9">
        <w:rPr>
          <w:noProof/>
        </w:rPr>
        <w:t>4</w:t>
      </w:r>
      <w:r>
        <w:rPr>
          <w:noProof/>
        </w:rPr>
        <w:fldChar w:fldCharType="end"/>
      </w:r>
    </w:p>
    <w:p w:rsidR="00FD2BAF" w:rsidRDefault="00E97F5A">
      <w:pPr>
        <w:pStyle w:val="TD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_Toc492790961 \h </w:instrText>
      </w:r>
      <w:r>
        <w:rPr>
          <w:noProof/>
        </w:rPr>
      </w:r>
      <w:r>
        <w:rPr>
          <w:noProof/>
        </w:rPr>
        <w:fldChar w:fldCharType="separate"/>
      </w:r>
      <w:r w:rsidR="00412AB9">
        <w:rPr>
          <w:noProof/>
        </w:rPr>
        <w:t>4</w:t>
      </w:r>
      <w:r>
        <w:rPr>
          <w:noProof/>
        </w:rPr>
        <w:fldChar w:fldCharType="end"/>
      </w:r>
    </w:p>
    <w:p w:rsidR="00FD2BAF" w:rsidRDefault="00E97F5A">
      <w:pPr>
        <w:pStyle w:val="TD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_Toc492790962 \h </w:instrText>
      </w:r>
      <w:r>
        <w:rPr>
          <w:noProof/>
        </w:rPr>
      </w:r>
      <w:r>
        <w:rPr>
          <w:noProof/>
        </w:rPr>
        <w:fldChar w:fldCharType="separate"/>
      </w:r>
      <w:r w:rsidR="00412AB9">
        <w:rPr>
          <w:noProof/>
        </w:rPr>
        <w:t>4</w:t>
      </w:r>
      <w:r>
        <w:rPr>
          <w:noProof/>
        </w:rPr>
        <w:fldChar w:fldCharType="end"/>
      </w:r>
    </w:p>
    <w:p w:rsidR="00FD2BAF" w:rsidRDefault="00E97F5A">
      <w:pPr>
        <w:pStyle w:val="TDC1"/>
        <w:tabs>
          <w:tab w:val="left" w:pos="432"/>
        </w:tabs>
        <w:rPr>
          <w:noProof/>
          <w:sz w:val="24"/>
          <w:szCs w:val="24"/>
        </w:rPr>
      </w:pPr>
      <w:r>
        <w:rPr>
          <w:noProof/>
          <w:szCs w:val="24"/>
        </w:rPr>
        <w:t>2.</w:t>
      </w:r>
      <w:r>
        <w:rPr>
          <w:noProof/>
          <w:sz w:val="24"/>
          <w:szCs w:val="24"/>
        </w:rPr>
        <w:tab/>
      </w:r>
      <w:r>
        <w:rPr>
          <w:noProof/>
          <w:szCs w:val="24"/>
        </w:rPr>
        <w:t>Risks</w:t>
      </w:r>
      <w:r>
        <w:rPr>
          <w:noProof/>
        </w:rPr>
        <w:tab/>
      </w:r>
      <w:r>
        <w:rPr>
          <w:noProof/>
        </w:rPr>
        <w:fldChar w:fldCharType="begin"/>
      </w:r>
      <w:r>
        <w:rPr>
          <w:noProof/>
        </w:rPr>
        <w:instrText xml:space="preserve"> PAGEREF _Toc492790963 \h </w:instrText>
      </w:r>
      <w:r>
        <w:rPr>
          <w:noProof/>
        </w:rPr>
      </w:r>
      <w:r>
        <w:rPr>
          <w:noProof/>
        </w:rPr>
        <w:fldChar w:fldCharType="separate"/>
      </w:r>
      <w:r w:rsidR="00412AB9">
        <w:rPr>
          <w:noProof/>
        </w:rPr>
        <w:t>4</w:t>
      </w:r>
      <w:r>
        <w:rPr>
          <w:noProof/>
        </w:rPr>
        <w:fldChar w:fldCharType="end"/>
      </w:r>
    </w:p>
    <w:p w:rsidR="00FD2BAF" w:rsidRDefault="00E97F5A">
      <w:pPr>
        <w:pStyle w:val="TDC2"/>
        <w:tabs>
          <w:tab w:val="left" w:pos="1000"/>
        </w:tabs>
        <w:rPr>
          <w:noProof/>
          <w:sz w:val="24"/>
          <w:szCs w:val="24"/>
        </w:rPr>
      </w:pPr>
      <w:r>
        <w:rPr>
          <w:noProof/>
        </w:rPr>
        <w:t>2.1</w:t>
      </w:r>
      <w:r>
        <w:rPr>
          <w:noProof/>
          <w:sz w:val="24"/>
          <w:szCs w:val="24"/>
        </w:rPr>
        <w:tab/>
      </w:r>
      <w:r>
        <w:rPr>
          <w:noProof/>
        </w:rPr>
        <w:t>&lt;Risk Identifier</w:t>
      </w:r>
      <w:r>
        <w:rPr>
          <w:rFonts w:ascii="Helvetica" w:hAnsi="Helvetica"/>
          <w:noProof/>
        </w:rPr>
        <w:t>—</w:t>
      </w:r>
      <w:r>
        <w:rPr>
          <w:noProof/>
        </w:rPr>
        <w:t>a descriptive name or number&gt;</w:t>
      </w:r>
      <w:r>
        <w:rPr>
          <w:noProof/>
        </w:rPr>
        <w:tab/>
      </w:r>
      <w:r>
        <w:rPr>
          <w:noProof/>
        </w:rPr>
        <w:fldChar w:fldCharType="begin"/>
      </w:r>
      <w:r>
        <w:rPr>
          <w:noProof/>
        </w:rPr>
        <w:instrText xml:space="preserve"> PAGEREF _Toc492790964 \h </w:instrText>
      </w:r>
      <w:r>
        <w:rPr>
          <w:noProof/>
        </w:rPr>
      </w:r>
      <w:r>
        <w:rPr>
          <w:noProof/>
        </w:rPr>
        <w:fldChar w:fldCharType="separate"/>
      </w:r>
      <w:r w:rsidR="00412AB9">
        <w:rPr>
          <w:noProof/>
        </w:rPr>
        <w:t>4</w:t>
      </w:r>
      <w:r>
        <w:rPr>
          <w:noProof/>
        </w:rPr>
        <w:fldChar w:fldCharType="end"/>
      </w:r>
    </w:p>
    <w:p w:rsidR="00FD2BAF" w:rsidRDefault="00E97F5A">
      <w:pPr>
        <w:pStyle w:val="TDC3"/>
        <w:rPr>
          <w:bCs w:val="0"/>
          <w:sz w:val="24"/>
          <w:szCs w:val="24"/>
        </w:rPr>
      </w:pPr>
      <w:r>
        <w:t>2.1.1</w:t>
      </w:r>
      <w:r>
        <w:rPr>
          <w:bCs w:val="0"/>
          <w:sz w:val="24"/>
          <w:szCs w:val="24"/>
        </w:rPr>
        <w:tab/>
      </w:r>
      <w:r>
        <w:t>Risk Magnitude or Ranking</w:t>
      </w:r>
      <w:r>
        <w:tab/>
      </w:r>
      <w:r>
        <w:fldChar w:fldCharType="begin"/>
      </w:r>
      <w:r>
        <w:instrText xml:space="preserve"> PAGEREF _Toc492790965 \h </w:instrText>
      </w:r>
      <w:r>
        <w:fldChar w:fldCharType="separate"/>
      </w:r>
      <w:r w:rsidR="00412AB9">
        <w:t>4</w:t>
      </w:r>
      <w:r>
        <w:fldChar w:fldCharType="end"/>
      </w:r>
    </w:p>
    <w:p w:rsidR="00FD2BAF" w:rsidRDefault="00E97F5A">
      <w:pPr>
        <w:pStyle w:val="TDC3"/>
        <w:rPr>
          <w:bCs w:val="0"/>
          <w:sz w:val="24"/>
          <w:szCs w:val="24"/>
        </w:rPr>
      </w:pPr>
      <w:r>
        <w:t>2.1.2</w:t>
      </w:r>
      <w:r>
        <w:rPr>
          <w:bCs w:val="0"/>
          <w:sz w:val="24"/>
          <w:szCs w:val="24"/>
        </w:rPr>
        <w:tab/>
      </w:r>
      <w:r>
        <w:t>Description</w:t>
      </w:r>
      <w:r>
        <w:tab/>
      </w:r>
      <w:r>
        <w:fldChar w:fldCharType="begin"/>
      </w:r>
      <w:r>
        <w:instrText xml:space="preserve"> PAGEREF _Toc492790966 \h </w:instrText>
      </w:r>
      <w:r>
        <w:fldChar w:fldCharType="separate"/>
      </w:r>
      <w:r w:rsidR="00412AB9">
        <w:t>4</w:t>
      </w:r>
      <w:r>
        <w:fldChar w:fldCharType="end"/>
      </w:r>
    </w:p>
    <w:p w:rsidR="00FD2BAF" w:rsidRDefault="00E97F5A">
      <w:pPr>
        <w:pStyle w:val="TDC3"/>
        <w:rPr>
          <w:bCs w:val="0"/>
          <w:sz w:val="24"/>
          <w:szCs w:val="24"/>
        </w:rPr>
      </w:pPr>
      <w:r>
        <w:t>2.1.3</w:t>
      </w:r>
      <w:r>
        <w:rPr>
          <w:bCs w:val="0"/>
          <w:sz w:val="24"/>
          <w:szCs w:val="24"/>
        </w:rPr>
        <w:tab/>
      </w:r>
      <w:r>
        <w:t>Impacts</w:t>
      </w:r>
      <w:r>
        <w:tab/>
      </w:r>
      <w:r>
        <w:fldChar w:fldCharType="begin"/>
      </w:r>
      <w:r>
        <w:instrText xml:space="preserve"> PAGEREF _Toc492790967 \h </w:instrText>
      </w:r>
      <w:r>
        <w:fldChar w:fldCharType="separate"/>
      </w:r>
      <w:r w:rsidR="00412AB9">
        <w:t>4</w:t>
      </w:r>
      <w:r>
        <w:fldChar w:fldCharType="end"/>
      </w:r>
    </w:p>
    <w:p w:rsidR="00FD2BAF" w:rsidRDefault="00E97F5A">
      <w:pPr>
        <w:pStyle w:val="TDC3"/>
        <w:rPr>
          <w:bCs w:val="0"/>
          <w:sz w:val="24"/>
          <w:szCs w:val="24"/>
        </w:rPr>
      </w:pPr>
      <w:r>
        <w:t>2.1.4</w:t>
      </w:r>
      <w:r>
        <w:rPr>
          <w:bCs w:val="0"/>
          <w:sz w:val="24"/>
          <w:szCs w:val="24"/>
        </w:rPr>
        <w:tab/>
      </w:r>
      <w:r>
        <w:t>Indicators</w:t>
      </w:r>
      <w:r>
        <w:tab/>
      </w:r>
      <w:r>
        <w:fldChar w:fldCharType="begin"/>
      </w:r>
      <w:r>
        <w:instrText xml:space="preserve"> PAGEREF _Toc492790968 \h </w:instrText>
      </w:r>
      <w:r>
        <w:fldChar w:fldCharType="separate"/>
      </w:r>
      <w:r w:rsidR="00412AB9">
        <w:t>4</w:t>
      </w:r>
      <w:r>
        <w:fldChar w:fldCharType="end"/>
      </w:r>
    </w:p>
    <w:p w:rsidR="00FD2BAF" w:rsidRDefault="00E97F5A">
      <w:pPr>
        <w:pStyle w:val="TDC3"/>
        <w:rPr>
          <w:bCs w:val="0"/>
          <w:sz w:val="24"/>
          <w:szCs w:val="24"/>
        </w:rPr>
      </w:pPr>
      <w:r>
        <w:t>2.1.5</w:t>
      </w:r>
      <w:r>
        <w:rPr>
          <w:bCs w:val="0"/>
          <w:sz w:val="24"/>
          <w:szCs w:val="24"/>
        </w:rPr>
        <w:tab/>
      </w:r>
      <w:r>
        <w:t>Mitigation Strategy</w:t>
      </w:r>
      <w:r>
        <w:tab/>
      </w:r>
      <w:r>
        <w:fldChar w:fldCharType="begin"/>
      </w:r>
      <w:r>
        <w:instrText xml:space="preserve"> PAGEREF _Toc492790969 \h </w:instrText>
      </w:r>
      <w:r>
        <w:fldChar w:fldCharType="separate"/>
      </w:r>
      <w:r w:rsidR="00412AB9">
        <w:t>4</w:t>
      </w:r>
      <w:r>
        <w:fldChar w:fldCharType="end"/>
      </w:r>
    </w:p>
    <w:p w:rsidR="00FD2BAF" w:rsidRDefault="00E97F5A">
      <w:pPr>
        <w:pStyle w:val="TDC3"/>
        <w:rPr>
          <w:bCs w:val="0"/>
          <w:sz w:val="24"/>
          <w:szCs w:val="24"/>
        </w:rPr>
      </w:pPr>
      <w:r>
        <w:t>2.1.6</w:t>
      </w:r>
      <w:r>
        <w:rPr>
          <w:bCs w:val="0"/>
          <w:sz w:val="24"/>
          <w:szCs w:val="24"/>
        </w:rPr>
        <w:tab/>
      </w:r>
      <w:r>
        <w:t>Contingency Plan</w:t>
      </w:r>
      <w:r>
        <w:tab/>
      </w:r>
      <w:r>
        <w:fldChar w:fldCharType="begin"/>
      </w:r>
      <w:r>
        <w:instrText xml:space="preserve"> PAGEREF _Toc492790970 \h </w:instrText>
      </w:r>
      <w:r>
        <w:fldChar w:fldCharType="separate"/>
      </w:r>
      <w:r w:rsidR="00412AB9">
        <w:t>4</w:t>
      </w:r>
      <w:r>
        <w:fldChar w:fldCharType="end"/>
      </w:r>
    </w:p>
    <w:p w:rsidR="00FD2BAF" w:rsidRDefault="00E97F5A">
      <w:pPr>
        <w:pStyle w:val="TDC2"/>
        <w:tabs>
          <w:tab w:val="left" w:pos="1000"/>
        </w:tabs>
        <w:rPr>
          <w:noProof/>
          <w:sz w:val="24"/>
          <w:szCs w:val="24"/>
        </w:rPr>
      </w:pPr>
      <w:r>
        <w:rPr>
          <w:noProof/>
        </w:rPr>
        <w:t>2.2</w:t>
      </w:r>
      <w:r>
        <w:rPr>
          <w:noProof/>
          <w:sz w:val="24"/>
          <w:szCs w:val="24"/>
        </w:rPr>
        <w:tab/>
      </w:r>
      <w:r>
        <w:rPr>
          <w:noProof/>
        </w:rPr>
        <w:t>&lt;next Risk Identifier</w:t>
      </w:r>
      <w:r>
        <w:rPr>
          <w:rFonts w:ascii="Helvetica" w:hAnsi="Helvetica"/>
          <w:noProof/>
        </w:rPr>
        <w:t>—</w:t>
      </w:r>
      <w:r>
        <w:rPr>
          <w:noProof/>
        </w:rPr>
        <w:t>a descriptive name or number&gt;</w:t>
      </w:r>
      <w:r>
        <w:rPr>
          <w:noProof/>
        </w:rPr>
        <w:tab/>
      </w:r>
      <w:r>
        <w:rPr>
          <w:noProof/>
        </w:rPr>
        <w:fldChar w:fldCharType="begin"/>
      </w:r>
      <w:r>
        <w:rPr>
          <w:noProof/>
        </w:rPr>
        <w:instrText xml:space="preserve"> PAGEREF _Toc492790971 \h </w:instrText>
      </w:r>
      <w:r>
        <w:rPr>
          <w:noProof/>
        </w:rPr>
      </w:r>
      <w:r>
        <w:rPr>
          <w:noProof/>
        </w:rPr>
        <w:fldChar w:fldCharType="separate"/>
      </w:r>
      <w:r w:rsidR="00412AB9">
        <w:rPr>
          <w:noProof/>
        </w:rPr>
        <w:t>4</w:t>
      </w:r>
      <w:r>
        <w:rPr>
          <w:noProof/>
        </w:rPr>
        <w:fldChar w:fldCharType="end"/>
      </w:r>
    </w:p>
    <w:p w:rsidR="00FD2BAF" w:rsidRDefault="00E97F5A">
      <w:pPr>
        <w:pStyle w:val="Puesto"/>
      </w:pPr>
      <w:r>
        <w:fldChar w:fldCharType="end"/>
      </w:r>
      <w:r>
        <w:br w:type="page"/>
      </w:r>
      <w:r w:rsidR="007B1990">
        <w:lastRenderedPageBreak/>
        <w:t xml:space="preserve">Lista de riesgos </w:t>
      </w:r>
    </w:p>
    <w:p w:rsidR="007B1990" w:rsidRDefault="007B1990" w:rsidP="007B1990">
      <w:pPr>
        <w:pStyle w:val="Ttulo1"/>
      </w:pPr>
      <w:bookmarkStart w:id="0" w:name="_Toc456598587"/>
      <w:bookmarkStart w:id="1" w:name="_Toc456600918"/>
      <w:bookmarkStart w:id="2" w:name="_Toc492790958"/>
      <w:bookmarkStart w:id="3" w:name="_Toc477061469"/>
      <w:r>
        <w:t>Introducción</w:t>
      </w:r>
      <w:bookmarkEnd w:id="3"/>
    </w:p>
    <w:p w:rsidR="007B1990" w:rsidRPr="002531A9" w:rsidRDefault="007B1990" w:rsidP="007B1990">
      <w:r w:rsidRPr="003F13B0">
        <w:t xml:space="preserve">La </w:t>
      </w:r>
      <w:r>
        <w:t>introducción de la lista</w:t>
      </w:r>
      <w:r w:rsidRPr="003F13B0">
        <w:t xml:space="preserve"> de Riesgos ofrece una visión general de</w:t>
      </w:r>
      <w:r>
        <w:t xml:space="preserve"> los riesgos que se van a manejar en el proyecto buscando tener control de estos debido a la dificultad con la cual se presentan en </w:t>
      </w:r>
      <w:r w:rsidRPr="003F13B0">
        <w:t xml:space="preserve"> todo el documento. </w:t>
      </w:r>
      <w:r>
        <w:t>El propósito de este documento es tener los riesgos controlados ya que se conocen. Buscando la forma que en ninguna fase del proyecto se presente estos riesgos.</w:t>
      </w:r>
    </w:p>
    <w:p w:rsidR="007B1990" w:rsidRDefault="007B1990" w:rsidP="007B1990">
      <w:pPr>
        <w:pStyle w:val="Ttulo2"/>
      </w:pPr>
      <w:bookmarkStart w:id="4" w:name="_Toc477061470"/>
      <w:bookmarkEnd w:id="0"/>
      <w:bookmarkEnd w:id="1"/>
      <w:bookmarkEnd w:id="2"/>
      <w:r>
        <w:t>Propósito</w:t>
      </w:r>
      <w:bookmarkEnd w:id="4"/>
    </w:p>
    <w:p w:rsidR="007B1990" w:rsidRPr="003F13B0" w:rsidRDefault="007B1990" w:rsidP="007B1990">
      <w:bookmarkStart w:id="5" w:name="_Toc456598588"/>
      <w:bookmarkStart w:id="6" w:name="_Toc456600919"/>
      <w:bookmarkStart w:id="7" w:name="_Toc492790959"/>
      <w:r>
        <w:t>El propósito de la lista de  riesgos es disminuir y controlar los riesgos que ya se conocen evitando que aparezcan en una etapa más adelante del proyecto. Conociendo estos errores es más fácil  fortalecer el proyecto desde el comienzo.</w:t>
      </w:r>
    </w:p>
    <w:p w:rsidR="007B1990" w:rsidRDefault="007B1990" w:rsidP="007B1990">
      <w:pPr>
        <w:pStyle w:val="Ttulo2"/>
      </w:pPr>
      <w:bookmarkStart w:id="8" w:name="_Toc477061471"/>
      <w:bookmarkEnd w:id="5"/>
      <w:bookmarkEnd w:id="6"/>
      <w:bookmarkEnd w:id="7"/>
      <w:r>
        <w:t>Alcance</w:t>
      </w:r>
      <w:bookmarkEnd w:id="8"/>
    </w:p>
    <w:p w:rsidR="007B1990" w:rsidRPr="003F13B0" w:rsidRDefault="007B1990" w:rsidP="007B1990">
      <w:bookmarkStart w:id="9" w:name="_Toc456598589"/>
      <w:bookmarkStart w:id="10" w:name="_Toc456600920"/>
      <w:bookmarkStart w:id="11" w:name="_Toc492790960"/>
      <w:r>
        <w:t>El alcance del documento está previsto para llegar un proyecto con índice de errores muy bajos, teniendo la capacidad de conocer sus propios errores  y afrontarlos de manera más rápida, en los proyectos de software en la ingeniería civil actualmente no se encuentran y es de gran demanda por este documento se prevé cuáles pueden ser esos errores en esos tipos de proyectos de ingeniería civil</w:t>
      </w:r>
    </w:p>
    <w:p w:rsidR="007B1990" w:rsidRDefault="007B1990" w:rsidP="007B1990">
      <w:pPr>
        <w:pStyle w:val="Ttulo2"/>
        <w:spacing w:before="240"/>
      </w:pPr>
      <w:bookmarkStart w:id="12" w:name="_Toc445051580"/>
      <w:bookmarkStart w:id="13" w:name="_Toc477061472"/>
      <w:bookmarkEnd w:id="9"/>
      <w:bookmarkEnd w:id="10"/>
      <w:bookmarkEnd w:id="11"/>
      <w:r>
        <w:t>Definiciones, Acrónimos y Abreviaciones</w:t>
      </w:r>
      <w:bookmarkEnd w:id="12"/>
      <w:bookmarkEnd w:id="13"/>
    </w:p>
    <w:p w:rsidR="007B1990" w:rsidRDefault="007B1990" w:rsidP="007B1990">
      <w:pPr>
        <w:pStyle w:val="Prrafodelista"/>
        <w:numPr>
          <w:ilvl w:val="0"/>
          <w:numId w:val="24"/>
        </w:numPr>
      </w:pPr>
      <w:r>
        <w:t xml:space="preserve"> Abscisa:</w:t>
      </w:r>
      <w:r w:rsidRPr="00106BA8">
        <w:t xml:space="preserve"> conoce como abscisa a una coordenada de dirección horizontal que aparece en un plano cartesiano rectangular y que se expresa como la distancia que existe entre un punto y el eje vertical. El denominado eje de abscisas representa al eje de coordenadas horizontal.</w:t>
      </w:r>
      <w:r>
        <w:t xml:space="preserve"> </w:t>
      </w:r>
    </w:p>
    <w:p w:rsidR="007B1990" w:rsidRDefault="007B1990" w:rsidP="007B1990">
      <w:pPr>
        <w:pStyle w:val="Prrafodelista"/>
        <w:numPr>
          <w:ilvl w:val="0"/>
          <w:numId w:val="24"/>
        </w:numPr>
      </w:pPr>
      <w:r>
        <w:t>Compactación: es la reducción del volumen cuando el material se somete a esfuerzos mecánicos que lo confinan.</w:t>
      </w:r>
    </w:p>
    <w:p w:rsidR="007B1990" w:rsidRDefault="007B1990" w:rsidP="007B1990">
      <w:pPr>
        <w:pStyle w:val="Prrafodelista"/>
        <w:numPr>
          <w:ilvl w:val="0"/>
          <w:numId w:val="24"/>
        </w:numPr>
      </w:pPr>
      <w:r>
        <w:t>Material:</w:t>
      </w:r>
      <w:r w:rsidRPr="00106BA8">
        <w:t xml:space="preserve"> un material es una sustancia (elemento o, más comúnmente, compuesto químico) con alguna propiedad útil, sea mecánica, eléctrica, óptica, térmica o magnética.</w:t>
      </w:r>
    </w:p>
    <w:p w:rsidR="007B1990" w:rsidRDefault="007B1990" w:rsidP="007B1990">
      <w:pPr>
        <w:pStyle w:val="Prrafodelista"/>
        <w:numPr>
          <w:ilvl w:val="0"/>
          <w:numId w:val="24"/>
        </w:numPr>
      </w:pPr>
      <w:r>
        <w:t xml:space="preserve">Trazabilidad Interna: </w:t>
      </w:r>
      <w:r w:rsidRPr="00106BA8">
        <w:t>es obtener la traza que va dejando un producto por todos los procesos internos de una compañía, con sus manipulaciones, su composición, la maquinaria utilizada, su turno, su temperatura, su lote, etc., es decir, todos los indicios que hacen o pueden hacer variar el producto para el consumidor final.</w:t>
      </w:r>
    </w:p>
    <w:p w:rsidR="007B1990" w:rsidRDefault="007B1990" w:rsidP="007B1990">
      <w:pPr>
        <w:pStyle w:val="Prrafodelista"/>
        <w:numPr>
          <w:ilvl w:val="0"/>
          <w:numId w:val="24"/>
        </w:numPr>
      </w:pPr>
      <w:r>
        <w:t>I</w:t>
      </w:r>
      <w:r w:rsidRPr="00535F90">
        <w:t>ngeniería civil</w:t>
      </w:r>
      <w:r>
        <w:t>:</w:t>
      </w:r>
      <w:r w:rsidRPr="00535F90">
        <w:t xml:space="preserve"> es aquella rama de la ingeniería profesional que se ocupa de diseñar y elaborar casi todas las obras que tenemos en nuestro entorno. Puentes, carreteras, ferrocarriles, vías, presas, puertos y aeropuertos son algunos ejemplos de los proyectos que se ejecutan en esta disciplina.</w:t>
      </w:r>
    </w:p>
    <w:p w:rsidR="007B1990" w:rsidRDefault="007B1990" w:rsidP="007B1990">
      <w:pPr>
        <w:pStyle w:val="Prrafodelista"/>
        <w:numPr>
          <w:ilvl w:val="0"/>
          <w:numId w:val="24"/>
        </w:numPr>
      </w:pPr>
      <w:r>
        <w:t>Obra civil:</w:t>
      </w:r>
      <w:r w:rsidRPr="00535F90">
        <w:t xml:space="preserve"> cosa hecha o producida por el hombre se conoce como obra. Puede tratarse de un producto material o intelectual, protegido por diversas leyes. El concepto también se utiliza para nombrar al proceso de construcción de un edificio o de una infraestructura en general.</w:t>
      </w:r>
    </w:p>
    <w:p w:rsidR="007B1990" w:rsidRPr="00106BA8" w:rsidRDefault="007B1990" w:rsidP="007B1990">
      <w:pPr>
        <w:pStyle w:val="Prrafodelista"/>
        <w:numPr>
          <w:ilvl w:val="0"/>
          <w:numId w:val="24"/>
        </w:numPr>
      </w:pPr>
      <w:r>
        <w:t>Framework:</w:t>
      </w:r>
      <w:r w:rsidRPr="003A3E1F">
        <w:t xml:space="preserve"> es un </w:t>
      </w:r>
      <w:proofErr w:type="spellStart"/>
      <w:r w:rsidRPr="003A3E1F">
        <w:t>framework</w:t>
      </w:r>
      <w:proofErr w:type="spellEnd"/>
      <w:r w:rsidRPr="003A3E1F">
        <w:t xml:space="preserve"> diseñado para apoyar el desarrollo de sitios web dinámicos, aplicaciones web y servicios web</w:t>
      </w:r>
    </w:p>
    <w:p w:rsidR="00FD2BAF" w:rsidRDefault="00FD2BAF" w:rsidP="007B1990">
      <w:pPr>
        <w:pStyle w:val="InfoBlue"/>
      </w:pPr>
    </w:p>
    <w:p w:rsidR="007B1990" w:rsidRDefault="007B1990" w:rsidP="007B1990">
      <w:pPr>
        <w:pStyle w:val="Ttulo2"/>
      </w:pPr>
      <w:bookmarkStart w:id="14" w:name="_Toc477061473"/>
      <w:r w:rsidRPr="003A3E1F">
        <w:t>Descripción general</w:t>
      </w:r>
      <w:bookmarkEnd w:id="14"/>
    </w:p>
    <w:p w:rsidR="00FD2BAF" w:rsidRDefault="007B1990" w:rsidP="007B1990">
      <w:pPr>
        <w:pStyle w:val="InfoBlue"/>
      </w:pPr>
      <w:r>
        <w:t xml:space="preserve"> </w:t>
      </w:r>
      <w:r w:rsidR="00E97F5A">
        <w:t>[</w:t>
      </w:r>
      <w:proofErr w:type="spellStart"/>
      <w:r w:rsidR="00E97F5A">
        <w:t>This</w:t>
      </w:r>
      <w:proofErr w:type="spellEnd"/>
      <w:r w:rsidR="00E97F5A">
        <w:t xml:space="preserve"> </w:t>
      </w:r>
      <w:proofErr w:type="spellStart"/>
      <w:r w:rsidR="00E97F5A">
        <w:t>subsection</w:t>
      </w:r>
      <w:proofErr w:type="spellEnd"/>
      <w:r w:rsidR="00E97F5A">
        <w:t xml:space="preserve"> describes </w:t>
      </w:r>
      <w:proofErr w:type="spellStart"/>
      <w:r w:rsidR="00E97F5A">
        <w:t>what</w:t>
      </w:r>
      <w:proofErr w:type="spellEnd"/>
      <w:r w:rsidR="00E97F5A">
        <w:t xml:space="preserve"> </w:t>
      </w:r>
      <w:proofErr w:type="spellStart"/>
      <w:r w:rsidR="00E97F5A">
        <w:t>the</w:t>
      </w:r>
      <w:proofErr w:type="spellEnd"/>
      <w:r w:rsidR="00E97F5A">
        <w:t xml:space="preserve"> </w:t>
      </w:r>
      <w:proofErr w:type="spellStart"/>
      <w:r w:rsidR="00E97F5A">
        <w:t>rest</w:t>
      </w:r>
      <w:proofErr w:type="spellEnd"/>
      <w:r w:rsidR="00E97F5A">
        <w:t xml:space="preserve"> of </w:t>
      </w:r>
      <w:proofErr w:type="spellStart"/>
      <w:r w:rsidR="00E97F5A">
        <w:t>the</w:t>
      </w:r>
      <w:proofErr w:type="spellEnd"/>
      <w:r w:rsidR="00E97F5A">
        <w:t xml:space="preserve"> </w:t>
      </w:r>
      <w:proofErr w:type="spellStart"/>
      <w:r w:rsidR="00E97F5A">
        <w:rPr>
          <w:b/>
          <w:bCs/>
        </w:rPr>
        <w:t>Risk</w:t>
      </w:r>
      <w:proofErr w:type="spellEnd"/>
      <w:r w:rsidR="00E97F5A">
        <w:rPr>
          <w:b/>
          <w:bCs/>
        </w:rPr>
        <w:t xml:space="preserve"> </w:t>
      </w:r>
      <w:proofErr w:type="spellStart"/>
      <w:r w:rsidR="00E97F5A">
        <w:rPr>
          <w:b/>
          <w:bCs/>
        </w:rPr>
        <w:t>List</w:t>
      </w:r>
      <w:proofErr w:type="spellEnd"/>
      <w:r w:rsidR="00E97F5A">
        <w:t xml:space="preserve"> </w:t>
      </w:r>
      <w:proofErr w:type="spellStart"/>
      <w:r w:rsidR="00E97F5A">
        <w:t>contains</w:t>
      </w:r>
      <w:proofErr w:type="spellEnd"/>
      <w:r w:rsidR="00E97F5A">
        <w:t xml:space="preserve"> and </w:t>
      </w:r>
      <w:proofErr w:type="spellStart"/>
      <w:r w:rsidR="00E97F5A">
        <w:t>explains</w:t>
      </w:r>
      <w:proofErr w:type="spellEnd"/>
      <w:r w:rsidR="00E97F5A">
        <w:t xml:space="preserve"> </w:t>
      </w:r>
      <w:proofErr w:type="spellStart"/>
      <w:r w:rsidR="00E97F5A">
        <w:t>how</w:t>
      </w:r>
      <w:proofErr w:type="spellEnd"/>
      <w:r w:rsidR="00E97F5A">
        <w:t xml:space="preserve"> </w:t>
      </w:r>
      <w:proofErr w:type="spellStart"/>
      <w:r w:rsidR="00E97F5A">
        <w:t>the</w:t>
      </w:r>
      <w:proofErr w:type="spellEnd"/>
      <w:r w:rsidR="00E97F5A">
        <w:t xml:space="preserve"> </w:t>
      </w:r>
      <w:proofErr w:type="spellStart"/>
      <w:r w:rsidR="00E97F5A">
        <w:t>document</w:t>
      </w:r>
      <w:proofErr w:type="spellEnd"/>
      <w:r w:rsidR="00E97F5A">
        <w:t xml:space="preserve"> </w:t>
      </w:r>
      <w:proofErr w:type="spellStart"/>
      <w:r w:rsidR="00E97F5A">
        <w:t>is</w:t>
      </w:r>
      <w:proofErr w:type="spellEnd"/>
      <w:r w:rsidR="00E97F5A">
        <w:t xml:space="preserve"> </w:t>
      </w:r>
      <w:proofErr w:type="spellStart"/>
      <w:r w:rsidR="00E97F5A">
        <w:t>organized</w:t>
      </w:r>
      <w:proofErr w:type="spellEnd"/>
      <w:r w:rsidR="00E97F5A">
        <w:t>.]</w:t>
      </w:r>
    </w:p>
    <w:p w:rsidR="00FD2BAF" w:rsidRDefault="00E97F5A">
      <w:pPr>
        <w:pStyle w:val="Ttulo1"/>
      </w:pPr>
      <w:bookmarkStart w:id="15" w:name="_Toc492790963"/>
      <w:r>
        <w:t>Ri</w:t>
      </w:r>
      <w:bookmarkEnd w:id="15"/>
      <w:r w:rsidR="007B1990">
        <w:t>esgos</w:t>
      </w:r>
    </w:p>
    <w:p w:rsidR="00FD2BAF" w:rsidRDefault="005744B5" w:rsidP="005744B5">
      <w:pPr>
        <w:pStyle w:val="Ttulo2"/>
      </w:pPr>
      <w:r w:rsidRPr="005744B5">
        <w:t>Fecha de entrega del proyecto</w:t>
      </w:r>
    </w:p>
    <w:p w:rsidR="00FD2BAF" w:rsidRDefault="005744B5" w:rsidP="00034464">
      <w:pPr>
        <w:pStyle w:val="Ttulo3"/>
      </w:pPr>
      <w:r w:rsidRPr="005744B5">
        <w:t>Magnitud o clasificación del riesgo</w:t>
      </w:r>
    </w:p>
    <w:p w:rsidR="00034464" w:rsidRPr="00034464" w:rsidRDefault="00034464" w:rsidP="00034464">
      <w:r>
        <w:t>La magnitud de este riesgo es alto debido a que el proyecto se presentara el 30 de abril a comparación con otros proyectos po</w:t>
      </w:r>
      <w:r w:rsidR="00BD4447">
        <w:t>r</w:t>
      </w:r>
      <w:r>
        <w:t xml:space="preserve"> tal motivo es un riesgo muy importante a tener en cuenta</w:t>
      </w:r>
    </w:p>
    <w:p w:rsidR="00FD2BAF" w:rsidRDefault="00034464" w:rsidP="00034464">
      <w:pPr>
        <w:pStyle w:val="Ttulo3"/>
      </w:pPr>
      <w:r w:rsidRPr="00034464">
        <w:lastRenderedPageBreak/>
        <w:t>Descripción</w:t>
      </w:r>
    </w:p>
    <w:p w:rsidR="00034464" w:rsidRPr="00034464" w:rsidRDefault="00034464" w:rsidP="00034464">
      <w:r>
        <w:t>Este riesgo lo que consiste es que el cliente necesita que el proyecto se entregue el 30 de abril por su presentación de tesis, este es el motivo de la entrega del proyecto sea tan cercana</w:t>
      </w:r>
    </w:p>
    <w:p w:rsidR="00FD2BAF" w:rsidRDefault="00E97F5A">
      <w:pPr>
        <w:pStyle w:val="Ttulo3"/>
      </w:pPr>
      <w:bookmarkStart w:id="16" w:name="_Toc492790967"/>
      <w:r>
        <w:t>Impact</w:t>
      </w:r>
      <w:bookmarkEnd w:id="16"/>
      <w:r w:rsidR="00034464">
        <w:t>o</w:t>
      </w:r>
    </w:p>
    <w:p w:rsidR="00034464" w:rsidRDefault="00034464" w:rsidP="00034464">
      <w:r>
        <w:t>El impacto es en el proyecto ya que al ser el tiempo corto puede haber un problema en el cumplimiento de los requerimientos, es un riesgo de estimación  debido a que al principio no se tomó mucho en cuenta la fecha de presentación.</w:t>
      </w:r>
    </w:p>
    <w:p w:rsidR="00034464" w:rsidRPr="00034464" w:rsidRDefault="00034464" w:rsidP="00034464">
      <w:r>
        <w:t>La entrega del proyecto sería un impacto  importante</w:t>
      </w:r>
    </w:p>
    <w:p w:rsidR="00FD2BAF" w:rsidRDefault="00E97F5A" w:rsidP="00034464">
      <w:pPr>
        <w:pStyle w:val="Ttulo3"/>
      </w:pPr>
      <w:bookmarkStart w:id="17" w:name="_Toc492790968"/>
      <w:r>
        <w:t>Indica</w:t>
      </w:r>
      <w:bookmarkEnd w:id="17"/>
      <w:r w:rsidR="00034464">
        <w:t>dores</w:t>
      </w:r>
    </w:p>
    <w:p w:rsidR="00034464" w:rsidRDefault="00034464" w:rsidP="00034464">
      <w:pPr>
        <w:pStyle w:val="Prrafodelista"/>
        <w:numPr>
          <w:ilvl w:val="0"/>
          <w:numId w:val="25"/>
        </w:numPr>
      </w:pPr>
      <w:r>
        <w:t>Se monitorea por las tareas que se asignaron en esas fechas el cumplimiento de ellas siguiendo el cronograma de tareas.</w:t>
      </w:r>
    </w:p>
    <w:p w:rsidR="00034464" w:rsidRDefault="00034464" w:rsidP="00034464">
      <w:pPr>
        <w:pStyle w:val="Prrafodelista"/>
        <w:numPr>
          <w:ilvl w:val="0"/>
          <w:numId w:val="25"/>
        </w:numPr>
      </w:pPr>
      <w:r>
        <w:t>El atraso en el cumplimiento de las tareas seria como medir si el riesgo ya se está convirtiendo en realidad.</w:t>
      </w:r>
    </w:p>
    <w:p w:rsidR="00034464" w:rsidRPr="00034464" w:rsidRDefault="00034464" w:rsidP="00034464">
      <w:pPr>
        <w:pStyle w:val="Prrafodelista"/>
        <w:numPr>
          <w:ilvl w:val="0"/>
          <w:numId w:val="25"/>
        </w:numPr>
      </w:pPr>
      <w:r>
        <w:t xml:space="preserve">Se evaluara las tareas </w:t>
      </w:r>
      <w:r w:rsidR="00BD4447">
        <w:t>y las entregas con el fin de mirar si algún riesgo esta presente</w:t>
      </w:r>
    </w:p>
    <w:p w:rsidR="00FD2BAF" w:rsidRDefault="00BD4447" w:rsidP="00BD4447">
      <w:pPr>
        <w:pStyle w:val="Ttulo3"/>
      </w:pPr>
      <w:r>
        <w:t>Estrategia de Mitigación</w:t>
      </w:r>
    </w:p>
    <w:p w:rsidR="00BD4447" w:rsidRDefault="00BD4447" w:rsidP="00BD4447">
      <w:pPr>
        <w:pStyle w:val="Prrafodelista"/>
        <w:numPr>
          <w:ilvl w:val="0"/>
          <w:numId w:val="26"/>
        </w:numPr>
      </w:pPr>
      <w:r>
        <w:t xml:space="preserve">Por  medio de una herramienta llamada </w:t>
      </w:r>
      <w:proofErr w:type="spellStart"/>
      <w:r>
        <w:t>zoho</w:t>
      </w:r>
      <w:proofErr w:type="spellEnd"/>
      <w:r>
        <w:t xml:space="preserve"> </w:t>
      </w:r>
      <w:proofErr w:type="spellStart"/>
      <w:r>
        <w:t>proyect</w:t>
      </w:r>
      <w:proofErr w:type="spellEnd"/>
      <w:r>
        <w:t xml:space="preserve"> se monitorea todos los riesgos que puede tener el proyecto</w:t>
      </w:r>
    </w:p>
    <w:p w:rsidR="00BD4447" w:rsidRPr="00BD4447" w:rsidRDefault="00BD4447" w:rsidP="00BD4447">
      <w:pPr>
        <w:pStyle w:val="Prrafodelista"/>
        <w:numPr>
          <w:ilvl w:val="0"/>
          <w:numId w:val="26"/>
        </w:numPr>
      </w:pPr>
      <w:r>
        <w:t>Cada proceso que se realice  se evalúa en búsqueda errores y de riesgos</w:t>
      </w:r>
    </w:p>
    <w:p w:rsidR="00FD2BAF" w:rsidRDefault="00BD4447" w:rsidP="00BD4447">
      <w:pPr>
        <w:pStyle w:val="Ttulo3"/>
      </w:pPr>
      <w:r w:rsidRPr="00BD4447">
        <w:t>Plan de Contingencia</w:t>
      </w:r>
    </w:p>
    <w:p w:rsidR="00BD4447" w:rsidRPr="00BD4447" w:rsidRDefault="00BD4447" w:rsidP="00BD4447">
      <w:r>
        <w:t>Se entrara a interactuar con el cliente con el fin de que conozca que existe un atraso en el proyecto y poder modificar y llegar a un acuerdo mutuo de la entrega.</w:t>
      </w:r>
    </w:p>
    <w:p w:rsidR="00BD4447" w:rsidRDefault="00BD4447" w:rsidP="00BD4447">
      <w:pPr>
        <w:pStyle w:val="Ttulo2"/>
      </w:pPr>
      <w:r>
        <w:t>Tipo de proyecto” ingeniería civil”</w:t>
      </w:r>
    </w:p>
    <w:p w:rsidR="00BD4447" w:rsidRDefault="00BD4447" w:rsidP="00BD4447">
      <w:pPr>
        <w:pStyle w:val="Ttulo3"/>
      </w:pPr>
      <w:r w:rsidRPr="005744B5">
        <w:t>Magnitud o clasificación del riesgo</w:t>
      </w:r>
    </w:p>
    <w:p w:rsidR="00BD4447" w:rsidRPr="00034464" w:rsidRDefault="00BD4447" w:rsidP="00BD4447">
      <w:r>
        <w:t>La magnitud de este riesgo es medio debido a que el proyecto es una rama distinta a la ingeniería de sistemas, además de ser un proyecto civil y el conocimiento de estos proyectos es bajo.</w:t>
      </w:r>
    </w:p>
    <w:p w:rsidR="00BD4447" w:rsidRDefault="00BD4447" w:rsidP="00BD4447">
      <w:pPr>
        <w:pStyle w:val="Ttulo3"/>
      </w:pPr>
      <w:r w:rsidRPr="00034464">
        <w:t>Descripción</w:t>
      </w:r>
    </w:p>
    <w:p w:rsidR="00BD4447" w:rsidRPr="00034464" w:rsidRDefault="00BD4447" w:rsidP="00BD4447">
      <w:r>
        <w:t>Este riesgo lo que consiste es que  el proyecto  es una área de la ingeniería distinta a la que el grupo maneja ,teniendo requerimientos totalmente de ingeniería civil , y el conocimiento en esta área el grupo no la maneja muy bien.</w:t>
      </w:r>
    </w:p>
    <w:p w:rsidR="00BD4447" w:rsidRDefault="00BD4447" w:rsidP="00BD4447">
      <w:pPr>
        <w:pStyle w:val="Ttulo3"/>
      </w:pPr>
      <w:r>
        <w:t>Impacto</w:t>
      </w:r>
    </w:p>
    <w:p w:rsidR="00BD4447" w:rsidRDefault="00BD4447" w:rsidP="00BD4447">
      <w:r>
        <w:t>El impacto es en el proyecto  sería no cumplimento de los requisitos  que pide el cliente debido a que son muy precisos del área del cliente.</w:t>
      </w:r>
    </w:p>
    <w:p w:rsidR="00BD4447" w:rsidRPr="00034464" w:rsidRDefault="00BD4447" w:rsidP="00BD4447">
      <w:r>
        <w:t>La entrega del proyecto sería un impacto  importante</w:t>
      </w:r>
    </w:p>
    <w:p w:rsidR="00BD4447" w:rsidRDefault="00BD4447" w:rsidP="00BD4447">
      <w:pPr>
        <w:pStyle w:val="Ttulo3"/>
      </w:pPr>
      <w:r>
        <w:t>Indicadores</w:t>
      </w:r>
    </w:p>
    <w:p w:rsidR="00BD4447" w:rsidRDefault="00BD4447" w:rsidP="00BD4447">
      <w:pPr>
        <w:pStyle w:val="Prrafodelista"/>
        <w:numPr>
          <w:ilvl w:val="0"/>
          <w:numId w:val="25"/>
        </w:numPr>
      </w:pPr>
      <w:r>
        <w:t>Se monitorea por las tareas que se asignaron en esas fechas el cumplimiento de ellas siguiendo el cronograma de tareas.</w:t>
      </w:r>
    </w:p>
    <w:p w:rsidR="00BD4447" w:rsidRDefault="00BD4447" w:rsidP="00BD4447">
      <w:pPr>
        <w:pStyle w:val="Prrafodelista"/>
        <w:numPr>
          <w:ilvl w:val="0"/>
          <w:numId w:val="25"/>
        </w:numPr>
      </w:pPr>
      <w:r>
        <w:t>El atraso en el cumplimiento de las tareas y las actividades  seria como medir si el riesgo ya se está convirtiendo en realidad.</w:t>
      </w:r>
    </w:p>
    <w:p w:rsidR="00BD4447" w:rsidRPr="00034464" w:rsidRDefault="00BD4447" w:rsidP="00BD4447">
      <w:pPr>
        <w:pStyle w:val="Prrafodelista"/>
        <w:numPr>
          <w:ilvl w:val="0"/>
          <w:numId w:val="25"/>
        </w:numPr>
      </w:pPr>
      <w:r>
        <w:t>Si las tareas no se completan en su totalidad.</w:t>
      </w:r>
    </w:p>
    <w:p w:rsidR="00BD4447" w:rsidRDefault="00BD4447" w:rsidP="00BD4447">
      <w:pPr>
        <w:pStyle w:val="Ttulo3"/>
      </w:pPr>
      <w:r>
        <w:t>Estrategia de Mitigación</w:t>
      </w:r>
    </w:p>
    <w:p w:rsidR="00694CBE" w:rsidRDefault="00BD4447" w:rsidP="00694CBE">
      <w:pPr>
        <w:pStyle w:val="Prrafodelista"/>
        <w:numPr>
          <w:ilvl w:val="0"/>
          <w:numId w:val="26"/>
        </w:numPr>
      </w:pPr>
      <w:r>
        <w:t xml:space="preserve">Por  medio de una herramienta llamada </w:t>
      </w:r>
      <w:proofErr w:type="spellStart"/>
      <w:r>
        <w:t>zoho</w:t>
      </w:r>
      <w:proofErr w:type="spellEnd"/>
      <w:r>
        <w:t xml:space="preserve"> </w:t>
      </w:r>
      <w:proofErr w:type="spellStart"/>
      <w:r>
        <w:t>proyect</w:t>
      </w:r>
      <w:proofErr w:type="spellEnd"/>
      <w:r>
        <w:t xml:space="preserve"> se monitorea todos los riesgos que puede tener el proyecto</w:t>
      </w:r>
    </w:p>
    <w:p w:rsidR="00694CBE" w:rsidRDefault="00694CBE" w:rsidP="00694CBE">
      <w:pPr>
        <w:pStyle w:val="Prrafodelista"/>
        <w:numPr>
          <w:ilvl w:val="0"/>
          <w:numId w:val="26"/>
        </w:numPr>
      </w:pPr>
      <w:r>
        <w:t>Antes de empezar se conversó bastante con el cliente lo cual nos dio conocimiento del proyecto que vamos a desarrollar</w:t>
      </w:r>
    </w:p>
    <w:p w:rsidR="00694CBE" w:rsidRDefault="00694CBE" w:rsidP="00694CBE">
      <w:pPr>
        <w:pStyle w:val="Prrafodelista"/>
        <w:numPr>
          <w:ilvl w:val="0"/>
          <w:numId w:val="26"/>
        </w:numPr>
      </w:pPr>
      <w:r>
        <w:t>Se dialogaron con ingenieros civiles con el fin de conocer bien el área de ellos</w:t>
      </w:r>
    </w:p>
    <w:p w:rsidR="00BD4447" w:rsidRDefault="00BD4447" w:rsidP="00BD4447">
      <w:pPr>
        <w:pStyle w:val="Ttulo3"/>
      </w:pPr>
      <w:r w:rsidRPr="00BD4447">
        <w:lastRenderedPageBreak/>
        <w:t>Plan de Contingencia</w:t>
      </w:r>
    </w:p>
    <w:p w:rsidR="00694CBE" w:rsidRDefault="00BD4447" w:rsidP="00694CBE">
      <w:pPr>
        <w:pStyle w:val="Prrafodelista"/>
        <w:numPr>
          <w:ilvl w:val="0"/>
          <w:numId w:val="27"/>
        </w:numPr>
      </w:pPr>
      <w:r>
        <w:t>Se entrara a interactuar con el cliente con el fin de que conozca que existe un atraso en el proyecto</w:t>
      </w:r>
      <w:r w:rsidR="00694CBE">
        <w:t xml:space="preserve"> o si algún requerimiento no se ha podido desarrollar y llegar un acuerdo del cambio del requerimiento </w:t>
      </w:r>
    </w:p>
    <w:p w:rsidR="00BD4447" w:rsidRDefault="00694CBE" w:rsidP="00694CBE">
      <w:pPr>
        <w:pStyle w:val="Prrafodelista"/>
        <w:numPr>
          <w:ilvl w:val="0"/>
          <w:numId w:val="27"/>
        </w:numPr>
      </w:pPr>
      <w:r>
        <w:t>Modificar la fecha de entrega para el desarrollo de la funcionalidad</w:t>
      </w:r>
    </w:p>
    <w:p w:rsidR="00694CBE" w:rsidRDefault="00694CBE" w:rsidP="00694CBE">
      <w:pPr>
        <w:pStyle w:val="Prrafodelista"/>
        <w:numPr>
          <w:ilvl w:val="0"/>
          <w:numId w:val="27"/>
        </w:numPr>
      </w:pPr>
      <w:r>
        <w:t>Invertir más tiempo en el desarrollo del requerimiento.</w:t>
      </w:r>
    </w:p>
    <w:p w:rsidR="00694CBE" w:rsidRDefault="00694CBE" w:rsidP="00694CBE">
      <w:pPr>
        <w:pStyle w:val="Ttulo2"/>
      </w:pPr>
      <w:r>
        <w:t>Numero de requisitos</w:t>
      </w:r>
    </w:p>
    <w:p w:rsidR="00694CBE" w:rsidRDefault="00694CBE" w:rsidP="00694CBE">
      <w:pPr>
        <w:pStyle w:val="Ttulo3"/>
      </w:pPr>
      <w:r w:rsidRPr="005744B5">
        <w:t>Magnitud o clasificación del riesgo</w:t>
      </w:r>
    </w:p>
    <w:p w:rsidR="00694CBE" w:rsidRPr="00034464" w:rsidRDefault="00694CBE" w:rsidP="00694CBE">
      <w:r>
        <w:t>La magnitud de este riesgo es alto debido a que el proyecto debido a que los requerimientos que pide el cliente son artos y difíciles de desarrollar, por lo que puede ocasionar atrasos en el proyecto.</w:t>
      </w:r>
    </w:p>
    <w:p w:rsidR="00694CBE" w:rsidRDefault="00694CBE" w:rsidP="00694CBE">
      <w:pPr>
        <w:pStyle w:val="Ttulo3"/>
      </w:pPr>
      <w:r w:rsidRPr="00034464">
        <w:t>Descripción</w:t>
      </w:r>
    </w:p>
    <w:p w:rsidR="00694CBE" w:rsidRDefault="00694CBE" w:rsidP="00694CBE">
      <w:r>
        <w:t>Este riesgo lo que consiste es que el cliente necesita varios requerimientos, el manejo de la trazabilidad en una obra civil este ítem se debe completar en el 100 %,</w:t>
      </w:r>
    </w:p>
    <w:p w:rsidR="00694CBE" w:rsidRPr="00034464" w:rsidRDefault="00694CBE" w:rsidP="00694CBE">
      <w:r>
        <w:t>Los paneles de búsqueda   tienen que ser muy precisos.</w:t>
      </w:r>
    </w:p>
    <w:p w:rsidR="00694CBE" w:rsidRDefault="00694CBE" w:rsidP="00694CBE">
      <w:pPr>
        <w:pStyle w:val="Ttulo3"/>
      </w:pPr>
      <w:r>
        <w:t>Impacto</w:t>
      </w:r>
    </w:p>
    <w:p w:rsidR="00694CBE" w:rsidRDefault="00694CBE" w:rsidP="00694CBE">
      <w:pPr>
        <w:pStyle w:val="Prrafodelista"/>
        <w:numPr>
          <w:ilvl w:val="0"/>
          <w:numId w:val="28"/>
        </w:numPr>
      </w:pPr>
      <w:r>
        <w:t xml:space="preserve">El impacto es en el proyecto ya que por la complejidad de los requisitos no se podrían completar </w:t>
      </w:r>
      <w:proofErr w:type="spellStart"/>
      <w:r>
        <w:t>enta</w:t>
      </w:r>
      <w:proofErr w:type="spellEnd"/>
      <w:r>
        <w:t xml:space="preserve"> la fecha de presentación.</w:t>
      </w:r>
    </w:p>
    <w:p w:rsidR="00694CBE" w:rsidRDefault="00694CBE" w:rsidP="00694CBE">
      <w:pPr>
        <w:pStyle w:val="Prrafodelista"/>
        <w:numPr>
          <w:ilvl w:val="0"/>
          <w:numId w:val="28"/>
        </w:numPr>
      </w:pPr>
      <w:r>
        <w:t>Fecha de entrega del proyecto</w:t>
      </w:r>
    </w:p>
    <w:p w:rsidR="00694CBE" w:rsidRDefault="00694CBE" w:rsidP="00694CBE">
      <w:pPr>
        <w:pStyle w:val="Prrafodelista"/>
        <w:numPr>
          <w:ilvl w:val="0"/>
          <w:numId w:val="28"/>
        </w:numPr>
      </w:pPr>
      <w:r>
        <w:t>Tiempo de ejecución de las tareas</w:t>
      </w:r>
    </w:p>
    <w:p w:rsidR="00694CBE" w:rsidRPr="00034464" w:rsidRDefault="00694CBE" w:rsidP="00694CBE"/>
    <w:p w:rsidR="00694CBE" w:rsidRDefault="00694CBE" w:rsidP="00694CBE">
      <w:pPr>
        <w:pStyle w:val="Ttulo3"/>
      </w:pPr>
      <w:r>
        <w:t>Indicadores</w:t>
      </w:r>
    </w:p>
    <w:p w:rsidR="00694CBE" w:rsidRDefault="00694CBE" w:rsidP="00694CBE">
      <w:pPr>
        <w:pStyle w:val="Prrafodelista"/>
        <w:numPr>
          <w:ilvl w:val="0"/>
          <w:numId w:val="25"/>
        </w:numPr>
      </w:pPr>
      <w:r>
        <w:t>Se monitorea por las tareas que se asignaron en esas fechas el cumplimiento de ellas siguiendo el cronograma de tareas.</w:t>
      </w:r>
    </w:p>
    <w:p w:rsidR="00694CBE" w:rsidRDefault="00694CBE" w:rsidP="00694CBE">
      <w:pPr>
        <w:pStyle w:val="Prrafodelista"/>
        <w:numPr>
          <w:ilvl w:val="0"/>
          <w:numId w:val="25"/>
        </w:numPr>
      </w:pPr>
      <w:r>
        <w:t>El atraso en el cumplimiento de las tareas seria como medir si el riesgo ya se está convirtiendo en realidad.</w:t>
      </w:r>
    </w:p>
    <w:p w:rsidR="00A72059" w:rsidRPr="00034464" w:rsidRDefault="00A72059" w:rsidP="00A72059">
      <w:pPr>
        <w:pStyle w:val="Prrafodelista"/>
        <w:numPr>
          <w:ilvl w:val="0"/>
          <w:numId w:val="25"/>
        </w:numPr>
      </w:pPr>
      <w:r>
        <w:t>Si las tareas no se completan en su totalidad o no se realiza.</w:t>
      </w:r>
    </w:p>
    <w:p w:rsidR="00694CBE" w:rsidRPr="00034464" w:rsidRDefault="00694CBE" w:rsidP="00A72059">
      <w:pPr>
        <w:ind w:left="360"/>
      </w:pPr>
    </w:p>
    <w:p w:rsidR="00694CBE" w:rsidRDefault="00694CBE" w:rsidP="00694CBE">
      <w:pPr>
        <w:pStyle w:val="Ttulo3"/>
      </w:pPr>
      <w:r>
        <w:t>Estrategia de Mitigación</w:t>
      </w:r>
    </w:p>
    <w:p w:rsidR="00694CBE" w:rsidRDefault="00694CBE" w:rsidP="00694CBE">
      <w:pPr>
        <w:pStyle w:val="Prrafodelista"/>
        <w:numPr>
          <w:ilvl w:val="0"/>
          <w:numId w:val="26"/>
        </w:numPr>
      </w:pPr>
      <w:r>
        <w:t xml:space="preserve">Por  medio de una herramienta llamada </w:t>
      </w:r>
      <w:proofErr w:type="spellStart"/>
      <w:r>
        <w:t>zoho</w:t>
      </w:r>
      <w:proofErr w:type="spellEnd"/>
      <w:r>
        <w:t xml:space="preserve"> </w:t>
      </w:r>
      <w:proofErr w:type="spellStart"/>
      <w:r>
        <w:t>proyect</w:t>
      </w:r>
      <w:proofErr w:type="spellEnd"/>
      <w:r>
        <w:t xml:space="preserve"> se monitorea todos los riesgos que puede tener el proyecto</w:t>
      </w:r>
    </w:p>
    <w:p w:rsidR="00694CBE" w:rsidRDefault="00694CBE" w:rsidP="00694CBE">
      <w:pPr>
        <w:pStyle w:val="Prrafodelista"/>
        <w:numPr>
          <w:ilvl w:val="0"/>
          <w:numId w:val="26"/>
        </w:numPr>
      </w:pPr>
      <w:r>
        <w:t>Cada proceso que se realice  se evalúa en búsqueda errores y de riesgos</w:t>
      </w:r>
      <w:r w:rsidR="00A72059">
        <w:t>.</w:t>
      </w:r>
    </w:p>
    <w:p w:rsidR="00A72059" w:rsidRPr="00BD4447" w:rsidRDefault="00A72059" w:rsidP="00694CBE">
      <w:pPr>
        <w:pStyle w:val="Prrafodelista"/>
        <w:numPr>
          <w:ilvl w:val="0"/>
          <w:numId w:val="26"/>
        </w:numPr>
      </w:pPr>
      <w:r>
        <w:t>Se tendrá bastante control de los requerimientos con el fin de que porcentaje se ha completado ,que porcentaje falta</w:t>
      </w:r>
    </w:p>
    <w:p w:rsidR="00694CBE" w:rsidRDefault="00694CBE" w:rsidP="00694CBE">
      <w:pPr>
        <w:pStyle w:val="Ttulo3"/>
      </w:pPr>
      <w:r w:rsidRPr="00BD4447">
        <w:t>Plan de Contingencia</w:t>
      </w:r>
    </w:p>
    <w:p w:rsidR="00694CBE" w:rsidRDefault="00694CBE" w:rsidP="00694CBE">
      <w:r>
        <w:t xml:space="preserve">Se </w:t>
      </w:r>
      <w:r w:rsidR="00CF1863">
        <w:t>invertirá más tiempo en el desarrollo de los requerimientos si llegan a ver atrasos en el cumplimiento de las actividades</w:t>
      </w:r>
    </w:p>
    <w:p w:rsidR="00CF1863" w:rsidRDefault="00CF1863" w:rsidP="00694CBE">
      <w:r>
        <w:t>Se buscara apoyo externo con el objetivo de cumplir de los requerimientos.</w:t>
      </w:r>
    </w:p>
    <w:p w:rsidR="00CF1863" w:rsidRDefault="00CF1863" w:rsidP="00694CBE"/>
    <w:p w:rsidR="00CF1863" w:rsidRDefault="008A5CBF" w:rsidP="00CF1863">
      <w:pPr>
        <w:pStyle w:val="Ttulo2"/>
      </w:pPr>
      <w:r>
        <w:t>El proyecto tendrá etapa de evaluación y de prueba</w:t>
      </w:r>
    </w:p>
    <w:p w:rsidR="00CF1863" w:rsidRDefault="00CF1863" w:rsidP="00CF1863">
      <w:pPr>
        <w:pStyle w:val="Ttulo3"/>
      </w:pPr>
      <w:r w:rsidRPr="005744B5">
        <w:t>Magnitud o clasificación del riesgo</w:t>
      </w:r>
    </w:p>
    <w:p w:rsidR="00CF1863" w:rsidRPr="00034464" w:rsidRDefault="00CF1863" w:rsidP="00CF1863">
      <w:r>
        <w:t>La magnitud de este riesgo es alto debido</w:t>
      </w:r>
      <w:r w:rsidR="008A5CBF">
        <w:t xml:space="preserve"> como el proyecto entrar en una etapa de implementación y de pruebas y esa fase se va a realizar durante mes</w:t>
      </w:r>
      <w:r w:rsidR="00914D5E">
        <w:t>.</w:t>
      </w:r>
    </w:p>
    <w:p w:rsidR="00CF1863" w:rsidRDefault="00CF1863" w:rsidP="00CF1863">
      <w:pPr>
        <w:pStyle w:val="Ttulo3"/>
      </w:pPr>
      <w:r w:rsidRPr="00034464">
        <w:t>Descripción</w:t>
      </w:r>
    </w:p>
    <w:p w:rsidR="00914D5E" w:rsidRDefault="00CF1863" w:rsidP="00914D5E">
      <w:r>
        <w:t>Este riesgo lo que consiste es que</w:t>
      </w:r>
      <w:r w:rsidR="008A5CBF">
        <w:t xml:space="preserve"> el proyecto cuando se entregue </w:t>
      </w:r>
      <w:r>
        <w:t xml:space="preserve"> el cliente</w:t>
      </w:r>
      <w:r w:rsidR="008A5CBF">
        <w:t xml:space="preserve"> entrara a evaluar</w:t>
      </w:r>
      <w:r w:rsidR="00914D5E">
        <w:t xml:space="preserve"> la aplicación y si el cliente decide realizar varios cambios se podría convertir un problema por el tiempo.</w:t>
      </w:r>
    </w:p>
    <w:p w:rsidR="00CF1863" w:rsidRPr="00034464" w:rsidRDefault="00CF1863" w:rsidP="00CF1863">
      <w:r>
        <w:t>.</w:t>
      </w:r>
    </w:p>
    <w:p w:rsidR="00CF1863" w:rsidRDefault="00CF1863" w:rsidP="00CF1863">
      <w:pPr>
        <w:pStyle w:val="Ttulo3"/>
      </w:pPr>
      <w:r>
        <w:lastRenderedPageBreak/>
        <w:t>Impacto</w:t>
      </w:r>
    </w:p>
    <w:p w:rsidR="00CF1863" w:rsidRDefault="00CF1863" w:rsidP="00CF1863">
      <w:pPr>
        <w:pStyle w:val="Prrafodelista"/>
        <w:numPr>
          <w:ilvl w:val="0"/>
          <w:numId w:val="28"/>
        </w:numPr>
      </w:pPr>
      <w:r>
        <w:t>El impacto es e</w:t>
      </w:r>
      <w:r w:rsidR="00914D5E">
        <w:t xml:space="preserve">n el proyecto  y es de tipo organizacional  </w:t>
      </w:r>
      <w:r>
        <w:t>fecha de presentación.</w:t>
      </w:r>
    </w:p>
    <w:p w:rsidR="00CF1863" w:rsidRDefault="00CF1863" w:rsidP="00CF1863">
      <w:pPr>
        <w:pStyle w:val="Prrafodelista"/>
        <w:numPr>
          <w:ilvl w:val="0"/>
          <w:numId w:val="28"/>
        </w:numPr>
      </w:pPr>
      <w:r>
        <w:t xml:space="preserve">Fecha </w:t>
      </w:r>
      <w:r w:rsidR="00914D5E">
        <w:t xml:space="preserve">final </w:t>
      </w:r>
      <w:r>
        <w:t>de entrega del proyecto</w:t>
      </w:r>
    </w:p>
    <w:p w:rsidR="00CF1863" w:rsidRDefault="00CF1863" w:rsidP="00CF1863">
      <w:pPr>
        <w:pStyle w:val="Prrafodelista"/>
        <w:numPr>
          <w:ilvl w:val="0"/>
          <w:numId w:val="28"/>
        </w:numPr>
      </w:pPr>
      <w:r>
        <w:t xml:space="preserve">Tiempo de ejecución </w:t>
      </w:r>
      <w:r w:rsidR="00914D5E">
        <w:t>de los cambios</w:t>
      </w:r>
    </w:p>
    <w:p w:rsidR="00CF1863" w:rsidRPr="00034464" w:rsidRDefault="00CF1863" w:rsidP="00CF1863"/>
    <w:p w:rsidR="00CF1863" w:rsidRDefault="00CF1863" w:rsidP="00CF1863">
      <w:pPr>
        <w:pStyle w:val="Ttulo3"/>
      </w:pPr>
      <w:r>
        <w:t>Indicadores</w:t>
      </w:r>
    </w:p>
    <w:p w:rsidR="00CF1863" w:rsidRDefault="00CF1863" w:rsidP="00914D5E">
      <w:pPr>
        <w:pStyle w:val="Prrafodelista"/>
        <w:numPr>
          <w:ilvl w:val="0"/>
          <w:numId w:val="25"/>
        </w:numPr>
      </w:pPr>
      <w:r>
        <w:t>Se monitorea por las tareas que se asignaron en esas fechas el cumplimiento de ellas siguiendo el cronograma de tareas.</w:t>
      </w:r>
    </w:p>
    <w:p w:rsidR="00CF1863" w:rsidRPr="00034464" w:rsidRDefault="00914D5E" w:rsidP="00CF1863">
      <w:pPr>
        <w:pStyle w:val="Prrafodelista"/>
        <w:numPr>
          <w:ilvl w:val="0"/>
          <w:numId w:val="25"/>
        </w:numPr>
      </w:pPr>
      <w:r>
        <w:t xml:space="preserve">Las tareas se </w:t>
      </w:r>
      <w:r w:rsidR="00CF1863">
        <w:t>comp</w:t>
      </w:r>
      <w:r>
        <w:t>lete</w:t>
      </w:r>
      <w:r w:rsidR="00CF1863">
        <w:t xml:space="preserve">n en su totalidad </w:t>
      </w:r>
      <w:r>
        <w:t>para reducir el número de cambios en la fase de pruebas</w:t>
      </w:r>
      <w:r w:rsidR="00CF1863">
        <w:t>.</w:t>
      </w:r>
    </w:p>
    <w:p w:rsidR="00CF1863" w:rsidRPr="00034464" w:rsidRDefault="00CF1863" w:rsidP="00CF1863">
      <w:pPr>
        <w:ind w:left="360"/>
      </w:pPr>
    </w:p>
    <w:p w:rsidR="00CF1863" w:rsidRDefault="00CF1863" w:rsidP="00CF1863">
      <w:pPr>
        <w:pStyle w:val="Ttulo3"/>
      </w:pPr>
      <w:r>
        <w:t>Estrategia de Mitigación</w:t>
      </w:r>
    </w:p>
    <w:p w:rsidR="00CF1863" w:rsidRDefault="00CF1863" w:rsidP="00CF1863">
      <w:pPr>
        <w:pStyle w:val="Prrafodelista"/>
        <w:numPr>
          <w:ilvl w:val="0"/>
          <w:numId w:val="26"/>
        </w:numPr>
      </w:pPr>
      <w:r>
        <w:t xml:space="preserve">Por  medio de una herramienta llamada </w:t>
      </w:r>
      <w:proofErr w:type="spellStart"/>
      <w:r>
        <w:t>zoho</w:t>
      </w:r>
      <w:proofErr w:type="spellEnd"/>
      <w:r>
        <w:t xml:space="preserve"> </w:t>
      </w:r>
      <w:proofErr w:type="spellStart"/>
      <w:r>
        <w:t>proyect</w:t>
      </w:r>
      <w:proofErr w:type="spellEnd"/>
      <w:r>
        <w:t xml:space="preserve"> se monitorea todos los riesgos que puede tener el proyecto</w:t>
      </w:r>
    </w:p>
    <w:p w:rsidR="00CF1863" w:rsidRDefault="00CF1863" w:rsidP="00CF1863">
      <w:pPr>
        <w:pStyle w:val="Prrafodelista"/>
        <w:numPr>
          <w:ilvl w:val="0"/>
          <w:numId w:val="26"/>
        </w:numPr>
      </w:pPr>
      <w:r>
        <w:t>Cada proceso que se realice  se evalúa en búsqueda errores y de riesgos.</w:t>
      </w:r>
    </w:p>
    <w:p w:rsidR="00CF1863" w:rsidRPr="00BD4447" w:rsidRDefault="00CF1863" w:rsidP="00CF1863">
      <w:pPr>
        <w:pStyle w:val="Prrafodelista"/>
        <w:numPr>
          <w:ilvl w:val="0"/>
          <w:numId w:val="26"/>
        </w:numPr>
      </w:pPr>
      <w:r>
        <w:t>Se tendrá bastante control de los requerimientos con el fin de que porcentaje se ha completado ,que porcentaje falta</w:t>
      </w:r>
    </w:p>
    <w:p w:rsidR="00CF1863" w:rsidRDefault="00CF1863" w:rsidP="00CF1863">
      <w:pPr>
        <w:pStyle w:val="Ttulo3"/>
      </w:pPr>
      <w:r w:rsidRPr="00BD4447">
        <w:t>Plan de Contingencia</w:t>
      </w:r>
    </w:p>
    <w:p w:rsidR="00E13F6D" w:rsidRDefault="00CF1863" w:rsidP="00CF1863">
      <w:r>
        <w:t xml:space="preserve">Se invertirá más tiempo en el desarrollo de los requerimientos </w:t>
      </w:r>
      <w:r w:rsidR="00E13F6D">
        <w:t xml:space="preserve"> con el fin de  que los problemas en la implementación sean mínimos</w:t>
      </w:r>
    </w:p>
    <w:p w:rsidR="00E13F6D" w:rsidRDefault="00E13F6D" w:rsidP="00CF1863"/>
    <w:p w:rsidR="00CF1863" w:rsidRDefault="00E13F6D" w:rsidP="00CF1863">
      <w:r>
        <w:t>Se establecerá con el cliente un número de cambios permitidos en la etapa de implementación.</w:t>
      </w:r>
      <w:r w:rsidRPr="00BD4447">
        <w:t xml:space="preserve"> </w:t>
      </w:r>
    </w:p>
    <w:p w:rsidR="00E13F6D" w:rsidRPr="00BD4447" w:rsidRDefault="00E13F6D" w:rsidP="00CF1863"/>
    <w:p w:rsidR="00CF1863" w:rsidRPr="00BD4447" w:rsidRDefault="00CF1863" w:rsidP="00CF1863"/>
    <w:p w:rsidR="00E13F6D" w:rsidRDefault="00E13F6D" w:rsidP="00E13F6D">
      <w:pPr>
        <w:pStyle w:val="Ttulo2"/>
      </w:pPr>
      <w:r>
        <w:t>Herramientas de desarrollo</w:t>
      </w:r>
    </w:p>
    <w:p w:rsidR="00E13F6D" w:rsidRDefault="00E13F6D" w:rsidP="00E13F6D">
      <w:pPr>
        <w:pStyle w:val="Ttulo3"/>
      </w:pPr>
      <w:r w:rsidRPr="005744B5">
        <w:t>Magnitud o clasificación del riesgo</w:t>
      </w:r>
    </w:p>
    <w:p w:rsidR="00E13F6D" w:rsidRPr="00034464" w:rsidRDefault="00E13F6D" w:rsidP="00E13F6D">
      <w:r>
        <w:t>La magnitud de este riesgo es medio  debido a q</w:t>
      </w:r>
      <w:r w:rsidR="00BC12F6">
        <w:t xml:space="preserve">ue el para realizar el proyecto se escogieron unas herramientas la que va a manejar el </w:t>
      </w:r>
      <w:proofErr w:type="spellStart"/>
      <w:r w:rsidR="00BC12F6">
        <w:t>proyecto</w:t>
      </w:r>
      <w:proofErr w:type="gramStart"/>
      <w:r w:rsidR="00BC12F6">
        <w:t>,otras</w:t>
      </w:r>
      <w:proofErr w:type="spellEnd"/>
      <w:proofErr w:type="gramEnd"/>
      <w:r w:rsidR="00BC12F6">
        <w:t xml:space="preserve"> herramientas </w:t>
      </w:r>
      <w:r>
        <w:t xml:space="preserve"> debido a que los requerimientos que pide el cliente son artos y difíciles de desarrollar, por lo que puede ocasionar atrasos en el proyecto.</w:t>
      </w:r>
    </w:p>
    <w:p w:rsidR="00E13F6D" w:rsidRDefault="00E13F6D" w:rsidP="00E13F6D">
      <w:pPr>
        <w:pStyle w:val="Ttulo3"/>
      </w:pPr>
      <w:r w:rsidRPr="00034464">
        <w:t>Descripción</w:t>
      </w:r>
    </w:p>
    <w:p w:rsidR="005F0A92" w:rsidRDefault="00E13F6D" w:rsidP="005F0A92">
      <w:r>
        <w:t>Este r</w:t>
      </w:r>
      <w:r w:rsidR="00BC12F6">
        <w:t>iesg</w:t>
      </w:r>
      <w:r w:rsidR="005F0A92">
        <w:t>o lo que consiste es que se necesita varia</w:t>
      </w:r>
      <w:r>
        <w:t>s</w:t>
      </w:r>
      <w:r w:rsidR="005F0A92">
        <w:t xml:space="preserve"> herramientas de programación para desarrollar el proyecto.</w:t>
      </w:r>
    </w:p>
    <w:p w:rsidR="00E13F6D" w:rsidRPr="00034464" w:rsidRDefault="00E13F6D" w:rsidP="00E13F6D">
      <w:r>
        <w:t>.</w:t>
      </w:r>
    </w:p>
    <w:p w:rsidR="00E13F6D" w:rsidRDefault="00E13F6D" w:rsidP="00E13F6D">
      <w:pPr>
        <w:pStyle w:val="Ttulo3"/>
      </w:pPr>
      <w:r>
        <w:t>Impacto</w:t>
      </w:r>
    </w:p>
    <w:p w:rsidR="00E13F6D" w:rsidRDefault="00E13F6D" w:rsidP="00E13F6D">
      <w:pPr>
        <w:pStyle w:val="Prrafodelista"/>
        <w:numPr>
          <w:ilvl w:val="0"/>
          <w:numId w:val="28"/>
        </w:numPr>
      </w:pPr>
      <w:r>
        <w:t>Fecha de entrega del proyecto</w:t>
      </w:r>
    </w:p>
    <w:p w:rsidR="00E13F6D" w:rsidRDefault="00E13F6D" w:rsidP="00E13F6D">
      <w:pPr>
        <w:pStyle w:val="Prrafodelista"/>
        <w:numPr>
          <w:ilvl w:val="0"/>
          <w:numId w:val="28"/>
        </w:numPr>
      </w:pPr>
      <w:r>
        <w:t>Tiempo de ejecución de las tareas</w:t>
      </w:r>
    </w:p>
    <w:p w:rsidR="005F0A92" w:rsidRDefault="005F0A92" w:rsidP="00E13F6D">
      <w:pPr>
        <w:pStyle w:val="Prrafodelista"/>
        <w:numPr>
          <w:ilvl w:val="0"/>
          <w:numId w:val="28"/>
        </w:numPr>
      </w:pPr>
      <w:r>
        <w:t xml:space="preserve">Complejidad en el desarrollo </w:t>
      </w:r>
    </w:p>
    <w:p w:rsidR="00E13F6D" w:rsidRPr="00034464" w:rsidRDefault="00E13F6D" w:rsidP="00E13F6D"/>
    <w:p w:rsidR="00E13F6D" w:rsidRDefault="00E13F6D" w:rsidP="00E13F6D">
      <w:pPr>
        <w:pStyle w:val="Ttulo3"/>
      </w:pPr>
      <w:r>
        <w:t>Indicadores</w:t>
      </w:r>
    </w:p>
    <w:p w:rsidR="00E13F6D" w:rsidRPr="00034464" w:rsidRDefault="005F0A92" w:rsidP="005F0A92">
      <w:pPr>
        <w:pStyle w:val="Prrafodelista"/>
        <w:numPr>
          <w:ilvl w:val="0"/>
          <w:numId w:val="29"/>
        </w:numPr>
      </w:pPr>
      <w:r>
        <w:t xml:space="preserve">Antes de escoger las herramientas se hizo un estudio </w:t>
      </w:r>
      <w:r w:rsidR="008B54A6">
        <w:t xml:space="preserve"> de lenguaje ,herramientas, plataformas cual era la  más indicada para trabajar</w:t>
      </w:r>
    </w:p>
    <w:p w:rsidR="00E13F6D" w:rsidRDefault="00E13F6D" w:rsidP="00E13F6D">
      <w:pPr>
        <w:pStyle w:val="Ttulo3"/>
      </w:pPr>
      <w:r>
        <w:t>Estrategia de Mitigación</w:t>
      </w:r>
    </w:p>
    <w:p w:rsidR="00E13F6D" w:rsidRDefault="008B54A6" w:rsidP="00E13F6D">
      <w:pPr>
        <w:pStyle w:val="Prrafodelista"/>
        <w:numPr>
          <w:ilvl w:val="0"/>
          <w:numId w:val="26"/>
        </w:numPr>
      </w:pPr>
      <w:r>
        <w:t xml:space="preserve">Se aprenderá a utilizar la herramienta de la mejor forma para evitar inconvenientes con los </w:t>
      </w:r>
      <w:proofErr w:type="spellStart"/>
      <w:r>
        <w:t>frameworks</w:t>
      </w:r>
      <w:proofErr w:type="spellEnd"/>
    </w:p>
    <w:p w:rsidR="00E13F6D" w:rsidRDefault="00E13F6D" w:rsidP="00E13F6D">
      <w:pPr>
        <w:pStyle w:val="Ttulo3"/>
      </w:pPr>
      <w:r w:rsidRPr="00BD4447">
        <w:t>Plan de Contingencia</w:t>
      </w:r>
    </w:p>
    <w:p w:rsidR="008B54A6" w:rsidRDefault="008B54A6" w:rsidP="008B54A6">
      <w:pPr>
        <w:pStyle w:val="Prrafodelista"/>
        <w:numPr>
          <w:ilvl w:val="0"/>
          <w:numId w:val="26"/>
        </w:numPr>
      </w:pPr>
      <w:r>
        <w:t>Se tendrá varias opciones antes de empezar a desarrollar las herramientas</w:t>
      </w:r>
    </w:p>
    <w:p w:rsidR="008B54A6" w:rsidRDefault="008B54A6" w:rsidP="008B54A6">
      <w:pPr>
        <w:pStyle w:val="Prrafodelista"/>
        <w:numPr>
          <w:ilvl w:val="0"/>
          <w:numId w:val="26"/>
        </w:numPr>
      </w:pPr>
      <w:r>
        <w:t xml:space="preserve">Se buscara herramientas que puedan ser compatibles con otros </w:t>
      </w:r>
      <w:proofErr w:type="spellStart"/>
      <w:r>
        <w:t>frameworks</w:t>
      </w:r>
      <w:proofErr w:type="spellEnd"/>
      <w:r>
        <w:t xml:space="preserve"> que se van a usar </w:t>
      </w:r>
      <w:bookmarkStart w:id="18" w:name="_GoBack"/>
      <w:bookmarkEnd w:id="18"/>
    </w:p>
    <w:p w:rsidR="00694CBE" w:rsidRPr="00BD4447" w:rsidRDefault="00694CBE" w:rsidP="00694CBE"/>
    <w:sectPr w:rsidR="00694CBE" w:rsidRPr="00BD4447">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31A0" w:rsidRDefault="008231A0">
      <w:pPr>
        <w:spacing w:line="240" w:lineRule="auto"/>
      </w:pPr>
      <w:r>
        <w:separator/>
      </w:r>
    </w:p>
  </w:endnote>
  <w:endnote w:type="continuationSeparator" w:id="0">
    <w:p w:rsidR="008231A0" w:rsidRDefault="008231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F6D" w:rsidRDefault="00E13F6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E13F6D" w:rsidRDefault="00E13F6D">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13F6D">
      <w:tc>
        <w:tcPr>
          <w:tcW w:w="3162" w:type="dxa"/>
          <w:tcBorders>
            <w:top w:val="nil"/>
            <w:left w:val="nil"/>
            <w:bottom w:val="nil"/>
            <w:right w:val="nil"/>
          </w:tcBorders>
        </w:tcPr>
        <w:p w:rsidR="00E13F6D" w:rsidRDefault="00E13F6D">
          <w:pPr>
            <w:ind w:right="360"/>
          </w:pPr>
          <w:proofErr w:type="spellStart"/>
          <w:r>
            <w:t>Confidential</w:t>
          </w:r>
          <w:proofErr w:type="spellEnd"/>
        </w:p>
      </w:tc>
      <w:tc>
        <w:tcPr>
          <w:tcW w:w="3162" w:type="dxa"/>
          <w:tcBorders>
            <w:top w:val="nil"/>
            <w:left w:val="nil"/>
            <w:bottom w:val="nil"/>
            <w:right w:val="nil"/>
          </w:tcBorders>
        </w:tcPr>
        <w:p w:rsidR="00E13F6D" w:rsidRDefault="00E13F6D" w:rsidP="005744B5">
          <w:pPr>
            <w:jc w:val="center"/>
          </w:pPr>
          <w:r>
            <w:sym w:font="Symbol" w:char="F0D3"/>
          </w:r>
          <w:proofErr w:type="spellStart"/>
          <w:r>
            <w:t>Ingenieria</w:t>
          </w:r>
          <w:proofErr w:type="spellEnd"/>
          <w:r>
            <w:t xml:space="preserve"> Civil, </w:t>
          </w:r>
          <w:r>
            <w:fldChar w:fldCharType="begin"/>
          </w:r>
          <w:r>
            <w:instrText xml:space="preserve"> DATE \@ "yyyy" </w:instrText>
          </w:r>
          <w:r>
            <w:fldChar w:fldCharType="separate"/>
          </w:r>
          <w:r>
            <w:rPr>
              <w:noProof/>
            </w:rPr>
            <w:t>2017</w:t>
          </w:r>
          <w:r>
            <w:fldChar w:fldCharType="end"/>
          </w:r>
        </w:p>
      </w:tc>
      <w:tc>
        <w:tcPr>
          <w:tcW w:w="3162" w:type="dxa"/>
          <w:tcBorders>
            <w:top w:val="nil"/>
            <w:left w:val="nil"/>
            <w:bottom w:val="nil"/>
            <w:right w:val="nil"/>
          </w:tcBorders>
        </w:tcPr>
        <w:p w:rsidR="00E13F6D" w:rsidRDefault="00E13F6D">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8B54A6">
            <w:rPr>
              <w:rStyle w:val="Nmerodepgina"/>
              <w:noProof/>
            </w:rPr>
            <w:t>8</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8B54A6">
            <w:rPr>
              <w:rStyle w:val="Nmerodepgina"/>
              <w:noProof/>
            </w:rPr>
            <w:t>8</w:t>
          </w:r>
          <w:r>
            <w:rPr>
              <w:rStyle w:val="Nmerodepgina"/>
            </w:rPr>
            <w:fldChar w:fldCharType="end"/>
          </w:r>
        </w:p>
      </w:tc>
    </w:tr>
  </w:tbl>
  <w:p w:rsidR="00E13F6D" w:rsidRDefault="00E13F6D">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F6D" w:rsidRDefault="00E13F6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31A0" w:rsidRDefault="008231A0">
      <w:pPr>
        <w:spacing w:line="240" w:lineRule="auto"/>
      </w:pPr>
      <w:r>
        <w:separator/>
      </w:r>
    </w:p>
  </w:footnote>
  <w:footnote w:type="continuationSeparator" w:id="0">
    <w:p w:rsidR="008231A0" w:rsidRDefault="008231A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F6D" w:rsidRDefault="00E13F6D">
    <w:pPr>
      <w:rPr>
        <w:sz w:val="24"/>
      </w:rPr>
    </w:pPr>
  </w:p>
  <w:p w:rsidR="00E13F6D" w:rsidRDefault="00E13F6D">
    <w:pPr>
      <w:pBdr>
        <w:top w:val="single" w:sz="6" w:space="1" w:color="auto"/>
      </w:pBdr>
      <w:rPr>
        <w:sz w:val="24"/>
      </w:rPr>
    </w:pPr>
  </w:p>
  <w:p w:rsidR="00E13F6D" w:rsidRDefault="00E13F6D" w:rsidP="009038E2">
    <w:pPr>
      <w:pBdr>
        <w:bottom w:val="single" w:sz="6" w:space="1" w:color="auto"/>
      </w:pBdr>
      <w:jc w:val="right"/>
      <w:rPr>
        <w:rFonts w:ascii="Arial" w:hAnsi="Arial"/>
        <w:b/>
        <w:sz w:val="36"/>
      </w:rPr>
    </w:pPr>
    <w:r>
      <w:rPr>
        <w:rFonts w:ascii="Arial" w:hAnsi="Arial"/>
        <w:b/>
        <w:sz w:val="36"/>
      </w:rPr>
      <w:t>Ingeniería Civil</w:t>
    </w:r>
  </w:p>
  <w:p w:rsidR="00E13F6D" w:rsidRDefault="00E13F6D">
    <w:pPr>
      <w:pBdr>
        <w:bottom w:val="single" w:sz="6" w:space="1" w:color="auto"/>
      </w:pBdr>
      <w:jc w:val="right"/>
      <w:rPr>
        <w:sz w:val="24"/>
      </w:rPr>
    </w:pPr>
  </w:p>
  <w:p w:rsidR="00E13F6D" w:rsidRDefault="00E13F6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13F6D" w:rsidTr="009038E2">
      <w:tc>
        <w:tcPr>
          <w:tcW w:w="6379" w:type="dxa"/>
        </w:tcPr>
        <w:p w:rsidR="00E13F6D" w:rsidRDefault="00E13F6D" w:rsidP="009038E2">
          <w:r w:rsidRPr="002531A9">
            <w:t>Sistema información trazabilidad obra civil</w:t>
          </w:r>
        </w:p>
      </w:tc>
      <w:tc>
        <w:tcPr>
          <w:tcW w:w="3179" w:type="dxa"/>
        </w:tcPr>
        <w:p w:rsidR="00E13F6D" w:rsidRDefault="00E13F6D" w:rsidP="009038E2">
          <w:pPr>
            <w:tabs>
              <w:tab w:val="left" w:pos="1135"/>
            </w:tabs>
            <w:spacing w:before="40"/>
            <w:ind w:right="68"/>
          </w:pPr>
          <w:r>
            <w:t xml:space="preserve">  Versión:           1.0</w:t>
          </w:r>
        </w:p>
      </w:tc>
    </w:tr>
    <w:tr w:rsidR="00E13F6D" w:rsidTr="009038E2">
      <w:tc>
        <w:tcPr>
          <w:tcW w:w="6379" w:type="dxa"/>
        </w:tcPr>
        <w:p w:rsidR="00E13F6D" w:rsidRDefault="00E13F6D" w:rsidP="009038E2">
          <w:pPr>
            <w:tabs>
              <w:tab w:val="left" w:pos="1620"/>
            </w:tabs>
          </w:pPr>
          <w:r w:rsidRPr="009038E2">
            <w:t>Lista de riesgos</w:t>
          </w:r>
        </w:p>
      </w:tc>
      <w:tc>
        <w:tcPr>
          <w:tcW w:w="3179" w:type="dxa"/>
        </w:tcPr>
        <w:p w:rsidR="00E13F6D" w:rsidRDefault="00E13F6D" w:rsidP="009038E2">
          <w:r>
            <w:t xml:space="preserve">  Date:  12/13/2017</w:t>
          </w:r>
        </w:p>
      </w:tc>
    </w:tr>
    <w:tr w:rsidR="00E13F6D" w:rsidTr="009038E2">
      <w:tc>
        <w:tcPr>
          <w:tcW w:w="9558" w:type="dxa"/>
          <w:gridSpan w:val="2"/>
        </w:tcPr>
        <w:p w:rsidR="00E13F6D" w:rsidRDefault="00E13F6D" w:rsidP="009038E2">
          <w:pPr>
            <w:tabs>
              <w:tab w:val="left" w:pos="2670"/>
            </w:tabs>
          </w:pPr>
          <w:r w:rsidRPr="009038E2">
            <w:t>Lista de riesgos</w:t>
          </w:r>
        </w:p>
      </w:tc>
    </w:tr>
  </w:tbl>
  <w:p w:rsidR="00E13F6D" w:rsidRDefault="00E13F6D">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F6D" w:rsidRDefault="00E13F6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92C6060"/>
    <w:multiLevelType w:val="hybridMultilevel"/>
    <w:tmpl w:val="59C07A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7662AEC"/>
    <w:multiLevelType w:val="hybridMultilevel"/>
    <w:tmpl w:val="C180E8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E273B23"/>
    <w:multiLevelType w:val="hybridMultilevel"/>
    <w:tmpl w:val="CC22B9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CC1691F"/>
    <w:multiLevelType w:val="hybridMultilevel"/>
    <w:tmpl w:val="DDA6DC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6945C2F"/>
    <w:multiLevelType w:val="hybridMultilevel"/>
    <w:tmpl w:val="87FE8A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C05B4A"/>
    <w:multiLevelType w:val="hybridMultilevel"/>
    <w:tmpl w:val="F99C76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AFD2D5B"/>
    <w:multiLevelType w:val="multilevel"/>
    <w:tmpl w:val="87902F2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D353DD4"/>
    <w:multiLevelType w:val="multilevel"/>
    <w:tmpl w:val="49967B80"/>
    <w:lvl w:ilvl="0">
      <w:start w:val="1"/>
      <w:numFmt w:val="decimal"/>
      <w:pStyle w:val="InfoBlu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26"/>
  </w:num>
  <w:num w:numId="5">
    <w:abstractNumId w:val="20"/>
  </w:num>
  <w:num w:numId="6">
    <w:abstractNumId w:val="18"/>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5"/>
  </w:num>
  <w:num w:numId="10">
    <w:abstractNumId w:val="3"/>
  </w:num>
  <w:num w:numId="11">
    <w:abstractNumId w:val="13"/>
  </w:num>
  <w:num w:numId="12">
    <w:abstractNumId w:val="11"/>
  </w:num>
  <w:num w:numId="13">
    <w:abstractNumId w:val="24"/>
  </w:num>
  <w:num w:numId="14">
    <w:abstractNumId w:val="10"/>
  </w:num>
  <w:num w:numId="15">
    <w:abstractNumId w:val="4"/>
  </w:num>
  <w:num w:numId="16">
    <w:abstractNumId w:val="23"/>
  </w:num>
  <w:num w:numId="17">
    <w:abstractNumId w:val="17"/>
  </w:num>
  <w:num w:numId="18">
    <w:abstractNumId w:val="6"/>
  </w:num>
  <w:num w:numId="19">
    <w:abstractNumId w:val="15"/>
  </w:num>
  <w:num w:numId="20">
    <w:abstractNumId w:val="8"/>
  </w:num>
  <w:num w:numId="21">
    <w:abstractNumId w:val="22"/>
  </w:num>
  <w:num w:numId="22">
    <w:abstractNumId w:val="21"/>
  </w:num>
  <w:num w:numId="23">
    <w:abstractNumId w:val="27"/>
  </w:num>
  <w:num w:numId="24">
    <w:abstractNumId w:val="7"/>
  </w:num>
  <w:num w:numId="25">
    <w:abstractNumId w:val="16"/>
  </w:num>
  <w:num w:numId="26">
    <w:abstractNumId w:val="5"/>
  </w:num>
  <w:num w:numId="27">
    <w:abstractNumId w:val="14"/>
  </w:num>
  <w:num w:numId="28">
    <w:abstractNumId w:val="19"/>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AB9"/>
    <w:rsid w:val="00034464"/>
    <w:rsid w:val="00412AB9"/>
    <w:rsid w:val="005744B5"/>
    <w:rsid w:val="005F0A92"/>
    <w:rsid w:val="00694CBE"/>
    <w:rsid w:val="007B1990"/>
    <w:rsid w:val="008231A0"/>
    <w:rsid w:val="008A5CBF"/>
    <w:rsid w:val="008B54A6"/>
    <w:rsid w:val="009038E2"/>
    <w:rsid w:val="00914D5E"/>
    <w:rsid w:val="00A72059"/>
    <w:rsid w:val="00BC12F6"/>
    <w:rsid w:val="00BD4447"/>
    <w:rsid w:val="00CF1863"/>
    <w:rsid w:val="00E13F6D"/>
    <w:rsid w:val="00E97F5A"/>
    <w:rsid w:val="00F47569"/>
    <w:rsid w:val="00FD2B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3915BAF-0200-4534-B3F9-16791C5BC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link w:val="Ttulo2Car"/>
    <w:qFormat/>
    <w:pPr>
      <w:numPr>
        <w:ilvl w:val="1"/>
      </w:numPr>
      <w:outlineLvl w:val="1"/>
    </w:pPr>
    <w:rPr>
      <w:sz w:val="20"/>
    </w:rPr>
  </w:style>
  <w:style w:type="paragraph" w:styleId="Ttulo3">
    <w:name w:val="heading 3"/>
    <w:basedOn w:val="Ttulo1"/>
    <w:next w:val="Normal"/>
    <w:link w:val="Ttulo3Car"/>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left" w:pos="1600"/>
        <w:tab w:val="right" w:pos="9360"/>
      </w:tabs>
      <w:ind w:left="990"/>
    </w:pPr>
    <w:rPr>
      <w:bCs/>
      <w:noProof/>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paragraph" w:styleId="Prrafodelista">
    <w:name w:val="List Paragraph"/>
    <w:basedOn w:val="Normal"/>
    <w:uiPriority w:val="34"/>
    <w:qFormat/>
    <w:rsid w:val="007B1990"/>
    <w:pPr>
      <w:ind w:left="720"/>
      <w:contextualSpacing/>
    </w:pPr>
  </w:style>
  <w:style w:type="character" w:customStyle="1" w:styleId="Ttulo2Car">
    <w:name w:val="Título 2 Car"/>
    <w:basedOn w:val="Fuentedeprrafopredeter"/>
    <w:link w:val="Ttulo2"/>
    <w:rsid w:val="00694CBE"/>
    <w:rPr>
      <w:rFonts w:ascii="Arial" w:hAnsi="Arial"/>
      <w:b/>
      <w:lang w:eastAsia="en-US"/>
    </w:rPr>
  </w:style>
  <w:style w:type="character" w:customStyle="1" w:styleId="Ttulo3Car">
    <w:name w:val="Título 3 Car"/>
    <w:basedOn w:val="Fuentedeprrafopredeter"/>
    <w:link w:val="Ttulo3"/>
    <w:rsid w:val="00694CBE"/>
    <w:rPr>
      <w:rFonts w:ascii="Arial" w:hAnsi="Arial"/>
      <w: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ardo%20Alfonso%20G\Downloads\rup_rsklst.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rup_rsklst.dot</Template>
  <TotalTime>162</TotalTime>
  <Pages>8</Pages>
  <Words>1716</Words>
  <Characters>9438</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Risk List</vt:lpstr>
      <vt:lpstr>Risk List</vt:lpstr>
    </vt:vector>
  </TitlesOfParts>
  <Company>&lt;Company Name&gt;</Company>
  <LinksUpToDate>false</LinksUpToDate>
  <CharactersWithSpaces>11132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List</dc:title>
  <dc:subject>&lt;Project Name&gt;</dc:subject>
  <dc:creator>Ricardo Giraldo</dc:creator>
  <cp:keywords/>
  <dc:description/>
  <cp:lastModifiedBy>pipe salcedo</cp:lastModifiedBy>
  <cp:revision>5</cp:revision>
  <cp:lastPrinted>2017-03-11T17:42:00Z</cp:lastPrinted>
  <dcterms:created xsi:type="dcterms:W3CDTF">2017-03-11T17:41:00Z</dcterms:created>
  <dcterms:modified xsi:type="dcterms:W3CDTF">2017-03-12T23:21:00Z</dcterms:modified>
</cp:coreProperties>
</file>