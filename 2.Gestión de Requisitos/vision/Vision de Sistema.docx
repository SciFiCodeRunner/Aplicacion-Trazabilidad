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F22" w:rsidRDefault="00F82F22">
      <w:pPr>
        <w:pStyle w:val="Ttulo"/>
        <w:jc w:val="right"/>
      </w:pPr>
      <w:r w:rsidRPr="00F82F22">
        <w:t>Sistema información trazabilidad obra civil</w:t>
      </w:r>
      <w:r>
        <w:t xml:space="preserve"> </w:t>
      </w:r>
    </w:p>
    <w:p w:rsidR="0085257A" w:rsidRDefault="007200E4">
      <w:pPr>
        <w:pStyle w:val="Ttulo"/>
        <w:jc w:val="right"/>
      </w:pPr>
      <w:fldSimple w:instr=" TITLE  \* MERGEFORMAT ">
        <w:r w:rsidR="00213D0C">
          <w:t>Visión</w:t>
        </w:r>
      </w:fldSimple>
      <w:r w:rsidR="00213D0C">
        <w:t xml:space="preserve"> de Sistema</w:t>
      </w:r>
    </w:p>
    <w:p w:rsidR="0085257A" w:rsidRDefault="0085257A">
      <w:pPr>
        <w:pStyle w:val="Ttulo"/>
        <w:jc w:val="right"/>
      </w:pPr>
    </w:p>
    <w:p w:rsidR="0085257A" w:rsidRDefault="0085257A">
      <w:pPr>
        <w:pStyle w:val="Ttulo"/>
        <w:jc w:val="right"/>
        <w:rPr>
          <w:sz w:val="28"/>
        </w:rPr>
      </w:pPr>
      <w:r>
        <w:rPr>
          <w:sz w:val="28"/>
        </w:rPr>
        <w:t>Versi</w:t>
      </w:r>
      <w:r w:rsidR="00213D0C">
        <w:rPr>
          <w:sz w:val="28"/>
        </w:rPr>
        <w:t>ó</w:t>
      </w:r>
      <w:r>
        <w:rPr>
          <w:sz w:val="28"/>
        </w:rPr>
        <w:t>n 1.0</w:t>
      </w:r>
    </w:p>
    <w:p w:rsidR="0085257A" w:rsidRDefault="0085257A">
      <w:pPr>
        <w:pStyle w:val="Ttulo"/>
        <w:rPr>
          <w:sz w:val="28"/>
        </w:rPr>
      </w:pPr>
    </w:p>
    <w:p w:rsidR="0085257A" w:rsidRDefault="0085257A"/>
    <w:p w:rsidR="0085257A" w:rsidRDefault="0085257A">
      <w:pPr>
        <w:sectPr w:rsidR="0085257A">
          <w:headerReference w:type="default" r:id="rId7"/>
          <w:pgSz w:w="12240" w:h="15840" w:code="1"/>
          <w:pgMar w:top="1440" w:right="1440" w:bottom="1440" w:left="1440" w:header="720" w:footer="720" w:gutter="0"/>
          <w:cols w:space="720"/>
          <w:vAlign w:val="center"/>
        </w:sectPr>
      </w:pPr>
    </w:p>
    <w:p w:rsidR="0085257A" w:rsidRDefault="00A00217">
      <w:pPr>
        <w:pStyle w:val="Ttulo"/>
      </w:pPr>
      <w:r>
        <w:lastRenderedPageBreak/>
        <w:t>Historial de Revisiones</w:t>
      </w:r>
      <w: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tc>
          <w:tcPr>
            <w:tcW w:w="2304" w:type="dxa"/>
          </w:tcPr>
          <w:p w:rsidR="0085257A" w:rsidRDefault="00A00217">
            <w:pPr>
              <w:pStyle w:val="Tabletext"/>
              <w:jc w:val="center"/>
              <w:rPr>
                <w:b/>
              </w:rPr>
            </w:pPr>
            <w:r>
              <w:rPr>
                <w:b/>
              </w:rPr>
              <w:t>Fecha</w:t>
            </w:r>
          </w:p>
        </w:tc>
        <w:tc>
          <w:tcPr>
            <w:tcW w:w="1152" w:type="dxa"/>
          </w:tcPr>
          <w:p w:rsidR="0085257A" w:rsidRDefault="00A00217">
            <w:pPr>
              <w:pStyle w:val="Tabletext"/>
              <w:jc w:val="center"/>
              <w:rPr>
                <w:b/>
              </w:rPr>
            </w:pPr>
            <w:r>
              <w:rPr>
                <w:b/>
              </w:rPr>
              <w:t>Versión</w:t>
            </w:r>
          </w:p>
        </w:tc>
        <w:tc>
          <w:tcPr>
            <w:tcW w:w="3744" w:type="dxa"/>
          </w:tcPr>
          <w:p w:rsidR="0085257A" w:rsidRDefault="00A00217">
            <w:pPr>
              <w:pStyle w:val="Tabletext"/>
              <w:jc w:val="center"/>
              <w:rPr>
                <w:b/>
              </w:rPr>
            </w:pPr>
            <w:r>
              <w:rPr>
                <w:b/>
              </w:rPr>
              <w:t>Descripción</w:t>
            </w:r>
          </w:p>
        </w:tc>
        <w:tc>
          <w:tcPr>
            <w:tcW w:w="2304" w:type="dxa"/>
          </w:tcPr>
          <w:p w:rsidR="0085257A" w:rsidRDefault="00A00217">
            <w:pPr>
              <w:pStyle w:val="Tabletext"/>
              <w:jc w:val="center"/>
              <w:rPr>
                <w:b/>
              </w:rPr>
            </w:pPr>
            <w:r>
              <w:rPr>
                <w:b/>
              </w:rPr>
              <w:t>Autor</w:t>
            </w:r>
          </w:p>
        </w:tc>
      </w:tr>
      <w:tr w:rsidR="0085257A">
        <w:tc>
          <w:tcPr>
            <w:tcW w:w="2304" w:type="dxa"/>
          </w:tcPr>
          <w:p w:rsidR="0085257A" w:rsidRDefault="00070FC1">
            <w:pPr>
              <w:pStyle w:val="Tabletext"/>
            </w:pPr>
            <w:r>
              <w:t>10/03</w:t>
            </w:r>
            <w:r w:rsidR="00A00217">
              <w:t>/201</w:t>
            </w:r>
            <w:r>
              <w:t>7</w:t>
            </w:r>
          </w:p>
        </w:tc>
        <w:tc>
          <w:tcPr>
            <w:tcW w:w="1152" w:type="dxa"/>
          </w:tcPr>
          <w:p w:rsidR="0085257A" w:rsidRDefault="00A00217">
            <w:pPr>
              <w:pStyle w:val="Tabletext"/>
            </w:pPr>
            <w:r>
              <w:t>1.0</w:t>
            </w:r>
          </w:p>
        </w:tc>
        <w:tc>
          <w:tcPr>
            <w:tcW w:w="3744" w:type="dxa"/>
          </w:tcPr>
          <w:p w:rsidR="0085257A" w:rsidRDefault="00A00217">
            <w:pPr>
              <w:pStyle w:val="Tabletext"/>
            </w:pPr>
            <w:r>
              <w:t>Establecimiento de la visión de sistema</w:t>
            </w:r>
          </w:p>
        </w:tc>
        <w:tc>
          <w:tcPr>
            <w:tcW w:w="2304" w:type="dxa"/>
          </w:tcPr>
          <w:p w:rsidR="0085257A" w:rsidRDefault="00F82F22">
            <w:pPr>
              <w:pStyle w:val="Tabletext"/>
            </w:pPr>
            <w:r>
              <w:t xml:space="preserve">Juan Felipe Salcedo </w:t>
            </w:r>
            <w:proofErr w:type="spellStart"/>
            <w:r>
              <w:t>marin</w:t>
            </w:r>
            <w:proofErr w:type="spellEnd"/>
            <w:r>
              <w:t>- Cristian Camilo Soto</w:t>
            </w:r>
          </w:p>
        </w:tc>
      </w:tr>
      <w:tr w:rsidR="0085257A">
        <w:tc>
          <w:tcPr>
            <w:tcW w:w="2304" w:type="dxa"/>
          </w:tcPr>
          <w:p w:rsidR="0085257A" w:rsidRDefault="0085257A">
            <w:pPr>
              <w:pStyle w:val="Tabletext"/>
            </w:pPr>
          </w:p>
        </w:tc>
        <w:tc>
          <w:tcPr>
            <w:tcW w:w="1152" w:type="dxa"/>
          </w:tcPr>
          <w:p w:rsidR="0085257A" w:rsidRDefault="0085257A">
            <w:pPr>
              <w:pStyle w:val="Tabletext"/>
            </w:pPr>
          </w:p>
        </w:tc>
        <w:tc>
          <w:tcPr>
            <w:tcW w:w="3744" w:type="dxa"/>
          </w:tcPr>
          <w:p w:rsidR="0085257A" w:rsidRDefault="0085257A">
            <w:pPr>
              <w:pStyle w:val="Tabletext"/>
            </w:pPr>
          </w:p>
        </w:tc>
        <w:tc>
          <w:tcPr>
            <w:tcW w:w="2304" w:type="dxa"/>
          </w:tcPr>
          <w:p w:rsidR="0085257A" w:rsidRDefault="0085257A">
            <w:pPr>
              <w:pStyle w:val="Tabletext"/>
            </w:pPr>
          </w:p>
        </w:tc>
      </w:tr>
      <w:tr w:rsidR="0085257A">
        <w:tc>
          <w:tcPr>
            <w:tcW w:w="2304" w:type="dxa"/>
          </w:tcPr>
          <w:p w:rsidR="0085257A" w:rsidRDefault="0085257A">
            <w:pPr>
              <w:pStyle w:val="Tabletext"/>
            </w:pPr>
          </w:p>
        </w:tc>
        <w:tc>
          <w:tcPr>
            <w:tcW w:w="1152" w:type="dxa"/>
          </w:tcPr>
          <w:p w:rsidR="0085257A" w:rsidRDefault="0085257A">
            <w:pPr>
              <w:pStyle w:val="Tabletext"/>
            </w:pPr>
          </w:p>
        </w:tc>
        <w:tc>
          <w:tcPr>
            <w:tcW w:w="3744" w:type="dxa"/>
          </w:tcPr>
          <w:p w:rsidR="0085257A" w:rsidRDefault="0085257A">
            <w:pPr>
              <w:pStyle w:val="Tabletext"/>
            </w:pPr>
          </w:p>
        </w:tc>
        <w:tc>
          <w:tcPr>
            <w:tcW w:w="2304" w:type="dxa"/>
          </w:tcPr>
          <w:p w:rsidR="0085257A" w:rsidRDefault="0085257A">
            <w:pPr>
              <w:pStyle w:val="Tabletext"/>
            </w:pPr>
          </w:p>
        </w:tc>
      </w:tr>
      <w:tr w:rsidR="0085257A">
        <w:tc>
          <w:tcPr>
            <w:tcW w:w="2304" w:type="dxa"/>
          </w:tcPr>
          <w:p w:rsidR="0085257A" w:rsidRDefault="0085257A">
            <w:pPr>
              <w:pStyle w:val="Tabletext"/>
            </w:pPr>
          </w:p>
        </w:tc>
        <w:tc>
          <w:tcPr>
            <w:tcW w:w="1152" w:type="dxa"/>
          </w:tcPr>
          <w:p w:rsidR="0085257A" w:rsidRDefault="0085257A">
            <w:pPr>
              <w:pStyle w:val="Tabletext"/>
            </w:pPr>
          </w:p>
        </w:tc>
        <w:tc>
          <w:tcPr>
            <w:tcW w:w="3744" w:type="dxa"/>
          </w:tcPr>
          <w:p w:rsidR="0085257A" w:rsidRDefault="0085257A">
            <w:pPr>
              <w:pStyle w:val="Tabletext"/>
            </w:pPr>
          </w:p>
        </w:tc>
        <w:tc>
          <w:tcPr>
            <w:tcW w:w="2304" w:type="dxa"/>
          </w:tcPr>
          <w:p w:rsidR="0085257A" w:rsidRDefault="0085257A">
            <w:pPr>
              <w:pStyle w:val="Tabletext"/>
            </w:pPr>
          </w:p>
        </w:tc>
      </w:tr>
    </w:tbl>
    <w:p w:rsidR="0085257A" w:rsidRDefault="0085257A"/>
    <w:p w:rsidR="0085257A" w:rsidRDefault="0085257A">
      <w:pPr>
        <w:pStyle w:val="Ttulo"/>
      </w:pPr>
      <w:r>
        <w:br w:type="page"/>
      </w:r>
      <w:r w:rsidR="0037121B">
        <w:lastRenderedPageBreak/>
        <w:t>Tabla</w:t>
      </w:r>
      <w:r>
        <w:t xml:space="preserve"> </w:t>
      </w:r>
      <w:r w:rsidR="0037121B">
        <w:t>de</w:t>
      </w:r>
      <w:r>
        <w:t xml:space="preserve"> Conten</w:t>
      </w:r>
      <w:r w:rsidR="0037121B">
        <w:t>ido</w:t>
      </w:r>
    </w:p>
    <w:p w:rsidR="001C2120" w:rsidRDefault="0085257A">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1C2120">
        <w:rPr>
          <w:noProof/>
        </w:rPr>
        <w:t>1.</w:t>
      </w:r>
      <w:r w:rsidR="001C2120">
        <w:rPr>
          <w:rFonts w:asciiTheme="minorHAnsi" w:eastAsiaTheme="minorEastAsia" w:hAnsiTheme="minorHAnsi" w:cstheme="minorBidi"/>
          <w:noProof/>
          <w:sz w:val="22"/>
          <w:szCs w:val="22"/>
          <w:lang w:eastAsia="es-CO"/>
        </w:rPr>
        <w:tab/>
      </w:r>
      <w:r w:rsidR="001C2120">
        <w:rPr>
          <w:noProof/>
        </w:rPr>
        <w:t>Introducción</w:t>
      </w:r>
      <w:r w:rsidR="001C2120">
        <w:rPr>
          <w:noProof/>
        </w:rPr>
        <w:tab/>
      </w:r>
      <w:r w:rsidR="001C2120">
        <w:rPr>
          <w:noProof/>
        </w:rPr>
        <w:fldChar w:fldCharType="begin"/>
      </w:r>
      <w:r w:rsidR="001C2120">
        <w:rPr>
          <w:noProof/>
        </w:rPr>
        <w:instrText xml:space="preserve"> PAGEREF _Toc452334878 \h </w:instrText>
      </w:r>
      <w:r w:rsidR="001C2120">
        <w:rPr>
          <w:noProof/>
        </w:rPr>
      </w:r>
      <w:r w:rsidR="001C2120">
        <w:rPr>
          <w:noProof/>
        </w:rPr>
        <w:fldChar w:fldCharType="separate"/>
      </w:r>
      <w:r w:rsidR="001C2120">
        <w:rPr>
          <w:noProof/>
        </w:rPr>
        <w:t>4</w:t>
      </w:r>
      <w:r w:rsidR="001C2120">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_Toc452334879 \h </w:instrText>
      </w:r>
      <w:r>
        <w:rPr>
          <w:noProof/>
        </w:rPr>
      </w:r>
      <w:r>
        <w:rPr>
          <w:noProof/>
        </w:rPr>
        <w:fldChar w:fldCharType="separate"/>
      </w:r>
      <w:r>
        <w:rPr>
          <w:noProof/>
        </w:rPr>
        <w:t>4</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_Toc452334880 \h </w:instrText>
      </w:r>
      <w:r>
        <w:rPr>
          <w:noProof/>
        </w:rPr>
      </w:r>
      <w:r>
        <w:rPr>
          <w:noProof/>
        </w:rPr>
        <w:fldChar w:fldCharType="separate"/>
      </w:r>
      <w:r>
        <w:rPr>
          <w:noProof/>
        </w:rPr>
        <w:t>4</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Visión de conjunto</w:t>
      </w:r>
      <w:r>
        <w:rPr>
          <w:noProof/>
        </w:rPr>
        <w:tab/>
      </w:r>
      <w:r>
        <w:rPr>
          <w:noProof/>
        </w:rPr>
        <w:fldChar w:fldCharType="begin"/>
      </w:r>
      <w:r>
        <w:rPr>
          <w:noProof/>
        </w:rPr>
        <w:instrText xml:space="preserve"> PAGEREF _Toc452334881 \h </w:instrText>
      </w:r>
      <w:r>
        <w:rPr>
          <w:noProof/>
        </w:rPr>
      </w:r>
      <w:r>
        <w:rPr>
          <w:noProof/>
        </w:rPr>
        <w:fldChar w:fldCharType="separate"/>
      </w:r>
      <w:r>
        <w:rPr>
          <w:noProof/>
        </w:rPr>
        <w:t>4</w:t>
      </w:r>
      <w:r>
        <w:rPr>
          <w:noProof/>
        </w:rPr>
        <w:fldChar w:fldCharType="end"/>
      </w:r>
    </w:p>
    <w:p w:rsidR="001C2120" w:rsidRDefault="001C2120">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Posicionamiento</w:t>
      </w:r>
      <w:r>
        <w:rPr>
          <w:noProof/>
        </w:rPr>
        <w:tab/>
      </w:r>
      <w:r>
        <w:rPr>
          <w:noProof/>
        </w:rPr>
        <w:fldChar w:fldCharType="begin"/>
      </w:r>
      <w:r>
        <w:rPr>
          <w:noProof/>
        </w:rPr>
        <w:instrText xml:space="preserve"> PAGEREF _Toc452334882 \h </w:instrText>
      </w:r>
      <w:r>
        <w:rPr>
          <w:noProof/>
        </w:rPr>
      </w:r>
      <w:r>
        <w:rPr>
          <w:noProof/>
        </w:rPr>
        <w:fldChar w:fldCharType="separate"/>
      </w:r>
      <w:r>
        <w:rPr>
          <w:noProof/>
        </w:rPr>
        <w:t>4</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2.1</w:t>
      </w:r>
      <w:r>
        <w:rPr>
          <w:rFonts w:asciiTheme="minorHAnsi" w:eastAsiaTheme="minorEastAsia" w:hAnsiTheme="minorHAnsi" w:cstheme="minorBidi"/>
          <w:noProof/>
          <w:sz w:val="22"/>
          <w:szCs w:val="22"/>
          <w:lang w:eastAsia="es-CO"/>
        </w:rPr>
        <w:tab/>
      </w:r>
      <w:r>
        <w:rPr>
          <w:noProof/>
        </w:rPr>
        <w:t>Oportunidad de negocio</w:t>
      </w:r>
      <w:r>
        <w:rPr>
          <w:noProof/>
        </w:rPr>
        <w:tab/>
      </w:r>
      <w:r>
        <w:rPr>
          <w:noProof/>
        </w:rPr>
        <w:fldChar w:fldCharType="begin"/>
      </w:r>
      <w:r>
        <w:rPr>
          <w:noProof/>
        </w:rPr>
        <w:instrText xml:space="preserve"> PAGEREF _Toc452334883 \h </w:instrText>
      </w:r>
      <w:r>
        <w:rPr>
          <w:noProof/>
        </w:rPr>
      </w:r>
      <w:r>
        <w:rPr>
          <w:noProof/>
        </w:rPr>
        <w:fldChar w:fldCharType="separate"/>
      </w:r>
      <w:r>
        <w:rPr>
          <w:noProof/>
        </w:rPr>
        <w:t>4</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2.2</w:t>
      </w:r>
      <w:r>
        <w:rPr>
          <w:rFonts w:asciiTheme="minorHAnsi" w:eastAsiaTheme="minorEastAsia" w:hAnsiTheme="minorHAnsi" w:cstheme="minorBidi"/>
          <w:noProof/>
          <w:sz w:val="22"/>
          <w:szCs w:val="22"/>
          <w:lang w:eastAsia="es-CO"/>
        </w:rPr>
        <w:tab/>
      </w:r>
      <w:r>
        <w:rPr>
          <w:noProof/>
        </w:rPr>
        <w:t>Planteamiento del problema</w:t>
      </w:r>
      <w:r>
        <w:rPr>
          <w:noProof/>
        </w:rPr>
        <w:tab/>
      </w:r>
      <w:r>
        <w:rPr>
          <w:noProof/>
        </w:rPr>
        <w:fldChar w:fldCharType="begin"/>
      </w:r>
      <w:r>
        <w:rPr>
          <w:noProof/>
        </w:rPr>
        <w:instrText xml:space="preserve"> PAGEREF _Toc452334884 \h </w:instrText>
      </w:r>
      <w:r>
        <w:rPr>
          <w:noProof/>
        </w:rPr>
      </w:r>
      <w:r>
        <w:rPr>
          <w:noProof/>
        </w:rPr>
        <w:fldChar w:fldCharType="separate"/>
      </w:r>
      <w:r>
        <w:rPr>
          <w:noProof/>
        </w:rPr>
        <w:t>4</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2.3</w:t>
      </w:r>
      <w:r>
        <w:rPr>
          <w:rFonts w:asciiTheme="minorHAnsi" w:eastAsiaTheme="minorEastAsia" w:hAnsiTheme="minorHAnsi" w:cstheme="minorBidi"/>
          <w:noProof/>
          <w:sz w:val="22"/>
          <w:szCs w:val="22"/>
          <w:lang w:eastAsia="es-CO"/>
        </w:rPr>
        <w:tab/>
      </w:r>
      <w:r>
        <w:rPr>
          <w:noProof/>
        </w:rPr>
        <w:t>Declaración de posición del producto</w:t>
      </w:r>
      <w:r>
        <w:rPr>
          <w:noProof/>
        </w:rPr>
        <w:tab/>
      </w:r>
      <w:r>
        <w:rPr>
          <w:noProof/>
        </w:rPr>
        <w:fldChar w:fldCharType="begin"/>
      </w:r>
      <w:r>
        <w:rPr>
          <w:noProof/>
        </w:rPr>
        <w:instrText xml:space="preserve"> PAGEREF _Toc452334885 \h </w:instrText>
      </w:r>
      <w:r>
        <w:rPr>
          <w:noProof/>
        </w:rPr>
      </w:r>
      <w:r>
        <w:rPr>
          <w:noProof/>
        </w:rPr>
        <w:fldChar w:fldCharType="separate"/>
      </w:r>
      <w:r>
        <w:rPr>
          <w:noProof/>
        </w:rPr>
        <w:t>5</w:t>
      </w:r>
      <w:r>
        <w:rPr>
          <w:noProof/>
        </w:rPr>
        <w:fldChar w:fldCharType="end"/>
      </w:r>
    </w:p>
    <w:p w:rsidR="001C2120" w:rsidRDefault="001C2120">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Descripción del cliente y del Stakeholder</w:t>
      </w:r>
      <w:r>
        <w:rPr>
          <w:noProof/>
        </w:rPr>
        <w:tab/>
      </w:r>
      <w:r>
        <w:rPr>
          <w:noProof/>
        </w:rPr>
        <w:fldChar w:fldCharType="begin"/>
      </w:r>
      <w:r>
        <w:rPr>
          <w:noProof/>
        </w:rPr>
        <w:instrText xml:space="preserve"> PAGEREF _Toc452334886 \h </w:instrText>
      </w:r>
      <w:r>
        <w:rPr>
          <w:noProof/>
        </w:rPr>
      </w:r>
      <w:r>
        <w:rPr>
          <w:noProof/>
        </w:rPr>
        <w:fldChar w:fldCharType="separate"/>
      </w:r>
      <w:r>
        <w:rPr>
          <w:noProof/>
        </w:rPr>
        <w:t>6</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Resumen de los Stakeholders</w:t>
      </w:r>
      <w:r>
        <w:rPr>
          <w:noProof/>
        </w:rPr>
        <w:tab/>
      </w:r>
      <w:r>
        <w:rPr>
          <w:noProof/>
        </w:rPr>
        <w:fldChar w:fldCharType="begin"/>
      </w:r>
      <w:r>
        <w:rPr>
          <w:noProof/>
        </w:rPr>
        <w:instrText xml:space="preserve"> PAGEREF _Toc452334887 \h </w:instrText>
      </w:r>
      <w:r>
        <w:rPr>
          <w:noProof/>
        </w:rPr>
      </w:r>
      <w:r>
        <w:rPr>
          <w:noProof/>
        </w:rPr>
        <w:fldChar w:fldCharType="separate"/>
      </w:r>
      <w:r>
        <w:rPr>
          <w:noProof/>
        </w:rPr>
        <w:t>6</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Resumen de usuario</w:t>
      </w:r>
      <w:r>
        <w:rPr>
          <w:noProof/>
        </w:rPr>
        <w:tab/>
      </w:r>
      <w:r>
        <w:rPr>
          <w:noProof/>
        </w:rPr>
        <w:fldChar w:fldCharType="begin"/>
      </w:r>
      <w:r>
        <w:rPr>
          <w:noProof/>
        </w:rPr>
        <w:instrText xml:space="preserve"> PAGEREF _Toc452334888 \h </w:instrText>
      </w:r>
      <w:r>
        <w:rPr>
          <w:noProof/>
        </w:rPr>
      </w:r>
      <w:r>
        <w:rPr>
          <w:noProof/>
        </w:rPr>
        <w:fldChar w:fldCharType="separate"/>
      </w:r>
      <w:r>
        <w:rPr>
          <w:noProof/>
        </w:rPr>
        <w:t>6</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Entorno de usuario</w:t>
      </w:r>
      <w:r>
        <w:rPr>
          <w:noProof/>
        </w:rPr>
        <w:tab/>
      </w:r>
      <w:r>
        <w:rPr>
          <w:noProof/>
        </w:rPr>
        <w:fldChar w:fldCharType="begin"/>
      </w:r>
      <w:r>
        <w:rPr>
          <w:noProof/>
        </w:rPr>
        <w:instrText xml:space="preserve"> PAGEREF _Toc452334889 \h </w:instrText>
      </w:r>
      <w:r>
        <w:rPr>
          <w:noProof/>
        </w:rPr>
      </w:r>
      <w:r>
        <w:rPr>
          <w:noProof/>
        </w:rPr>
        <w:fldChar w:fldCharType="separate"/>
      </w:r>
      <w:r>
        <w:rPr>
          <w:noProof/>
        </w:rPr>
        <w:t>6</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3.4</w:t>
      </w:r>
      <w:r>
        <w:rPr>
          <w:rFonts w:asciiTheme="minorHAnsi" w:eastAsiaTheme="minorEastAsia" w:hAnsiTheme="minorHAnsi" w:cstheme="minorBidi"/>
          <w:noProof/>
          <w:sz w:val="22"/>
          <w:szCs w:val="22"/>
          <w:lang w:eastAsia="es-CO"/>
        </w:rPr>
        <w:tab/>
      </w:r>
      <w:r>
        <w:rPr>
          <w:noProof/>
        </w:rPr>
        <w:t>Perfil de los Stakeholderes</w:t>
      </w:r>
      <w:r>
        <w:rPr>
          <w:noProof/>
        </w:rPr>
        <w:tab/>
      </w:r>
      <w:r>
        <w:rPr>
          <w:noProof/>
        </w:rPr>
        <w:fldChar w:fldCharType="begin"/>
      </w:r>
      <w:r>
        <w:rPr>
          <w:noProof/>
        </w:rPr>
        <w:instrText xml:space="preserve"> PAGEREF _Toc452334890 \h </w:instrText>
      </w:r>
      <w:r>
        <w:rPr>
          <w:noProof/>
        </w:rPr>
      </w:r>
      <w:r>
        <w:rPr>
          <w:noProof/>
        </w:rPr>
        <w:fldChar w:fldCharType="separate"/>
      </w:r>
      <w:r>
        <w:rPr>
          <w:noProof/>
        </w:rPr>
        <w:t>7</w:t>
      </w:r>
      <w:r>
        <w:rPr>
          <w:noProof/>
        </w:rPr>
        <w:fldChar w:fldCharType="end"/>
      </w:r>
    </w:p>
    <w:p w:rsidR="001C2120" w:rsidRDefault="001C2120">
      <w:pPr>
        <w:pStyle w:val="TDC3"/>
        <w:rPr>
          <w:rFonts w:asciiTheme="minorHAnsi" w:eastAsiaTheme="minorEastAsia" w:hAnsiTheme="minorHAnsi" w:cstheme="minorBidi"/>
          <w:noProof/>
          <w:sz w:val="22"/>
          <w:szCs w:val="22"/>
          <w:lang w:eastAsia="es-CO"/>
        </w:rPr>
      </w:pPr>
      <w:r>
        <w:rPr>
          <w:noProof/>
        </w:rPr>
        <w:t>3.4.1</w:t>
      </w:r>
      <w:r>
        <w:rPr>
          <w:rFonts w:asciiTheme="minorHAnsi" w:eastAsiaTheme="minorEastAsia" w:hAnsiTheme="minorHAnsi" w:cstheme="minorBidi"/>
          <w:noProof/>
          <w:sz w:val="22"/>
          <w:szCs w:val="22"/>
          <w:lang w:eastAsia="es-CO"/>
        </w:rPr>
        <w:tab/>
      </w:r>
      <w:r>
        <w:rPr>
          <w:noProof/>
        </w:rPr>
        <w:t>Representante de Banco</w:t>
      </w:r>
      <w:r>
        <w:rPr>
          <w:noProof/>
        </w:rPr>
        <w:tab/>
      </w:r>
      <w:r>
        <w:rPr>
          <w:noProof/>
        </w:rPr>
        <w:fldChar w:fldCharType="begin"/>
      </w:r>
      <w:r>
        <w:rPr>
          <w:noProof/>
        </w:rPr>
        <w:instrText xml:space="preserve"> PAGEREF _Toc452334891 \h </w:instrText>
      </w:r>
      <w:r>
        <w:rPr>
          <w:noProof/>
        </w:rPr>
      </w:r>
      <w:r>
        <w:rPr>
          <w:noProof/>
        </w:rPr>
        <w:fldChar w:fldCharType="separate"/>
      </w:r>
      <w:r>
        <w:rPr>
          <w:noProof/>
        </w:rPr>
        <w:t>7</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3.5</w:t>
      </w:r>
      <w:r>
        <w:rPr>
          <w:rFonts w:asciiTheme="minorHAnsi" w:eastAsiaTheme="minorEastAsia" w:hAnsiTheme="minorHAnsi" w:cstheme="minorBidi"/>
          <w:noProof/>
          <w:sz w:val="22"/>
          <w:szCs w:val="22"/>
          <w:lang w:eastAsia="es-CO"/>
        </w:rPr>
        <w:tab/>
      </w:r>
      <w:r>
        <w:rPr>
          <w:noProof/>
        </w:rPr>
        <w:t>Perfil de usuario</w:t>
      </w:r>
      <w:r>
        <w:rPr>
          <w:noProof/>
        </w:rPr>
        <w:tab/>
      </w:r>
      <w:r>
        <w:rPr>
          <w:noProof/>
        </w:rPr>
        <w:fldChar w:fldCharType="begin"/>
      </w:r>
      <w:r>
        <w:rPr>
          <w:noProof/>
        </w:rPr>
        <w:instrText xml:space="preserve"> PAGEREF _Toc452334892 \h </w:instrText>
      </w:r>
      <w:r>
        <w:rPr>
          <w:noProof/>
        </w:rPr>
      </w:r>
      <w:r>
        <w:rPr>
          <w:noProof/>
        </w:rPr>
        <w:fldChar w:fldCharType="separate"/>
      </w:r>
      <w:r>
        <w:rPr>
          <w:noProof/>
        </w:rPr>
        <w:t>7</w:t>
      </w:r>
      <w:r>
        <w:rPr>
          <w:noProof/>
        </w:rPr>
        <w:fldChar w:fldCharType="end"/>
      </w:r>
    </w:p>
    <w:p w:rsidR="001C2120" w:rsidRDefault="001C2120">
      <w:pPr>
        <w:pStyle w:val="TDC3"/>
        <w:rPr>
          <w:rFonts w:asciiTheme="minorHAnsi" w:eastAsiaTheme="minorEastAsia" w:hAnsiTheme="minorHAnsi" w:cstheme="minorBidi"/>
          <w:noProof/>
          <w:sz w:val="22"/>
          <w:szCs w:val="22"/>
          <w:lang w:eastAsia="es-CO"/>
        </w:rPr>
      </w:pPr>
      <w:r>
        <w:rPr>
          <w:noProof/>
        </w:rPr>
        <w:t>3.5.1</w:t>
      </w:r>
      <w:r>
        <w:rPr>
          <w:rFonts w:asciiTheme="minorHAnsi" w:eastAsiaTheme="minorEastAsia" w:hAnsiTheme="minorHAnsi" w:cstheme="minorBidi"/>
          <w:noProof/>
          <w:sz w:val="22"/>
          <w:szCs w:val="22"/>
          <w:lang w:eastAsia="es-CO"/>
        </w:rPr>
        <w:tab/>
      </w:r>
      <w:r>
        <w:rPr>
          <w:noProof/>
        </w:rPr>
        <w:t>Usuario regular</w:t>
      </w:r>
      <w:r>
        <w:rPr>
          <w:noProof/>
        </w:rPr>
        <w:tab/>
      </w:r>
      <w:r>
        <w:rPr>
          <w:noProof/>
        </w:rPr>
        <w:fldChar w:fldCharType="begin"/>
      </w:r>
      <w:r>
        <w:rPr>
          <w:noProof/>
        </w:rPr>
        <w:instrText xml:space="preserve"> PAGEREF _Toc452334893 \h </w:instrText>
      </w:r>
      <w:r>
        <w:rPr>
          <w:noProof/>
        </w:rPr>
      </w:r>
      <w:r>
        <w:rPr>
          <w:noProof/>
        </w:rPr>
        <w:fldChar w:fldCharType="separate"/>
      </w:r>
      <w:r>
        <w:rPr>
          <w:noProof/>
        </w:rPr>
        <w:t>7</w:t>
      </w:r>
      <w:r>
        <w:rPr>
          <w:noProof/>
        </w:rPr>
        <w:fldChar w:fldCharType="end"/>
      </w:r>
    </w:p>
    <w:p w:rsidR="001C2120" w:rsidRDefault="001C2120">
      <w:pPr>
        <w:pStyle w:val="TDC3"/>
        <w:rPr>
          <w:rFonts w:asciiTheme="minorHAnsi" w:eastAsiaTheme="minorEastAsia" w:hAnsiTheme="minorHAnsi" w:cstheme="minorBidi"/>
          <w:noProof/>
          <w:sz w:val="22"/>
          <w:szCs w:val="22"/>
          <w:lang w:eastAsia="es-CO"/>
        </w:rPr>
      </w:pPr>
      <w:r>
        <w:rPr>
          <w:noProof/>
        </w:rPr>
        <w:t>3.5.2</w:t>
      </w:r>
      <w:r>
        <w:rPr>
          <w:rFonts w:asciiTheme="minorHAnsi" w:eastAsiaTheme="minorEastAsia" w:hAnsiTheme="minorHAnsi" w:cstheme="minorBidi"/>
          <w:noProof/>
          <w:sz w:val="22"/>
          <w:szCs w:val="22"/>
          <w:lang w:eastAsia="es-CO"/>
        </w:rPr>
        <w:tab/>
      </w:r>
      <w:r>
        <w:rPr>
          <w:noProof/>
        </w:rPr>
        <w:t>Usuario semestral</w:t>
      </w:r>
      <w:r>
        <w:rPr>
          <w:noProof/>
        </w:rPr>
        <w:tab/>
      </w:r>
      <w:r>
        <w:rPr>
          <w:noProof/>
        </w:rPr>
        <w:fldChar w:fldCharType="begin"/>
      </w:r>
      <w:r>
        <w:rPr>
          <w:noProof/>
        </w:rPr>
        <w:instrText xml:space="preserve"> PAGEREF _Toc452334894 \h </w:instrText>
      </w:r>
      <w:r>
        <w:rPr>
          <w:noProof/>
        </w:rPr>
      </w:r>
      <w:r>
        <w:rPr>
          <w:noProof/>
        </w:rPr>
        <w:fldChar w:fldCharType="separate"/>
      </w:r>
      <w:r>
        <w:rPr>
          <w:noProof/>
        </w:rPr>
        <w:t>7</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sidRPr="001C2120">
        <w:rPr>
          <w:noProof/>
        </w:rPr>
        <w:t>3.6</w:t>
      </w:r>
      <w:r>
        <w:rPr>
          <w:rFonts w:asciiTheme="minorHAnsi" w:eastAsiaTheme="minorEastAsia" w:hAnsiTheme="minorHAnsi" w:cstheme="minorBidi"/>
          <w:noProof/>
          <w:sz w:val="22"/>
          <w:szCs w:val="22"/>
          <w:lang w:eastAsia="es-CO"/>
        </w:rPr>
        <w:tab/>
      </w:r>
      <w:r w:rsidRPr="001C2120">
        <w:rPr>
          <w:noProof/>
        </w:rPr>
        <w:t>Necesidades del consumidor</w:t>
      </w:r>
      <w:r>
        <w:rPr>
          <w:noProof/>
        </w:rPr>
        <w:tab/>
      </w:r>
      <w:r>
        <w:rPr>
          <w:noProof/>
        </w:rPr>
        <w:fldChar w:fldCharType="begin"/>
      </w:r>
      <w:r>
        <w:rPr>
          <w:noProof/>
        </w:rPr>
        <w:instrText xml:space="preserve"> PAGEREF _Toc452334895 \h </w:instrText>
      </w:r>
      <w:r>
        <w:rPr>
          <w:noProof/>
        </w:rPr>
      </w:r>
      <w:r>
        <w:rPr>
          <w:noProof/>
        </w:rPr>
        <w:fldChar w:fldCharType="separate"/>
      </w:r>
      <w:r>
        <w:rPr>
          <w:noProof/>
        </w:rPr>
        <w:t>8</w:t>
      </w:r>
      <w:r>
        <w:rPr>
          <w:noProof/>
        </w:rPr>
        <w:fldChar w:fldCharType="end"/>
      </w:r>
    </w:p>
    <w:p w:rsidR="001C2120" w:rsidRDefault="001C2120">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Visión de Conjunto del Producto</w:t>
      </w:r>
      <w:r>
        <w:rPr>
          <w:noProof/>
        </w:rPr>
        <w:tab/>
      </w:r>
      <w:r>
        <w:rPr>
          <w:noProof/>
        </w:rPr>
        <w:fldChar w:fldCharType="begin"/>
      </w:r>
      <w:r>
        <w:rPr>
          <w:noProof/>
        </w:rPr>
        <w:instrText xml:space="preserve"> PAGEREF _Toc452334896 \h </w:instrText>
      </w:r>
      <w:r>
        <w:rPr>
          <w:noProof/>
        </w:rPr>
      </w:r>
      <w:r>
        <w:rPr>
          <w:noProof/>
        </w:rPr>
        <w:fldChar w:fldCharType="separate"/>
      </w:r>
      <w:r>
        <w:rPr>
          <w:noProof/>
        </w:rPr>
        <w:t>8</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r>
        <w:rPr>
          <w:noProof/>
        </w:rPr>
        <w:t>Perspectiva del Producto</w:t>
      </w:r>
      <w:r>
        <w:rPr>
          <w:noProof/>
        </w:rPr>
        <w:tab/>
      </w:r>
      <w:r>
        <w:rPr>
          <w:noProof/>
        </w:rPr>
        <w:fldChar w:fldCharType="begin"/>
      </w:r>
      <w:r>
        <w:rPr>
          <w:noProof/>
        </w:rPr>
        <w:instrText xml:space="preserve"> PAGEREF _Toc452334897 \h </w:instrText>
      </w:r>
      <w:r>
        <w:rPr>
          <w:noProof/>
        </w:rPr>
      </w:r>
      <w:r>
        <w:rPr>
          <w:noProof/>
        </w:rPr>
        <w:fldChar w:fldCharType="separate"/>
      </w:r>
      <w:r>
        <w:rPr>
          <w:noProof/>
        </w:rPr>
        <w:t>8</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r>
        <w:rPr>
          <w:noProof/>
        </w:rPr>
        <w:t>Resumen de capacidades</w:t>
      </w:r>
      <w:r>
        <w:rPr>
          <w:noProof/>
        </w:rPr>
        <w:tab/>
      </w:r>
      <w:r>
        <w:rPr>
          <w:noProof/>
        </w:rPr>
        <w:fldChar w:fldCharType="begin"/>
      </w:r>
      <w:r>
        <w:rPr>
          <w:noProof/>
        </w:rPr>
        <w:instrText xml:space="preserve"> PAGEREF _Toc452334898 \h </w:instrText>
      </w:r>
      <w:r>
        <w:rPr>
          <w:noProof/>
        </w:rPr>
      </w:r>
      <w:r>
        <w:rPr>
          <w:noProof/>
        </w:rPr>
        <w:fldChar w:fldCharType="separate"/>
      </w:r>
      <w:r>
        <w:rPr>
          <w:noProof/>
        </w:rPr>
        <w:t>9</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4.3</w:t>
      </w:r>
      <w:r>
        <w:rPr>
          <w:rFonts w:asciiTheme="minorHAnsi" w:eastAsiaTheme="minorEastAsia" w:hAnsiTheme="minorHAnsi" w:cstheme="minorBidi"/>
          <w:noProof/>
          <w:sz w:val="22"/>
          <w:szCs w:val="22"/>
          <w:lang w:eastAsia="es-CO"/>
        </w:rPr>
        <w:tab/>
      </w:r>
      <w:r>
        <w:rPr>
          <w:noProof/>
        </w:rPr>
        <w:t>Supuestos y Dependencias</w:t>
      </w:r>
      <w:r>
        <w:rPr>
          <w:noProof/>
        </w:rPr>
        <w:tab/>
      </w:r>
      <w:r>
        <w:rPr>
          <w:noProof/>
        </w:rPr>
        <w:fldChar w:fldCharType="begin"/>
      </w:r>
      <w:r>
        <w:rPr>
          <w:noProof/>
        </w:rPr>
        <w:instrText xml:space="preserve"> PAGEREF _Toc452334899 \h </w:instrText>
      </w:r>
      <w:r>
        <w:rPr>
          <w:noProof/>
        </w:rPr>
      </w:r>
      <w:r>
        <w:rPr>
          <w:noProof/>
        </w:rPr>
        <w:fldChar w:fldCharType="separate"/>
      </w:r>
      <w:r>
        <w:rPr>
          <w:noProof/>
        </w:rPr>
        <w:t>9</w:t>
      </w:r>
      <w:r>
        <w:rPr>
          <w:noProof/>
        </w:rPr>
        <w:fldChar w:fldCharType="end"/>
      </w:r>
    </w:p>
    <w:p w:rsidR="001C2120" w:rsidRDefault="001C2120">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Características del Producto</w:t>
      </w:r>
      <w:r>
        <w:rPr>
          <w:noProof/>
        </w:rPr>
        <w:tab/>
      </w:r>
      <w:r>
        <w:rPr>
          <w:noProof/>
        </w:rPr>
        <w:fldChar w:fldCharType="begin"/>
      </w:r>
      <w:r>
        <w:rPr>
          <w:noProof/>
        </w:rPr>
        <w:instrText xml:space="preserve"> PAGEREF _Toc452334900 \h </w:instrText>
      </w:r>
      <w:r>
        <w:rPr>
          <w:noProof/>
        </w:rPr>
      </w:r>
      <w:r>
        <w:rPr>
          <w:noProof/>
        </w:rPr>
        <w:fldChar w:fldCharType="separate"/>
      </w:r>
      <w:r>
        <w:rPr>
          <w:noProof/>
        </w:rPr>
        <w:t>9</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Dialogo</w:t>
      </w:r>
      <w:r>
        <w:rPr>
          <w:noProof/>
        </w:rPr>
        <w:tab/>
      </w:r>
      <w:r>
        <w:rPr>
          <w:noProof/>
        </w:rPr>
        <w:fldChar w:fldCharType="begin"/>
      </w:r>
      <w:r>
        <w:rPr>
          <w:noProof/>
        </w:rPr>
        <w:instrText xml:space="preserve"> PAGEREF _Toc452334901 \h </w:instrText>
      </w:r>
      <w:r>
        <w:rPr>
          <w:noProof/>
        </w:rPr>
      </w:r>
      <w:r>
        <w:rPr>
          <w:noProof/>
        </w:rPr>
        <w:fldChar w:fldCharType="separate"/>
      </w:r>
      <w:r>
        <w:rPr>
          <w:noProof/>
        </w:rPr>
        <w:t>9</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5.2</w:t>
      </w:r>
      <w:r>
        <w:rPr>
          <w:rFonts w:asciiTheme="minorHAnsi" w:eastAsiaTheme="minorEastAsia" w:hAnsiTheme="minorHAnsi" w:cstheme="minorBidi"/>
          <w:noProof/>
          <w:sz w:val="22"/>
          <w:szCs w:val="22"/>
          <w:lang w:eastAsia="es-CO"/>
        </w:rPr>
        <w:tab/>
      </w:r>
      <w:r>
        <w:rPr>
          <w:noProof/>
        </w:rPr>
        <w:t>Revisión de tipo de datos</w:t>
      </w:r>
      <w:r>
        <w:rPr>
          <w:noProof/>
        </w:rPr>
        <w:tab/>
      </w:r>
      <w:r>
        <w:rPr>
          <w:noProof/>
        </w:rPr>
        <w:fldChar w:fldCharType="begin"/>
      </w:r>
      <w:r>
        <w:rPr>
          <w:noProof/>
        </w:rPr>
        <w:instrText xml:space="preserve"> PAGEREF _Toc452334902 \h </w:instrText>
      </w:r>
      <w:r>
        <w:rPr>
          <w:noProof/>
        </w:rPr>
      </w:r>
      <w:r>
        <w:rPr>
          <w:noProof/>
        </w:rPr>
        <w:fldChar w:fldCharType="separate"/>
      </w:r>
      <w:r>
        <w:rPr>
          <w:noProof/>
        </w:rPr>
        <w:t>9</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5.3</w:t>
      </w:r>
      <w:r>
        <w:rPr>
          <w:rFonts w:asciiTheme="minorHAnsi" w:eastAsiaTheme="minorEastAsia" w:hAnsiTheme="minorHAnsi" w:cstheme="minorBidi"/>
          <w:noProof/>
          <w:sz w:val="22"/>
          <w:szCs w:val="22"/>
          <w:lang w:eastAsia="es-CO"/>
        </w:rPr>
        <w:tab/>
      </w:r>
      <w:r>
        <w:rPr>
          <w:noProof/>
        </w:rPr>
        <w:t>Validación previa de información</w:t>
      </w:r>
      <w:r>
        <w:rPr>
          <w:noProof/>
        </w:rPr>
        <w:tab/>
      </w:r>
      <w:r>
        <w:rPr>
          <w:noProof/>
        </w:rPr>
        <w:fldChar w:fldCharType="begin"/>
      </w:r>
      <w:r>
        <w:rPr>
          <w:noProof/>
        </w:rPr>
        <w:instrText xml:space="preserve"> PAGEREF _Toc452334903 \h </w:instrText>
      </w:r>
      <w:r>
        <w:rPr>
          <w:noProof/>
        </w:rPr>
      </w:r>
      <w:r>
        <w:rPr>
          <w:noProof/>
        </w:rPr>
        <w:fldChar w:fldCharType="separate"/>
      </w:r>
      <w:r>
        <w:rPr>
          <w:noProof/>
        </w:rPr>
        <w:t>10</w:t>
      </w:r>
      <w:r>
        <w:rPr>
          <w:noProof/>
        </w:rPr>
        <w:fldChar w:fldCharType="end"/>
      </w:r>
    </w:p>
    <w:p w:rsidR="001C2120" w:rsidRDefault="001C2120">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Restricciones</w:t>
      </w:r>
      <w:r>
        <w:rPr>
          <w:noProof/>
        </w:rPr>
        <w:tab/>
      </w:r>
      <w:r>
        <w:rPr>
          <w:noProof/>
        </w:rPr>
        <w:fldChar w:fldCharType="begin"/>
      </w:r>
      <w:r>
        <w:rPr>
          <w:noProof/>
        </w:rPr>
        <w:instrText xml:space="preserve"> PAGEREF _Toc452334904 \h </w:instrText>
      </w:r>
      <w:r>
        <w:rPr>
          <w:noProof/>
        </w:rPr>
      </w:r>
      <w:r>
        <w:rPr>
          <w:noProof/>
        </w:rPr>
        <w:fldChar w:fldCharType="separate"/>
      </w:r>
      <w:r>
        <w:rPr>
          <w:noProof/>
        </w:rPr>
        <w:t>10</w:t>
      </w:r>
      <w:r>
        <w:rPr>
          <w:noProof/>
        </w:rPr>
        <w:fldChar w:fldCharType="end"/>
      </w:r>
    </w:p>
    <w:p w:rsidR="001C2120" w:rsidRDefault="001C2120">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Precedencia y Prioridad</w:t>
      </w:r>
      <w:r>
        <w:rPr>
          <w:noProof/>
        </w:rPr>
        <w:tab/>
      </w:r>
      <w:r>
        <w:rPr>
          <w:noProof/>
        </w:rPr>
        <w:fldChar w:fldCharType="begin"/>
      </w:r>
      <w:r>
        <w:rPr>
          <w:noProof/>
        </w:rPr>
        <w:instrText xml:space="preserve"> PAGEREF _Toc452334905 \h </w:instrText>
      </w:r>
      <w:r>
        <w:rPr>
          <w:noProof/>
        </w:rPr>
      </w:r>
      <w:r>
        <w:rPr>
          <w:noProof/>
        </w:rPr>
        <w:fldChar w:fldCharType="separate"/>
      </w:r>
      <w:r>
        <w:rPr>
          <w:noProof/>
        </w:rPr>
        <w:t>10</w:t>
      </w:r>
      <w:r>
        <w:rPr>
          <w:noProof/>
        </w:rPr>
        <w:fldChar w:fldCharType="end"/>
      </w:r>
    </w:p>
    <w:p w:rsidR="001C2120" w:rsidRDefault="001C2120">
      <w:pPr>
        <w:pStyle w:val="TDC1"/>
        <w:tabs>
          <w:tab w:val="left" w:pos="432"/>
        </w:tabs>
        <w:rPr>
          <w:rFonts w:asciiTheme="minorHAnsi" w:eastAsiaTheme="minorEastAsia" w:hAnsiTheme="minorHAnsi" w:cstheme="minorBidi"/>
          <w:noProof/>
          <w:sz w:val="22"/>
          <w:szCs w:val="22"/>
          <w:lang w:eastAsia="es-CO"/>
        </w:rPr>
      </w:pPr>
      <w:r>
        <w:rPr>
          <w:noProof/>
        </w:rPr>
        <w:t>8.</w:t>
      </w:r>
      <w:r>
        <w:rPr>
          <w:rFonts w:asciiTheme="minorHAnsi" w:eastAsiaTheme="minorEastAsia" w:hAnsiTheme="minorHAnsi" w:cstheme="minorBidi"/>
          <w:noProof/>
          <w:sz w:val="22"/>
          <w:szCs w:val="22"/>
          <w:lang w:eastAsia="es-CO"/>
        </w:rPr>
        <w:tab/>
      </w:r>
      <w:r>
        <w:rPr>
          <w:noProof/>
        </w:rPr>
        <w:t>Otros requerimientos del producto</w:t>
      </w:r>
      <w:r>
        <w:rPr>
          <w:noProof/>
        </w:rPr>
        <w:tab/>
      </w:r>
      <w:r>
        <w:rPr>
          <w:noProof/>
        </w:rPr>
        <w:fldChar w:fldCharType="begin"/>
      </w:r>
      <w:r>
        <w:rPr>
          <w:noProof/>
        </w:rPr>
        <w:instrText xml:space="preserve"> PAGEREF _Toc452334906 \h </w:instrText>
      </w:r>
      <w:r>
        <w:rPr>
          <w:noProof/>
        </w:rPr>
      </w:r>
      <w:r>
        <w:rPr>
          <w:noProof/>
        </w:rPr>
        <w:fldChar w:fldCharType="separate"/>
      </w:r>
      <w:r>
        <w:rPr>
          <w:noProof/>
        </w:rPr>
        <w:t>10</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8.1</w:t>
      </w:r>
      <w:r>
        <w:rPr>
          <w:rFonts w:asciiTheme="minorHAnsi" w:eastAsiaTheme="minorEastAsia" w:hAnsiTheme="minorHAnsi" w:cstheme="minorBidi"/>
          <w:noProof/>
          <w:sz w:val="22"/>
          <w:szCs w:val="22"/>
          <w:lang w:eastAsia="es-CO"/>
        </w:rPr>
        <w:tab/>
      </w:r>
      <w:r>
        <w:rPr>
          <w:noProof/>
        </w:rPr>
        <w:t>Requerimientos del sistema</w:t>
      </w:r>
      <w:r>
        <w:rPr>
          <w:noProof/>
        </w:rPr>
        <w:tab/>
      </w:r>
      <w:r>
        <w:rPr>
          <w:noProof/>
        </w:rPr>
        <w:fldChar w:fldCharType="begin"/>
      </w:r>
      <w:r>
        <w:rPr>
          <w:noProof/>
        </w:rPr>
        <w:instrText xml:space="preserve"> PAGEREF _Toc452334907 \h </w:instrText>
      </w:r>
      <w:r>
        <w:rPr>
          <w:noProof/>
        </w:rPr>
      </w:r>
      <w:r>
        <w:rPr>
          <w:noProof/>
        </w:rPr>
        <w:fldChar w:fldCharType="separate"/>
      </w:r>
      <w:r>
        <w:rPr>
          <w:noProof/>
        </w:rPr>
        <w:t>10</w:t>
      </w:r>
      <w:r>
        <w:rPr>
          <w:noProof/>
        </w:rPr>
        <w:fldChar w:fldCharType="end"/>
      </w:r>
    </w:p>
    <w:p w:rsidR="001C2120" w:rsidRDefault="001C2120">
      <w:pPr>
        <w:pStyle w:val="TDC1"/>
        <w:rPr>
          <w:rFonts w:asciiTheme="minorHAnsi" w:eastAsiaTheme="minorEastAsia" w:hAnsiTheme="minorHAnsi" w:cstheme="minorBidi"/>
          <w:noProof/>
          <w:sz w:val="22"/>
          <w:szCs w:val="22"/>
          <w:lang w:eastAsia="es-CO"/>
        </w:rPr>
      </w:pPr>
      <w:r>
        <w:rPr>
          <w:noProof/>
        </w:rPr>
        <w:t>A         Atributos de las características</w:t>
      </w:r>
      <w:r>
        <w:rPr>
          <w:noProof/>
        </w:rPr>
        <w:tab/>
      </w:r>
      <w:r>
        <w:rPr>
          <w:noProof/>
        </w:rPr>
        <w:fldChar w:fldCharType="begin"/>
      </w:r>
      <w:r>
        <w:rPr>
          <w:noProof/>
        </w:rPr>
        <w:instrText xml:space="preserve"> PAGEREF _Toc452334908 \h </w:instrText>
      </w:r>
      <w:r>
        <w:rPr>
          <w:noProof/>
        </w:rPr>
      </w:r>
      <w:r>
        <w:rPr>
          <w:noProof/>
        </w:rPr>
        <w:fldChar w:fldCharType="separate"/>
      </w:r>
      <w:r>
        <w:rPr>
          <w:noProof/>
        </w:rPr>
        <w:t>10</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A.1</w:t>
      </w:r>
      <w:r>
        <w:rPr>
          <w:rFonts w:asciiTheme="minorHAnsi" w:eastAsiaTheme="minorEastAsia" w:hAnsiTheme="minorHAnsi" w:cstheme="minorBidi"/>
          <w:noProof/>
          <w:sz w:val="22"/>
          <w:szCs w:val="22"/>
          <w:lang w:eastAsia="es-CO"/>
        </w:rPr>
        <w:tab/>
      </w:r>
      <w:r>
        <w:rPr>
          <w:noProof/>
        </w:rPr>
        <w:t>Estado</w:t>
      </w:r>
      <w:r>
        <w:rPr>
          <w:noProof/>
        </w:rPr>
        <w:tab/>
      </w:r>
      <w:r>
        <w:rPr>
          <w:noProof/>
        </w:rPr>
        <w:fldChar w:fldCharType="begin"/>
      </w:r>
      <w:r>
        <w:rPr>
          <w:noProof/>
        </w:rPr>
        <w:instrText xml:space="preserve"> PAGEREF _Toc452334909 \h </w:instrText>
      </w:r>
      <w:r>
        <w:rPr>
          <w:noProof/>
        </w:rPr>
      </w:r>
      <w:r>
        <w:rPr>
          <w:noProof/>
        </w:rPr>
        <w:fldChar w:fldCharType="separate"/>
      </w:r>
      <w:r>
        <w:rPr>
          <w:noProof/>
        </w:rPr>
        <w:t>10</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A.2</w:t>
      </w:r>
      <w:r>
        <w:rPr>
          <w:rFonts w:asciiTheme="minorHAnsi" w:eastAsiaTheme="minorEastAsia" w:hAnsiTheme="minorHAnsi" w:cstheme="minorBidi"/>
          <w:noProof/>
          <w:sz w:val="22"/>
          <w:szCs w:val="22"/>
          <w:lang w:eastAsia="es-CO"/>
        </w:rPr>
        <w:tab/>
      </w:r>
      <w:r>
        <w:rPr>
          <w:noProof/>
        </w:rPr>
        <w:t>Beneficio</w:t>
      </w:r>
      <w:r>
        <w:rPr>
          <w:noProof/>
        </w:rPr>
        <w:tab/>
      </w:r>
      <w:r>
        <w:rPr>
          <w:noProof/>
        </w:rPr>
        <w:fldChar w:fldCharType="begin"/>
      </w:r>
      <w:r>
        <w:rPr>
          <w:noProof/>
        </w:rPr>
        <w:instrText xml:space="preserve"> PAGEREF _Toc452334910 \h </w:instrText>
      </w:r>
      <w:r>
        <w:rPr>
          <w:noProof/>
        </w:rPr>
      </w:r>
      <w:r>
        <w:rPr>
          <w:noProof/>
        </w:rPr>
        <w:fldChar w:fldCharType="separate"/>
      </w:r>
      <w:r>
        <w:rPr>
          <w:noProof/>
        </w:rPr>
        <w:t>11</w:t>
      </w:r>
      <w:r>
        <w:rPr>
          <w:noProof/>
        </w:rPr>
        <w:fldChar w:fldCharType="end"/>
      </w:r>
    </w:p>
    <w:p w:rsidR="001C2120" w:rsidRDefault="001C2120">
      <w:pPr>
        <w:pStyle w:val="TDC2"/>
        <w:tabs>
          <w:tab w:val="left" w:pos="1000"/>
        </w:tabs>
        <w:rPr>
          <w:rFonts w:asciiTheme="minorHAnsi" w:eastAsiaTheme="minorEastAsia" w:hAnsiTheme="minorHAnsi" w:cstheme="minorBidi"/>
          <w:noProof/>
          <w:sz w:val="22"/>
          <w:szCs w:val="22"/>
          <w:lang w:eastAsia="es-CO"/>
        </w:rPr>
      </w:pPr>
      <w:r>
        <w:rPr>
          <w:noProof/>
        </w:rPr>
        <w:t>A.3</w:t>
      </w:r>
      <w:r>
        <w:rPr>
          <w:rFonts w:asciiTheme="minorHAnsi" w:eastAsiaTheme="minorEastAsia" w:hAnsiTheme="minorHAnsi" w:cstheme="minorBidi"/>
          <w:noProof/>
          <w:sz w:val="22"/>
          <w:szCs w:val="22"/>
          <w:lang w:eastAsia="es-CO"/>
        </w:rPr>
        <w:tab/>
      </w:r>
      <w:r>
        <w:rPr>
          <w:noProof/>
        </w:rPr>
        <w:t>Esfuerzo</w:t>
      </w:r>
      <w:r>
        <w:rPr>
          <w:noProof/>
        </w:rPr>
        <w:tab/>
      </w:r>
      <w:r>
        <w:rPr>
          <w:noProof/>
        </w:rPr>
        <w:fldChar w:fldCharType="begin"/>
      </w:r>
      <w:r>
        <w:rPr>
          <w:noProof/>
        </w:rPr>
        <w:instrText xml:space="preserve"> PAGEREF _Toc452334911 \h </w:instrText>
      </w:r>
      <w:r>
        <w:rPr>
          <w:noProof/>
        </w:rPr>
      </w:r>
      <w:r>
        <w:rPr>
          <w:noProof/>
        </w:rPr>
        <w:fldChar w:fldCharType="separate"/>
      </w:r>
      <w:r>
        <w:rPr>
          <w:noProof/>
        </w:rPr>
        <w:t>11</w:t>
      </w:r>
      <w:r>
        <w:rPr>
          <w:noProof/>
        </w:rPr>
        <w:fldChar w:fldCharType="end"/>
      </w:r>
    </w:p>
    <w:p w:rsidR="0085257A" w:rsidRDefault="0085257A">
      <w:pPr>
        <w:pStyle w:val="Ttulo"/>
      </w:pPr>
      <w:r>
        <w:fldChar w:fldCharType="end"/>
      </w:r>
      <w:r>
        <w:br w:type="page"/>
      </w:r>
      <w:fldSimple w:instr=" TITLE  \* MERGEFORMAT ">
        <w:r w:rsidR="00C166F4">
          <w:t>Visió</w:t>
        </w:r>
        <w:r w:rsidR="00213D0C">
          <w:t>n</w:t>
        </w:r>
      </w:fldSimple>
      <w:r w:rsidR="00C166F4">
        <w:t xml:space="preserve"> de Sistema</w:t>
      </w:r>
    </w:p>
    <w:p w:rsidR="0085257A" w:rsidRDefault="00A00217">
      <w:pPr>
        <w:pStyle w:val="Ttulo1"/>
      </w:pPr>
      <w:bookmarkStart w:id="0" w:name="_Toc456598586"/>
      <w:bookmarkStart w:id="1" w:name="_Toc456600917"/>
      <w:bookmarkStart w:id="2" w:name="_Toc452334878"/>
      <w:bookmarkStart w:id="3" w:name="_Toc436203377"/>
      <w:bookmarkStart w:id="4" w:name="_Toc452813577"/>
      <w:r>
        <w:t>Introducció</w:t>
      </w:r>
      <w:r w:rsidR="0085257A">
        <w:t>n</w:t>
      </w:r>
      <w:bookmarkEnd w:id="0"/>
      <w:bookmarkEnd w:id="1"/>
      <w:bookmarkEnd w:id="2"/>
    </w:p>
    <w:p w:rsidR="00A00217" w:rsidRPr="00A00217" w:rsidRDefault="00A00217" w:rsidP="00A00217">
      <w:r w:rsidRPr="00A00217">
        <w:t xml:space="preserve">El propósito de este documento es general una visión completa de los aspectos que determinan </w:t>
      </w:r>
      <w:r w:rsidR="004D4CC9" w:rsidRPr="00A00217">
        <w:t>el sistema</w:t>
      </w:r>
      <w:r w:rsidRPr="00A00217">
        <w:t xml:space="preserve"> </w:t>
      </w:r>
      <w:r w:rsidR="00F82F22">
        <w:t>de trazabilidad de una obra civil</w:t>
      </w:r>
      <w:r w:rsidRPr="00A00217">
        <w:t xml:space="preserve">, en lo que se incluye su propósito, </w:t>
      </w:r>
      <w:r>
        <w:t xml:space="preserve"> su </w:t>
      </w:r>
      <w:r w:rsidRPr="00A00217">
        <w:t xml:space="preserve">alcance, </w:t>
      </w:r>
      <w:r>
        <w:t xml:space="preserve"> su </w:t>
      </w:r>
      <w:r w:rsidRPr="00A00217">
        <w:t>sector de mercado, problemas</w:t>
      </w:r>
      <w:r>
        <w:t xml:space="preserve"> </w:t>
      </w:r>
      <w:r w:rsidR="00F82F22">
        <w:t>hallados</w:t>
      </w:r>
      <w:r>
        <w:t>, soluciones propuestas con sus</w:t>
      </w:r>
      <w:r w:rsidRPr="00A00217">
        <w:t xml:space="preserve"> ventajas, posicionamiento actual y</w:t>
      </w:r>
      <w:r>
        <w:t xml:space="preserve"> el</w:t>
      </w:r>
      <w:r w:rsidRPr="00A00217">
        <w:t xml:space="preserve"> deseado del</w:t>
      </w:r>
      <w:r>
        <w:t xml:space="preserve"> sistema</w:t>
      </w:r>
      <w:r w:rsidRPr="00A00217">
        <w:t xml:space="preserve">. A través de un análisis que permita generar un </w:t>
      </w:r>
      <w:r>
        <w:t>diseño de sistema</w:t>
      </w:r>
      <w:r w:rsidRPr="00A00217">
        <w:t xml:space="preserve"> apropiado que satisfaga las necesidades de los entes interesados.</w:t>
      </w:r>
    </w:p>
    <w:p w:rsidR="0085257A" w:rsidRDefault="0085257A">
      <w:pPr>
        <w:pStyle w:val="Ttulo2"/>
      </w:pPr>
      <w:bookmarkStart w:id="5" w:name="_Toc456598587"/>
      <w:bookmarkStart w:id="6" w:name="_Toc456600918"/>
      <w:bookmarkStart w:id="7" w:name="_Toc452334879"/>
      <w:r>
        <w:t>P</w:t>
      </w:r>
      <w:bookmarkEnd w:id="5"/>
      <w:bookmarkEnd w:id="6"/>
      <w:r w:rsidR="00C166F4">
        <w:t>ropósito</w:t>
      </w:r>
      <w:bookmarkEnd w:id="7"/>
    </w:p>
    <w:p w:rsidR="002D7ED6" w:rsidRDefault="002D7ED6" w:rsidP="002D7ED6">
      <w:r w:rsidRPr="00386F70">
        <w:t xml:space="preserve">El propósito de este documento es presentar una </w:t>
      </w:r>
      <w:r>
        <w:t xml:space="preserve">solución en base al estudio del modelo de negocio donde se evidencian las necesidades y objetivos los cuáles son tomados en cuenta para la elaboración del sistema de </w:t>
      </w:r>
      <w:r w:rsidR="009F71F1">
        <w:t>información de trazabilidad</w:t>
      </w:r>
      <w:r>
        <w:t>, que tiene como objetivo aportar una serie de sugerencias que sirvan para el mejoramiento del proceso que implique un mejor rendimiento</w:t>
      </w:r>
    </w:p>
    <w:p w:rsidR="003D5315" w:rsidRPr="002D7ED6" w:rsidRDefault="003D5315" w:rsidP="002D7ED6"/>
    <w:p w:rsidR="0085257A" w:rsidRDefault="00C166F4">
      <w:pPr>
        <w:pStyle w:val="Ttulo2"/>
      </w:pPr>
      <w:bookmarkStart w:id="8" w:name="_Toc452334880"/>
      <w:r>
        <w:t>Alcance</w:t>
      </w:r>
      <w:bookmarkEnd w:id="8"/>
    </w:p>
    <w:p w:rsidR="00C166F4" w:rsidRPr="009C0EA3" w:rsidRDefault="00C166F4" w:rsidP="00A13B95">
      <w:pPr>
        <w:ind w:left="518"/>
      </w:pPr>
      <w:r>
        <w:t xml:space="preserve">El alcance del documento está previsto para permitir llegar a un diseño de sistema que además de dar solución a cada de una de las necesidades previstas por </w:t>
      </w:r>
      <w:r w:rsidR="009F71F1">
        <w:t>el cliente</w:t>
      </w:r>
      <w:r>
        <w:t>, dar una corrección a las situaciones problemáticas encontradas de manera que signifique un mejor rendimiento</w:t>
      </w:r>
      <w:r w:rsidR="009F71F1">
        <w:t xml:space="preserve"> en una obra civil. </w:t>
      </w:r>
    </w:p>
    <w:p w:rsidR="00C166F4" w:rsidRPr="00C166F4" w:rsidRDefault="00C166F4" w:rsidP="00C166F4"/>
    <w:p w:rsidR="0085257A" w:rsidRDefault="00C166F4">
      <w:pPr>
        <w:pStyle w:val="Ttulo2"/>
      </w:pPr>
      <w:bookmarkStart w:id="9" w:name="_Toc452334881"/>
      <w:r>
        <w:t>Visión de conjunto</w:t>
      </w:r>
      <w:bookmarkEnd w:id="9"/>
    </w:p>
    <w:p w:rsidR="00C166F4" w:rsidRPr="009C0EA3" w:rsidRDefault="00C166F4" w:rsidP="00A13B95">
      <w:pPr>
        <w:ind w:left="720"/>
      </w:pPr>
      <w:r>
        <w:t xml:space="preserve">El documento está constituido por una introducción, que contiene una breve descripción del objetivo general del documento, el posicionamiento tiene que ver con toda la parte de la situación problemática, el estado del producto y cuál es la solución de sistema planteada,  la categoría para </w:t>
      </w:r>
      <w:r w:rsidR="009F71F1">
        <w:t>el cliente ,</w:t>
      </w:r>
      <w:r>
        <w:t xml:space="preserve">provee una perspectiva general de la situación del mercado, los roles y necesidades de los interesados , también se cuenta con los objetivos alcanzados por el sistema  que surgen de acuerdo al análisis realizado dando a conocer las necesidades del negocio, para terminar </w:t>
      </w:r>
      <w:r w:rsidR="003B0E42">
        <w:t>con</w:t>
      </w:r>
      <w:r>
        <w:t xml:space="preserve"> referencias, palabras claves y otros requerimientos. </w:t>
      </w:r>
    </w:p>
    <w:p w:rsidR="00C166F4" w:rsidRPr="00C166F4" w:rsidRDefault="00C166F4" w:rsidP="00C166F4"/>
    <w:p w:rsidR="0085257A" w:rsidRDefault="003B0E42">
      <w:pPr>
        <w:pStyle w:val="Ttulo1"/>
      </w:pPr>
      <w:bookmarkStart w:id="10" w:name="_Toc452334882"/>
      <w:bookmarkEnd w:id="3"/>
      <w:bookmarkEnd w:id="4"/>
      <w:r>
        <w:t>Posicionamiento</w:t>
      </w:r>
      <w:bookmarkEnd w:id="10"/>
    </w:p>
    <w:p w:rsidR="00EB758E" w:rsidRPr="00FC2782" w:rsidRDefault="00EB758E" w:rsidP="00EB758E">
      <w:r>
        <w:t xml:space="preserve">Esta sección se encarga de definir la situación actual del negocio donde se tiene en cuenta el problema como tal al cual se le dará solución con el diseño del sistema, a través de un modelo de dominio que responda a las necesidades establecidas. </w:t>
      </w:r>
    </w:p>
    <w:p w:rsidR="00EB758E" w:rsidRPr="00EB758E" w:rsidRDefault="00EB758E" w:rsidP="00EB758E"/>
    <w:p w:rsidR="0085257A" w:rsidRDefault="003B0E42">
      <w:pPr>
        <w:pStyle w:val="Ttulo2"/>
      </w:pPr>
      <w:bookmarkStart w:id="11" w:name="_Toc452334883"/>
      <w:r>
        <w:t>Oportunidad de negocio</w:t>
      </w:r>
      <w:bookmarkEnd w:id="11"/>
    </w:p>
    <w:p w:rsidR="003B0E42" w:rsidRPr="00045EFB" w:rsidRDefault="003B0E42" w:rsidP="003B0E42">
      <w:r>
        <w:t xml:space="preserve">La oportunidad de negocio se basa en aportar un mejor desempeño </w:t>
      </w:r>
      <w:r w:rsidR="009F71F1">
        <w:t xml:space="preserve">en una obra civil </w:t>
      </w:r>
      <w:r>
        <w:t xml:space="preserve">a partir de un análisis previo que identifique las falencias para luego crear la solución adecuada  y poder percibir un cambio positivo. </w:t>
      </w:r>
    </w:p>
    <w:p w:rsidR="003B0E42" w:rsidRPr="003B0E42" w:rsidRDefault="003B0E42" w:rsidP="003B0E42"/>
    <w:p w:rsidR="0085257A" w:rsidRDefault="003B0E42" w:rsidP="003B0E42">
      <w:pPr>
        <w:pStyle w:val="Ttulo2"/>
      </w:pPr>
      <w:bookmarkStart w:id="12" w:name="_Toc436203379"/>
      <w:bookmarkStart w:id="13" w:name="_Toc452813579"/>
      <w:bookmarkStart w:id="14" w:name="_Toc452334884"/>
      <w:r>
        <w:t>Planteamiento del problema</w:t>
      </w:r>
      <w:bookmarkEnd w:id="12"/>
      <w:bookmarkEnd w:id="13"/>
      <w:bookmarkEnd w:id="14"/>
    </w:p>
    <w:p w:rsidR="003B0E42" w:rsidRDefault="00D72CA0" w:rsidP="00D72CA0">
      <w:pPr>
        <w:pStyle w:val="Prrafodelista"/>
        <w:numPr>
          <w:ilvl w:val="0"/>
          <w:numId w:val="30"/>
        </w:numPr>
      </w:pPr>
      <w:r>
        <w:t>En la ejecución de proyectos de una obra lineal donde se intervengan con movimientos de tierra se tiene un interés muy particular en los cambios de volúmenes, pues estos influyen de manera directa en los costos de los materiales e impactan el presupuesto de la obra.</w:t>
      </w:r>
    </w:p>
    <w:p w:rsidR="00D72CA0" w:rsidRDefault="00D72CA0" w:rsidP="00D72CA0">
      <w:pPr>
        <w:pStyle w:val="Prrafodelista"/>
        <w:numPr>
          <w:ilvl w:val="0"/>
          <w:numId w:val="30"/>
        </w:numPr>
      </w:pPr>
      <w:r>
        <w:t>Precisión en le descargue, conformación, compactación, ancho de sección típica y cota de diseño, pues estos procesos disminuyen las pérdidas de los materiales en sitio.</w:t>
      </w:r>
    </w:p>
    <w:p w:rsidR="00D72CA0" w:rsidRDefault="00D72CA0" w:rsidP="00D72CA0">
      <w:pPr>
        <w:pStyle w:val="Prrafodelista"/>
        <w:numPr>
          <w:ilvl w:val="0"/>
          <w:numId w:val="30"/>
        </w:numPr>
      </w:pPr>
      <w:r>
        <w:t>La realización de una trazabilidad fundamentada en el orden de soportes claros que sirvan de herramienta para la verificación de los cálculos y comparación de los</w:t>
      </w:r>
    </w:p>
    <w:p w:rsidR="00D72CA0" w:rsidRDefault="00D72CA0" w:rsidP="00D72CA0">
      <w:pPr>
        <w:pStyle w:val="Prrafodelista"/>
        <w:numPr>
          <w:ilvl w:val="0"/>
          <w:numId w:val="30"/>
        </w:numPr>
      </w:pPr>
      <w:r>
        <w:t>volúmenes.</w:t>
      </w:r>
    </w:p>
    <w:p w:rsidR="00D72CA0" w:rsidRPr="00FD008F" w:rsidRDefault="00D72CA0" w:rsidP="00D72CA0">
      <w:pPr>
        <w:pStyle w:val="Prrafodelista"/>
        <w:numPr>
          <w:ilvl w:val="0"/>
          <w:numId w:val="30"/>
        </w:numPr>
      </w:pPr>
      <w:r>
        <w:t>La obtención de los coeficientes de expansión y compactación verificados en sitio y en obra, de acuerdo a las características de los materiales a utilizar, con el fin de disminuir posibles fallas en la trazabilidad y comparación de los volúmenes.</w:t>
      </w:r>
    </w:p>
    <w:tbl>
      <w:tblPr>
        <w:tblW w:w="0" w:type="auto"/>
        <w:tblInd w:w="828" w:type="dxa"/>
        <w:tblLayout w:type="fixed"/>
        <w:tblLook w:val="0000" w:firstRow="0" w:lastRow="0" w:firstColumn="0" w:lastColumn="0" w:noHBand="0" w:noVBand="0"/>
      </w:tblPr>
      <w:tblGrid>
        <w:gridCol w:w="2970"/>
        <w:gridCol w:w="5220"/>
      </w:tblGrid>
      <w:tr w:rsidR="003B0E42" w:rsidRPr="003B0E42" w:rsidTr="00BC6B17">
        <w:tc>
          <w:tcPr>
            <w:tcW w:w="2970" w:type="dxa"/>
            <w:tcBorders>
              <w:top w:val="single" w:sz="12" w:space="0" w:color="auto"/>
              <w:left w:val="single" w:sz="12" w:space="0" w:color="auto"/>
              <w:bottom w:val="single" w:sz="6" w:space="0" w:color="auto"/>
              <w:right w:val="single" w:sz="12" w:space="0" w:color="auto"/>
            </w:tcBorders>
            <w:shd w:val="pct25" w:color="auto" w:fill="auto"/>
          </w:tcPr>
          <w:p w:rsidR="003B0E42" w:rsidRPr="003B0E42" w:rsidRDefault="003B0E42" w:rsidP="003B0E42">
            <w:pPr>
              <w:keepNext/>
              <w:keepLines/>
              <w:spacing w:after="120"/>
              <w:ind w:left="72"/>
            </w:pPr>
            <w:r w:rsidRPr="003B0E42">
              <w:lastRenderedPageBreak/>
              <w:t>El problema de</w:t>
            </w:r>
          </w:p>
        </w:tc>
        <w:tc>
          <w:tcPr>
            <w:tcW w:w="5220" w:type="dxa"/>
            <w:tcBorders>
              <w:top w:val="single" w:sz="12" w:space="0" w:color="auto"/>
              <w:bottom w:val="single" w:sz="6" w:space="0" w:color="auto"/>
              <w:right w:val="single" w:sz="12" w:space="0" w:color="auto"/>
            </w:tcBorders>
          </w:tcPr>
          <w:p w:rsidR="003B0E42" w:rsidRPr="003B0E42" w:rsidRDefault="001813FF" w:rsidP="001813FF">
            <w:pPr>
              <w:tabs>
                <w:tab w:val="left" w:pos="162"/>
                <w:tab w:val="num" w:pos="878"/>
                <w:tab w:val="left" w:pos="1260"/>
              </w:tabs>
              <w:spacing w:before="120"/>
              <w:ind w:left="878" w:hanging="360"/>
              <w:rPr>
                <w:i/>
              </w:rPr>
            </w:pPr>
            <w:r>
              <w:rPr>
                <w:i/>
              </w:rPr>
              <w:t xml:space="preserve"> Falta del </w:t>
            </w:r>
            <w:r w:rsidR="006A6D63">
              <w:rPr>
                <w:i/>
              </w:rPr>
              <w:t>manejo de</w:t>
            </w:r>
            <w:r w:rsidR="009D5BB1">
              <w:rPr>
                <w:i/>
              </w:rPr>
              <w:t xml:space="preserve"> la trazabilidad de una obra civil </w:t>
            </w:r>
          </w:p>
        </w:tc>
      </w:tr>
      <w:tr w:rsidR="003B0E42" w:rsidRPr="003B0E42" w:rsidTr="00BC6B17">
        <w:tc>
          <w:tcPr>
            <w:tcW w:w="2970" w:type="dxa"/>
            <w:tcBorders>
              <w:top w:val="single" w:sz="6" w:space="0" w:color="auto"/>
              <w:left w:val="single" w:sz="12" w:space="0" w:color="auto"/>
              <w:bottom w:val="single" w:sz="6" w:space="0" w:color="auto"/>
              <w:right w:val="single" w:sz="12" w:space="0" w:color="auto"/>
            </w:tcBorders>
            <w:shd w:val="pct25" w:color="auto" w:fill="auto"/>
          </w:tcPr>
          <w:p w:rsidR="003B0E42" w:rsidRPr="003B0E42" w:rsidRDefault="003B0E42" w:rsidP="003B0E42">
            <w:pPr>
              <w:keepNext/>
              <w:keepLines/>
              <w:tabs>
                <w:tab w:val="center" w:pos="1413"/>
              </w:tabs>
              <w:spacing w:after="120"/>
              <w:ind w:left="72"/>
            </w:pPr>
            <w:r w:rsidRPr="003B0E42">
              <w:t>afecta</w:t>
            </w:r>
          </w:p>
        </w:tc>
        <w:tc>
          <w:tcPr>
            <w:tcW w:w="5220" w:type="dxa"/>
            <w:tcBorders>
              <w:top w:val="single" w:sz="6" w:space="0" w:color="auto"/>
              <w:bottom w:val="single" w:sz="6" w:space="0" w:color="auto"/>
              <w:right w:val="single" w:sz="12" w:space="0" w:color="auto"/>
            </w:tcBorders>
          </w:tcPr>
          <w:p w:rsidR="003B0E42" w:rsidRPr="003B0E42" w:rsidRDefault="003B0E42" w:rsidP="003B0E42">
            <w:pPr>
              <w:tabs>
                <w:tab w:val="left" w:pos="162"/>
                <w:tab w:val="num" w:pos="878"/>
                <w:tab w:val="left" w:pos="1260"/>
              </w:tabs>
              <w:spacing w:before="120"/>
              <w:ind w:left="878" w:hanging="360"/>
              <w:rPr>
                <w:i/>
              </w:rPr>
            </w:pPr>
            <w:r w:rsidRPr="003B0E42">
              <w:rPr>
                <w:i/>
              </w:rPr>
              <w:t>A</w:t>
            </w:r>
            <w:r w:rsidR="009D5BB1">
              <w:rPr>
                <w:i/>
              </w:rPr>
              <w:t xml:space="preserve">l cliente ya que a la gran cantidad de información que se maneja en una obra </w:t>
            </w:r>
            <w:r w:rsidR="006A6D63">
              <w:rPr>
                <w:i/>
              </w:rPr>
              <w:t>civil. el tiempo de gestión debido</w:t>
            </w:r>
            <w:r w:rsidR="009D5BB1">
              <w:rPr>
                <w:i/>
              </w:rPr>
              <w:t xml:space="preserve"> a la cantidad de trabajo </w:t>
            </w:r>
            <w:r w:rsidR="006A6D63">
              <w:rPr>
                <w:i/>
              </w:rPr>
              <w:t>acarrea conflictos organizacionales</w:t>
            </w:r>
          </w:p>
          <w:p w:rsidR="003B0E42" w:rsidRPr="003B0E42" w:rsidRDefault="006A6D63" w:rsidP="003B0E42">
            <w:pPr>
              <w:tabs>
                <w:tab w:val="left" w:pos="162"/>
                <w:tab w:val="num" w:pos="878"/>
                <w:tab w:val="left" w:pos="1260"/>
              </w:tabs>
              <w:spacing w:before="120"/>
              <w:ind w:left="878" w:hanging="360"/>
              <w:rPr>
                <w:i/>
              </w:rPr>
            </w:pPr>
            <w:r>
              <w:rPr>
                <w:i/>
              </w:rPr>
              <w:t xml:space="preserve"> En</w:t>
            </w:r>
            <w:r w:rsidR="00B17640">
              <w:rPr>
                <w:i/>
              </w:rPr>
              <w:t xml:space="preserve"> la Empresa por la cantidad de información, puede haber problemas de falta de materiales lo que se convierte en mayores gastos</w:t>
            </w:r>
            <w:r w:rsidR="003B0E42" w:rsidRPr="003B0E42">
              <w:rPr>
                <w:i/>
              </w:rPr>
              <w:t>.</w:t>
            </w:r>
          </w:p>
          <w:p w:rsidR="003B0E42" w:rsidRPr="003B0E42" w:rsidRDefault="003B0E42" w:rsidP="003B0E42">
            <w:pPr>
              <w:tabs>
                <w:tab w:val="left" w:pos="162"/>
                <w:tab w:val="num" w:pos="878"/>
                <w:tab w:val="left" w:pos="1260"/>
              </w:tabs>
              <w:spacing w:before="120"/>
              <w:ind w:left="878" w:hanging="360"/>
              <w:rPr>
                <w:i/>
              </w:rPr>
            </w:pPr>
          </w:p>
        </w:tc>
      </w:tr>
      <w:tr w:rsidR="003B0E42" w:rsidRPr="003B0E42" w:rsidTr="00BC6B17">
        <w:tc>
          <w:tcPr>
            <w:tcW w:w="2970" w:type="dxa"/>
            <w:tcBorders>
              <w:top w:val="single" w:sz="6" w:space="0" w:color="auto"/>
              <w:left w:val="single" w:sz="12" w:space="0" w:color="auto"/>
              <w:bottom w:val="single" w:sz="6" w:space="0" w:color="auto"/>
              <w:right w:val="single" w:sz="12" w:space="0" w:color="auto"/>
            </w:tcBorders>
            <w:shd w:val="pct25" w:color="auto" w:fill="auto"/>
          </w:tcPr>
          <w:p w:rsidR="003B0E42" w:rsidRPr="003B0E42" w:rsidRDefault="003B0E42" w:rsidP="003B0E42">
            <w:pPr>
              <w:keepNext/>
              <w:keepLines/>
              <w:spacing w:after="120"/>
              <w:ind w:left="72"/>
            </w:pPr>
            <w:r w:rsidRPr="003B0E42">
              <w:t>el impacto es</w:t>
            </w:r>
          </w:p>
        </w:tc>
        <w:tc>
          <w:tcPr>
            <w:tcW w:w="5220" w:type="dxa"/>
            <w:tcBorders>
              <w:top w:val="single" w:sz="6" w:space="0" w:color="auto"/>
              <w:bottom w:val="single" w:sz="6" w:space="0" w:color="auto"/>
              <w:right w:val="single" w:sz="12" w:space="0" w:color="auto"/>
            </w:tcBorders>
          </w:tcPr>
          <w:p w:rsidR="003B0E42" w:rsidRPr="003B0E42" w:rsidRDefault="003B0E42" w:rsidP="003B0E42">
            <w:pPr>
              <w:tabs>
                <w:tab w:val="left" w:pos="162"/>
                <w:tab w:val="num" w:pos="878"/>
                <w:tab w:val="left" w:pos="1260"/>
              </w:tabs>
              <w:spacing w:before="120"/>
              <w:ind w:left="878" w:hanging="360"/>
              <w:rPr>
                <w:i/>
              </w:rPr>
            </w:pPr>
            <w:r w:rsidRPr="003B0E42">
              <w:rPr>
                <w:i/>
              </w:rPr>
              <w:t xml:space="preserve">La inconformidad de los </w:t>
            </w:r>
            <w:r w:rsidR="00B17640">
              <w:rPr>
                <w:i/>
              </w:rPr>
              <w:t>trabajadores por la gran cantidad de trabajo acumulado.</w:t>
            </w:r>
            <w:r w:rsidRPr="003B0E42">
              <w:rPr>
                <w:i/>
              </w:rPr>
              <w:t xml:space="preserve"> </w:t>
            </w:r>
          </w:p>
          <w:p w:rsidR="003B0E42" w:rsidRPr="003B0E42" w:rsidRDefault="003B0E42" w:rsidP="003B0E42">
            <w:pPr>
              <w:tabs>
                <w:tab w:val="left" w:pos="162"/>
                <w:tab w:val="num" w:pos="878"/>
                <w:tab w:val="left" w:pos="1260"/>
              </w:tabs>
              <w:spacing w:before="120"/>
              <w:ind w:left="878" w:hanging="360"/>
              <w:rPr>
                <w:i/>
              </w:rPr>
            </w:pPr>
            <w:r w:rsidRPr="003B0E42">
              <w:rPr>
                <w:i/>
              </w:rPr>
              <w:t xml:space="preserve">El incremento en los gastos de funcionamiento de la </w:t>
            </w:r>
            <w:r w:rsidR="00B17640">
              <w:rPr>
                <w:i/>
              </w:rPr>
              <w:t>empresa</w:t>
            </w:r>
            <w:r w:rsidRPr="003B0E42">
              <w:rPr>
                <w:i/>
              </w:rPr>
              <w:t>.</w:t>
            </w:r>
          </w:p>
          <w:p w:rsidR="003B0E42" w:rsidRPr="003B0E42" w:rsidRDefault="003B0E42" w:rsidP="00B17640">
            <w:pPr>
              <w:tabs>
                <w:tab w:val="left" w:pos="162"/>
                <w:tab w:val="num" w:pos="878"/>
                <w:tab w:val="left" w:pos="1260"/>
              </w:tabs>
              <w:spacing w:before="120"/>
              <w:ind w:left="878" w:hanging="360"/>
              <w:rPr>
                <w:i/>
              </w:rPr>
            </w:pPr>
            <w:r w:rsidRPr="003B0E42">
              <w:rPr>
                <w:i/>
              </w:rPr>
              <w:t xml:space="preserve">Incumplimiento a los terceros por parte de la </w:t>
            </w:r>
            <w:r w:rsidR="00B17640">
              <w:rPr>
                <w:i/>
              </w:rPr>
              <w:t>Empresa constructora</w:t>
            </w:r>
            <w:r w:rsidRPr="003B0E42">
              <w:rPr>
                <w:i/>
              </w:rPr>
              <w:t>, en cuanto a tiempos de entrega</w:t>
            </w:r>
            <w:r w:rsidR="00B17640">
              <w:rPr>
                <w:i/>
              </w:rPr>
              <w:t>s de obras</w:t>
            </w:r>
            <w:r w:rsidRPr="003B0E42">
              <w:rPr>
                <w:i/>
              </w:rPr>
              <w:t xml:space="preserve">.   </w:t>
            </w:r>
          </w:p>
        </w:tc>
      </w:tr>
      <w:tr w:rsidR="003B0E42" w:rsidRPr="003B0E42" w:rsidTr="00BC6B17">
        <w:tc>
          <w:tcPr>
            <w:tcW w:w="2970" w:type="dxa"/>
            <w:tcBorders>
              <w:top w:val="single" w:sz="6" w:space="0" w:color="auto"/>
              <w:left w:val="single" w:sz="12" w:space="0" w:color="auto"/>
              <w:bottom w:val="single" w:sz="6" w:space="0" w:color="auto"/>
              <w:right w:val="single" w:sz="12" w:space="0" w:color="auto"/>
            </w:tcBorders>
            <w:shd w:val="pct25" w:color="auto" w:fill="auto"/>
          </w:tcPr>
          <w:p w:rsidR="003B0E42" w:rsidRPr="003B0E42" w:rsidRDefault="003B0E42" w:rsidP="003B0E42">
            <w:pPr>
              <w:keepLines/>
              <w:spacing w:after="120"/>
              <w:ind w:left="72"/>
            </w:pPr>
            <w:r w:rsidRPr="003B0E42">
              <w:t>una solución adecuada sería</w:t>
            </w:r>
          </w:p>
        </w:tc>
        <w:tc>
          <w:tcPr>
            <w:tcW w:w="5220" w:type="dxa"/>
            <w:tcBorders>
              <w:top w:val="single" w:sz="6" w:space="0" w:color="auto"/>
              <w:bottom w:val="single" w:sz="6" w:space="0" w:color="auto"/>
              <w:right w:val="single" w:sz="12" w:space="0" w:color="auto"/>
            </w:tcBorders>
          </w:tcPr>
          <w:p w:rsidR="003B0E42" w:rsidRPr="003B0E42" w:rsidRDefault="00B17640" w:rsidP="003B0E42">
            <w:pPr>
              <w:tabs>
                <w:tab w:val="left" w:pos="162"/>
                <w:tab w:val="num" w:pos="878"/>
                <w:tab w:val="left" w:pos="1260"/>
              </w:tabs>
              <w:spacing w:before="120"/>
              <w:ind w:left="878" w:hanging="360"/>
              <w:rPr>
                <w:i/>
              </w:rPr>
            </w:pPr>
            <w:r>
              <w:rPr>
                <w:i/>
              </w:rPr>
              <w:t>Mejor manejo de la información agilizando los procesos que se manejan en la trazabilidad</w:t>
            </w:r>
            <w:r w:rsidR="003B0E42" w:rsidRPr="003B0E42">
              <w:rPr>
                <w:i/>
              </w:rPr>
              <w:t>.</w:t>
            </w:r>
          </w:p>
          <w:p w:rsidR="003B0E42" w:rsidRPr="003B0E42" w:rsidRDefault="003B0E42" w:rsidP="00B17640">
            <w:pPr>
              <w:tabs>
                <w:tab w:val="left" w:pos="162"/>
                <w:tab w:val="num" w:pos="878"/>
                <w:tab w:val="left" w:pos="1260"/>
              </w:tabs>
              <w:spacing w:before="120"/>
              <w:ind w:left="878" w:hanging="360"/>
              <w:rPr>
                <w:i/>
              </w:rPr>
            </w:pPr>
            <w:r w:rsidRPr="003B0E42">
              <w:rPr>
                <w:i/>
              </w:rPr>
              <w:t xml:space="preserve">Optimizar los </w:t>
            </w:r>
            <w:r w:rsidR="006A6D63" w:rsidRPr="003B0E42">
              <w:rPr>
                <w:i/>
              </w:rPr>
              <w:t xml:space="preserve">procesos </w:t>
            </w:r>
            <w:r w:rsidR="006A6D63">
              <w:rPr>
                <w:i/>
              </w:rPr>
              <w:t>de</w:t>
            </w:r>
            <w:r w:rsidR="00B17640">
              <w:rPr>
                <w:i/>
              </w:rPr>
              <w:t xml:space="preserve"> la trazabilidad de </w:t>
            </w:r>
            <w:r w:rsidRPr="003B0E42">
              <w:rPr>
                <w:i/>
              </w:rPr>
              <w:t xml:space="preserve"> manera que sea senc</w:t>
            </w:r>
            <w:r w:rsidR="00B17640">
              <w:rPr>
                <w:i/>
              </w:rPr>
              <w:t>illo de entender para el cliente.</w:t>
            </w:r>
            <w:r w:rsidRPr="003B0E42">
              <w:rPr>
                <w:i/>
              </w:rPr>
              <w:t>.</w:t>
            </w:r>
          </w:p>
        </w:tc>
      </w:tr>
    </w:tbl>
    <w:p w:rsidR="003B0E42" w:rsidRPr="003B0E42" w:rsidRDefault="003B0E42" w:rsidP="003B0E42"/>
    <w:p w:rsidR="003B0E42" w:rsidRDefault="003B0E42" w:rsidP="003B0E42">
      <w:pPr>
        <w:pStyle w:val="Ttulo2"/>
      </w:pPr>
      <w:bookmarkStart w:id="15" w:name="_Toc425054392"/>
      <w:bookmarkStart w:id="16" w:name="_Toc422186485"/>
      <w:bookmarkStart w:id="17" w:name="_Toc436203380"/>
      <w:bookmarkStart w:id="18" w:name="_Toc452813580"/>
      <w:bookmarkStart w:id="19" w:name="_Toc452334885"/>
      <w:r>
        <w:t>Declaración de posición del producto</w:t>
      </w:r>
      <w:bookmarkEnd w:id="15"/>
      <w:bookmarkEnd w:id="16"/>
      <w:bookmarkEnd w:id="17"/>
      <w:bookmarkEnd w:id="18"/>
      <w:bookmarkEnd w:id="19"/>
    </w:p>
    <w:p w:rsidR="003B0E42" w:rsidRDefault="003B0E42" w:rsidP="003B0E42">
      <w:r w:rsidRPr="003B0E42">
        <w:t>•</w:t>
      </w:r>
      <w:r w:rsidRPr="003B0E42">
        <w:tab/>
        <w:t xml:space="preserve">Acerca del proceso que </w:t>
      </w:r>
      <w:r w:rsidR="00AB5BA0">
        <w:t>se debe llevar para realizar la trazabilidad de un proyecto</w:t>
      </w:r>
      <w:r w:rsidR="00727F46">
        <w:t xml:space="preserve"> existen </w:t>
      </w:r>
      <w:r w:rsidR="006A6D63">
        <w:t>algunas inconveniencias</w:t>
      </w:r>
      <w:r w:rsidRPr="003B0E42">
        <w:t xml:space="preserve"> que tienen como resultado fallas en el cumplimient</w:t>
      </w:r>
      <w:r w:rsidR="00727F46">
        <w:t xml:space="preserve">o </w:t>
      </w:r>
      <w:r w:rsidR="006A6D63">
        <w:t>del objetivo</w:t>
      </w:r>
      <w:r w:rsidR="00727F46">
        <w:t xml:space="preserve"> por parte del cliente generando pérdidas para la constructora </w:t>
      </w:r>
      <w:r w:rsidRPr="003B0E42">
        <w:t xml:space="preserve">y los terceros que tengan convenio con él. La idea consiste </w:t>
      </w:r>
      <w:r w:rsidR="00727F46">
        <w:t xml:space="preserve">en mejorar el proceso del manejo de </w:t>
      </w:r>
      <w:r w:rsidR="006A6D63">
        <w:t xml:space="preserve">información </w:t>
      </w:r>
      <w:r w:rsidR="006A6D63" w:rsidRPr="003B0E42">
        <w:t>para</w:t>
      </w:r>
      <w:r w:rsidR="00DA01C9">
        <w:t xml:space="preserve"> así lograr que cada tarea desarrollada por el cliente </w:t>
      </w:r>
      <w:r w:rsidRPr="003B0E42">
        <w:t>conceptualice la manera en que debe realizarlos, garantizando la facilidad y rapidez con qu</w:t>
      </w:r>
      <w:r w:rsidR="00DA01C9">
        <w:t>e éstos serán llevados a cabo</w:t>
      </w:r>
      <w:r>
        <w:t>.</w:t>
      </w:r>
    </w:p>
    <w:p w:rsidR="003B0E42" w:rsidRDefault="003B0E42" w:rsidP="003B0E42"/>
    <w:tbl>
      <w:tblPr>
        <w:tblW w:w="0" w:type="auto"/>
        <w:tblInd w:w="828" w:type="dxa"/>
        <w:tblLayout w:type="fixed"/>
        <w:tblLook w:val="0000" w:firstRow="0" w:lastRow="0" w:firstColumn="0" w:lastColumn="0" w:noHBand="0" w:noVBand="0"/>
      </w:tblPr>
      <w:tblGrid>
        <w:gridCol w:w="2790"/>
        <w:gridCol w:w="5400"/>
      </w:tblGrid>
      <w:tr w:rsidR="003B0E42" w:rsidRPr="003B0E42" w:rsidTr="00BC6B17">
        <w:tc>
          <w:tcPr>
            <w:tcW w:w="2790" w:type="dxa"/>
            <w:tcBorders>
              <w:top w:val="single" w:sz="12" w:space="0" w:color="auto"/>
              <w:left w:val="single" w:sz="12" w:space="0" w:color="auto"/>
              <w:bottom w:val="single" w:sz="6" w:space="0" w:color="auto"/>
              <w:right w:val="single" w:sz="12" w:space="0" w:color="auto"/>
            </w:tcBorders>
            <w:shd w:val="pct25" w:color="auto" w:fill="auto"/>
          </w:tcPr>
          <w:p w:rsidR="003B0E42" w:rsidRPr="003B0E42" w:rsidRDefault="003B0E42" w:rsidP="003B0E42">
            <w:r w:rsidRPr="003B0E42">
              <w:t>Para</w:t>
            </w:r>
          </w:p>
        </w:tc>
        <w:tc>
          <w:tcPr>
            <w:tcW w:w="5400" w:type="dxa"/>
            <w:tcBorders>
              <w:top w:val="single" w:sz="12" w:space="0" w:color="auto"/>
              <w:bottom w:val="single" w:sz="6" w:space="0" w:color="auto"/>
              <w:right w:val="single" w:sz="12" w:space="0" w:color="auto"/>
            </w:tcBorders>
          </w:tcPr>
          <w:p w:rsidR="003B0E42" w:rsidRPr="003B0E42" w:rsidRDefault="00DA01C9" w:rsidP="00DA01C9">
            <w:pPr>
              <w:rPr>
                <w:i/>
              </w:rPr>
            </w:pPr>
            <w:r>
              <w:rPr>
                <w:i/>
              </w:rPr>
              <w:t>Facilidad de uso</w:t>
            </w:r>
            <w:r w:rsidR="003B0E42" w:rsidRPr="003B0E42">
              <w:rPr>
                <w:i/>
              </w:rPr>
              <w:t xml:space="preserve">, optimización de </w:t>
            </w:r>
            <w:r>
              <w:rPr>
                <w:i/>
              </w:rPr>
              <w:t>búsqueda</w:t>
            </w:r>
            <w:r w:rsidR="003B0E42" w:rsidRPr="003B0E42">
              <w:rPr>
                <w:i/>
              </w:rPr>
              <w:t>.</w:t>
            </w:r>
          </w:p>
        </w:tc>
      </w:tr>
      <w:tr w:rsidR="003B0E42" w:rsidRPr="003B0E42" w:rsidTr="00BC6B17">
        <w:tc>
          <w:tcPr>
            <w:tcW w:w="2790" w:type="dxa"/>
            <w:tcBorders>
              <w:top w:val="single" w:sz="6" w:space="0" w:color="auto"/>
              <w:left w:val="single" w:sz="12" w:space="0" w:color="auto"/>
              <w:bottom w:val="single" w:sz="6" w:space="0" w:color="auto"/>
              <w:right w:val="single" w:sz="12" w:space="0" w:color="auto"/>
            </w:tcBorders>
            <w:shd w:val="pct25" w:color="auto" w:fill="auto"/>
          </w:tcPr>
          <w:p w:rsidR="003B0E42" w:rsidRPr="003B0E42" w:rsidRDefault="003B0E42" w:rsidP="003B0E42">
            <w:r w:rsidRPr="003B0E42">
              <w:t>Quienes</w:t>
            </w:r>
          </w:p>
        </w:tc>
        <w:tc>
          <w:tcPr>
            <w:tcW w:w="5400" w:type="dxa"/>
            <w:tcBorders>
              <w:top w:val="single" w:sz="6" w:space="0" w:color="auto"/>
              <w:bottom w:val="single" w:sz="6" w:space="0" w:color="auto"/>
              <w:right w:val="single" w:sz="12" w:space="0" w:color="auto"/>
            </w:tcBorders>
          </w:tcPr>
          <w:p w:rsidR="003B0E42" w:rsidRPr="003B0E42" w:rsidRDefault="003B0E42" w:rsidP="003B0E42">
            <w:pPr>
              <w:rPr>
                <w:i/>
              </w:rPr>
            </w:pPr>
            <w:r w:rsidRPr="003B0E42">
              <w:rPr>
                <w:i/>
              </w:rPr>
              <w:t>El beneficio propiciado al cliente que cum</w:t>
            </w:r>
            <w:r w:rsidR="00DA01C9">
              <w:rPr>
                <w:i/>
              </w:rPr>
              <w:t xml:space="preserve">ple con su deseo de realizar la búsqueda de información </w:t>
            </w:r>
            <w:r w:rsidRPr="003B0E42">
              <w:rPr>
                <w:i/>
              </w:rPr>
              <w:t>de manera ágil.</w:t>
            </w:r>
          </w:p>
          <w:p w:rsidR="003B0E42" w:rsidRPr="003B0E42" w:rsidRDefault="00DA01C9" w:rsidP="003B0E42">
            <w:pPr>
              <w:rPr>
                <w:i/>
              </w:rPr>
            </w:pPr>
            <w:r>
              <w:rPr>
                <w:i/>
              </w:rPr>
              <w:t xml:space="preserve">Para la constructora </w:t>
            </w:r>
            <w:r w:rsidR="003B0E42" w:rsidRPr="003B0E42">
              <w:rPr>
                <w:i/>
              </w:rPr>
              <w:t>puede aumentar</w:t>
            </w:r>
            <w:r>
              <w:rPr>
                <w:i/>
              </w:rPr>
              <w:t xml:space="preserve"> el rendimiento</w:t>
            </w:r>
            <w:r w:rsidR="003B0E42" w:rsidRPr="003B0E42">
              <w:rPr>
                <w:i/>
              </w:rPr>
              <w:t xml:space="preserve"> disminu</w:t>
            </w:r>
            <w:r>
              <w:rPr>
                <w:i/>
              </w:rPr>
              <w:t>yendo tiempo y ahorrando costo</w:t>
            </w:r>
            <w:r w:rsidR="003B0E42" w:rsidRPr="003B0E42">
              <w:rPr>
                <w:i/>
              </w:rPr>
              <w:t>s.</w:t>
            </w:r>
            <w:r w:rsidR="003B0E42" w:rsidRPr="003B0E42" w:rsidDel="00E56D1C">
              <w:rPr>
                <w:i/>
              </w:rPr>
              <w:t xml:space="preserve"> </w:t>
            </w:r>
          </w:p>
          <w:p w:rsidR="003B0E42" w:rsidRPr="003B0E42" w:rsidRDefault="003B0E42" w:rsidP="003B0E42">
            <w:pPr>
              <w:rPr>
                <w:i/>
              </w:rPr>
            </w:pPr>
          </w:p>
        </w:tc>
      </w:tr>
      <w:tr w:rsidR="003B0E42" w:rsidRPr="003B0E42" w:rsidTr="00BC6B17">
        <w:tc>
          <w:tcPr>
            <w:tcW w:w="2790" w:type="dxa"/>
            <w:tcBorders>
              <w:top w:val="single" w:sz="6" w:space="0" w:color="auto"/>
              <w:left w:val="single" w:sz="12" w:space="0" w:color="auto"/>
              <w:bottom w:val="single" w:sz="6" w:space="0" w:color="auto"/>
              <w:right w:val="single" w:sz="12" w:space="0" w:color="auto"/>
            </w:tcBorders>
            <w:shd w:val="pct25" w:color="auto" w:fill="auto"/>
          </w:tcPr>
          <w:p w:rsidR="003B0E42" w:rsidRPr="003B0E42" w:rsidRDefault="003B0E42" w:rsidP="003B0E42">
            <w:r w:rsidRPr="003B0E42">
              <w:t>Qué</w:t>
            </w:r>
          </w:p>
        </w:tc>
        <w:tc>
          <w:tcPr>
            <w:tcW w:w="5400" w:type="dxa"/>
            <w:tcBorders>
              <w:top w:val="single" w:sz="6" w:space="0" w:color="auto"/>
              <w:bottom w:val="single" w:sz="6" w:space="0" w:color="auto"/>
              <w:right w:val="single" w:sz="12" w:space="0" w:color="auto"/>
            </w:tcBorders>
          </w:tcPr>
          <w:p w:rsidR="003B0E42" w:rsidRPr="003B0E42" w:rsidRDefault="003B0E42" w:rsidP="00DA01C9">
            <w:pPr>
              <w:rPr>
                <w:i/>
              </w:rPr>
            </w:pPr>
            <w:r w:rsidRPr="003B0E42">
              <w:rPr>
                <w:i/>
              </w:rPr>
              <w:t>Agiliza p</w:t>
            </w:r>
            <w:r w:rsidR="00DA01C9">
              <w:rPr>
                <w:i/>
              </w:rPr>
              <w:t>rocesos, m</w:t>
            </w:r>
            <w:r w:rsidR="00D656FE">
              <w:rPr>
                <w:i/>
              </w:rPr>
              <w:t>ejora tiempos y ahorro en costo</w:t>
            </w:r>
            <w:r w:rsidR="00DA01C9">
              <w:rPr>
                <w:i/>
              </w:rPr>
              <w:t>s</w:t>
            </w:r>
            <w:r w:rsidRPr="003B0E42">
              <w:rPr>
                <w:i/>
              </w:rPr>
              <w:t xml:space="preserve">. </w:t>
            </w:r>
          </w:p>
        </w:tc>
      </w:tr>
      <w:tr w:rsidR="003B0E42" w:rsidRPr="003B0E42" w:rsidTr="00BC6B17">
        <w:tc>
          <w:tcPr>
            <w:tcW w:w="2790" w:type="dxa"/>
            <w:tcBorders>
              <w:top w:val="single" w:sz="6" w:space="0" w:color="auto"/>
              <w:left w:val="single" w:sz="12" w:space="0" w:color="auto"/>
              <w:bottom w:val="single" w:sz="6" w:space="0" w:color="auto"/>
              <w:right w:val="single" w:sz="12" w:space="0" w:color="auto"/>
            </w:tcBorders>
            <w:shd w:val="pct25" w:color="auto" w:fill="auto"/>
          </w:tcPr>
          <w:p w:rsidR="003B0E42" w:rsidRPr="003B0E42" w:rsidRDefault="003B0E42" w:rsidP="003B0E42">
            <w:r w:rsidRPr="003B0E42">
              <w:t>A diferencia de</w:t>
            </w:r>
          </w:p>
        </w:tc>
        <w:tc>
          <w:tcPr>
            <w:tcW w:w="5400" w:type="dxa"/>
            <w:tcBorders>
              <w:top w:val="single" w:sz="6" w:space="0" w:color="auto"/>
              <w:bottom w:val="single" w:sz="6" w:space="0" w:color="auto"/>
              <w:right w:val="single" w:sz="12" w:space="0" w:color="auto"/>
            </w:tcBorders>
          </w:tcPr>
          <w:p w:rsidR="003B0E42" w:rsidRPr="003B0E42" w:rsidRDefault="003B0E42" w:rsidP="003B0E42">
            <w:pPr>
              <w:rPr>
                <w:i/>
              </w:rPr>
            </w:pPr>
            <w:r w:rsidRPr="003B0E42">
              <w:rPr>
                <w:i/>
              </w:rPr>
              <w:t>El sistema ac</w:t>
            </w:r>
            <w:r w:rsidR="00DA01C9">
              <w:rPr>
                <w:i/>
              </w:rPr>
              <w:t xml:space="preserve">tual que genera confusión en </w:t>
            </w:r>
            <w:r w:rsidR="006A6D63">
              <w:rPr>
                <w:i/>
              </w:rPr>
              <w:t>el cliente</w:t>
            </w:r>
            <w:r w:rsidRPr="003B0E42">
              <w:rPr>
                <w:i/>
              </w:rPr>
              <w:t xml:space="preserve"> y presenta muchos procesos</w:t>
            </w:r>
            <w:r w:rsidR="00DA01C9">
              <w:rPr>
                <w:i/>
              </w:rPr>
              <w:t xml:space="preserve"> y mucho tiempo en ejecutarlos</w:t>
            </w:r>
            <w:r w:rsidRPr="003B0E42">
              <w:rPr>
                <w:i/>
              </w:rPr>
              <w:t xml:space="preserve">, algunos de ellos no muy claros, presentándose ambigüedades.  </w:t>
            </w:r>
          </w:p>
        </w:tc>
      </w:tr>
      <w:tr w:rsidR="003B0E42" w:rsidRPr="003B0E42" w:rsidTr="00BC6B17">
        <w:tc>
          <w:tcPr>
            <w:tcW w:w="2790" w:type="dxa"/>
            <w:tcBorders>
              <w:top w:val="single" w:sz="6" w:space="0" w:color="auto"/>
              <w:left w:val="single" w:sz="12" w:space="0" w:color="auto"/>
              <w:bottom w:val="single" w:sz="12" w:space="0" w:color="auto"/>
              <w:right w:val="single" w:sz="12" w:space="0" w:color="auto"/>
            </w:tcBorders>
            <w:shd w:val="pct25" w:color="auto" w:fill="auto"/>
          </w:tcPr>
          <w:p w:rsidR="003B0E42" w:rsidRPr="003B0E42" w:rsidRDefault="003B0E42" w:rsidP="003B0E42">
            <w:r w:rsidRPr="003B0E42">
              <w:t>Nuestro Producto</w:t>
            </w:r>
          </w:p>
        </w:tc>
        <w:tc>
          <w:tcPr>
            <w:tcW w:w="5400" w:type="dxa"/>
            <w:tcBorders>
              <w:top w:val="single" w:sz="6" w:space="0" w:color="auto"/>
              <w:bottom w:val="single" w:sz="12" w:space="0" w:color="auto"/>
              <w:right w:val="single" w:sz="12" w:space="0" w:color="auto"/>
            </w:tcBorders>
          </w:tcPr>
          <w:p w:rsidR="003B0E42" w:rsidRPr="003B0E42" w:rsidRDefault="003B0E42" w:rsidP="003B0E42">
            <w:pPr>
              <w:rPr>
                <w:i/>
              </w:rPr>
            </w:pPr>
            <w:r w:rsidRPr="003B0E42">
              <w:rPr>
                <w:i/>
              </w:rPr>
              <w:t xml:space="preserve">Permite llevar a cabo los mismos </w:t>
            </w:r>
            <w:r w:rsidR="006A6D63" w:rsidRPr="003B0E42">
              <w:rPr>
                <w:i/>
              </w:rPr>
              <w:t>objetivos,</w:t>
            </w:r>
            <w:r w:rsidRPr="003B0E42">
              <w:rPr>
                <w:i/>
              </w:rPr>
              <w:t xml:space="preserve"> pero con tareas más reducidas y sencillas de atender por parte del usuario, evitando pérdida de tiempo elevando </w:t>
            </w:r>
            <w:r w:rsidR="00D656FE">
              <w:rPr>
                <w:i/>
              </w:rPr>
              <w:t>la satisfacción del cliente</w:t>
            </w:r>
            <w:r w:rsidRPr="003B0E42">
              <w:rPr>
                <w:i/>
              </w:rPr>
              <w:t xml:space="preserve">s. </w:t>
            </w:r>
          </w:p>
        </w:tc>
      </w:tr>
    </w:tbl>
    <w:p w:rsidR="003B0E42" w:rsidRPr="003B0E42" w:rsidRDefault="003B0E42" w:rsidP="003B0E42"/>
    <w:p w:rsidR="0085257A" w:rsidRDefault="004A174E">
      <w:pPr>
        <w:pStyle w:val="Ttulo1"/>
      </w:pPr>
      <w:bookmarkStart w:id="20" w:name="_Toc447960005"/>
      <w:bookmarkStart w:id="21" w:name="_Toc452813581"/>
      <w:bookmarkStart w:id="22" w:name="_Toc452334886"/>
      <w:bookmarkStart w:id="23" w:name="_Toc436203381"/>
      <w:r>
        <w:t xml:space="preserve">Descripción del cliente y del </w:t>
      </w:r>
      <w:proofErr w:type="spellStart"/>
      <w:r w:rsidR="0085257A">
        <w:t>Stakeholder</w:t>
      </w:r>
      <w:bookmarkEnd w:id="20"/>
      <w:bookmarkEnd w:id="21"/>
      <w:bookmarkEnd w:id="22"/>
      <w:proofErr w:type="spellEnd"/>
    </w:p>
    <w:p w:rsidR="004A174E" w:rsidRPr="004A174E" w:rsidRDefault="004A174E" w:rsidP="004A174E">
      <w:r w:rsidRPr="004A174E">
        <w:t>Para proveer</w:t>
      </w:r>
      <w:r w:rsidR="00D656FE">
        <w:t xml:space="preserve"> el producto</w:t>
      </w:r>
      <w:r w:rsidR="00F27019">
        <w:t xml:space="preserve"> y servicio</w:t>
      </w:r>
      <w:r w:rsidRPr="004A174E">
        <w:t xml:space="preserve"> de una</w:t>
      </w:r>
      <w:r w:rsidR="00F27019">
        <w:t xml:space="preserve"> manera eficiente al usuario</w:t>
      </w:r>
      <w:r w:rsidRPr="004A174E">
        <w:t xml:space="preserve">, es necesario identificar las verdaderas necesidades por todas las partes involucradas para </w:t>
      </w:r>
      <w:r>
        <w:t>diseñar un sistema</w:t>
      </w:r>
      <w:r w:rsidRPr="004A174E">
        <w:t xml:space="preserve"> que satisfaga cada una de ellas eficientemente, </w:t>
      </w:r>
      <w:r w:rsidRPr="004A174E">
        <w:lastRenderedPageBreak/>
        <w:t xml:space="preserve">dando así una </w:t>
      </w:r>
      <w:r>
        <w:t>respuesta</w:t>
      </w:r>
      <w:r w:rsidRPr="004A174E">
        <w:t xml:space="preserve"> para cada uno de los requerimientos solicitados apoyando la creación de un proceso que lo cumpla dentro del </w:t>
      </w:r>
      <w:r>
        <w:t>diseño</w:t>
      </w:r>
      <w:r w:rsidRPr="004A174E">
        <w:t>.</w:t>
      </w:r>
    </w:p>
    <w:p w:rsidR="0085257A" w:rsidRDefault="004A174E" w:rsidP="004A174E">
      <w:pPr>
        <w:pStyle w:val="Ttulo2"/>
      </w:pPr>
      <w:bookmarkStart w:id="24" w:name="_Toc452813583"/>
      <w:bookmarkStart w:id="25" w:name="_Toc452334887"/>
      <w:r>
        <w:t xml:space="preserve">Resumen de los </w:t>
      </w:r>
      <w:proofErr w:type="spellStart"/>
      <w:r w:rsidR="0085257A">
        <w:t>Stakeholder</w:t>
      </w:r>
      <w:r>
        <w:t>s</w:t>
      </w:r>
      <w:bookmarkEnd w:id="24"/>
      <w:bookmarkEnd w:id="25"/>
      <w:proofErr w:type="spellEnd"/>
    </w:p>
    <w:p w:rsidR="004A174E" w:rsidRDefault="004A174E" w:rsidP="004A174E">
      <w:r w:rsidRPr="004A174E">
        <w:t xml:space="preserve">A </w:t>
      </w:r>
      <w:r w:rsidR="006A6D63" w:rsidRPr="004A174E">
        <w:t>continuación,</w:t>
      </w:r>
      <w:r w:rsidRPr="004A174E">
        <w:t xml:space="preserve"> se detallan cada uno de los involucrados en el proyecto, lo que permite consolidar las necesidades que deben ser atendidas por </w:t>
      </w:r>
      <w:r>
        <w:t>el sistema diseñado cumpliendo los requerimientos solicitados.</w:t>
      </w:r>
    </w:p>
    <w:p w:rsidR="004A174E" w:rsidRDefault="004A174E" w:rsidP="004A174E"/>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4A174E" w:rsidRPr="004A174E" w:rsidTr="00BC6B17">
        <w:tc>
          <w:tcPr>
            <w:tcW w:w="1890" w:type="dxa"/>
            <w:shd w:val="solid" w:color="000000" w:fill="FFFFFF"/>
          </w:tcPr>
          <w:p w:rsidR="004A174E" w:rsidRPr="004A174E" w:rsidRDefault="004A174E" w:rsidP="004A174E">
            <w:pPr>
              <w:rPr>
                <w:b/>
              </w:rPr>
            </w:pPr>
            <w:r w:rsidRPr="004A174E">
              <w:rPr>
                <w:b/>
              </w:rPr>
              <w:t>Nombre</w:t>
            </w:r>
          </w:p>
        </w:tc>
        <w:tc>
          <w:tcPr>
            <w:tcW w:w="2610" w:type="dxa"/>
            <w:shd w:val="solid" w:color="000000" w:fill="FFFFFF"/>
          </w:tcPr>
          <w:p w:rsidR="004A174E" w:rsidRPr="004A174E" w:rsidRDefault="004A174E" w:rsidP="004A174E">
            <w:pPr>
              <w:rPr>
                <w:b/>
              </w:rPr>
            </w:pPr>
            <w:r w:rsidRPr="004A174E">
              <w:rPr>
                <w:b/>
              </w:rPr>
              <w:t>Descripción</w:t>
            </w:r>
          </w:p>
        </w:tc>
        <w:tc>
          <w:tcPr>
            <w:tcW w:w="3960" w:type="dxa"/>
            <w:shd w:val="solid" w:color="000000" w:fill="FFFFFF"/>
          </w:tcPr>
          <w:p w:rsidR="004A174E" w:rsidRPr="004A174E" w:rsidRDefault="004A174E" w:rsidP="004A174E">
            <w:pPr>
              <w:rPr>
                <w:b/>
              </w:rPr>
            </w:pPr>
            <w:r w:rsidRPr="004A174E">
              <w:rPr>
                <w:b/>
              </w:rPr>
              <w:t>Responsabilidades</w:t>
            </w:r>
          </w:p>
        </w:tc>
      </w:tr>
      <w:tr w:rsidR="004A174E" w:rsidRPr="004A174E" w:rsidTr="00BC6B17">
        <w:tc>
          <w:tcPr>
            <w:tcW w:w="1890" w:type="dxa"/>
          </w:tcPr>
          <w:p w:rsidR="00F27019" w:rsidRPr="00F27019" w:rsidRDefault="00F27019" w:rsidP="00F27019">
            <w:pPr>
              <w:rPr>
                <w:i/>
              </w:rPr>
            </w:pPr>
            <w:r w:rsidRPr="00F27019">
              <w:rPr>
                <w:i/>
              </w:rPr>
              <w:t>ALBER GIOVANNY HERNANDEZ SALINAS</w:t>
            </w:r>
          </w:p>
          <w:p w:rsidR="004A174E" w:rsidRPr="004A174E" w:rsidRDefault="004A174E" w:rsidP="00F27019">
            <w:pPr>
              <w:rPr>
                <w:i/>
              </w:rPr>
            </w:pPr>
          </w:p>
        </w:tc>
        <w:tc>
          <w:tcPr>
            <w:tcW w:w="2610" w:type="dxa"/>
          </w:tcPr>
          <w:p w:rsidR="004A174E" w:rsidRPr="004A174E" w:rsidRDefault="00F27019" w:rsidP="004A174E">
            <w:pPr>
              <w:numPr>
                <w:ilvl w:val="0"/>
                <w:numId w:val="31"/>
              </w:numPr>
              <w:rPr>
                <w:i/>
              </w:rPr>
            </w:pPr>
            <w:r>
              <w:rPr>
                <w:i/>
              </w:rPr>
              <w:t>Cliente.</w:t>
            </w:r>
          </w:p>
        </w:tc>
        <w:tc>
          <w:tcPr>
            <w:tcW w:w="3960" w:type="dxa"/>
          </w:tcPr>
          <w:p w:rsidR="004A174E" w:rsidRPr="004A174E" w:rsidRDefault="00F27019" w:rsidP="00F27019">
            <w:pPr>
              <w:rPr>
                <w:i/>
              </w:rPr>
            </w:pPr>
            <w:r>
              <w:rPr>
                <w:i/>
              </w:rPr>
              <w:t xml:space="preserve">Maneja la trazabilidad de un proyecto manejando la información necesaria para cumplir lo requerido en una obra dentro de los lineamientos. </w:t>
            </w:r>
          </w:p>
        </w:tc>
      </w:tr>
    </w:tbl>
    <w:p w:rsidR="004A174E" w:rsidRDefault="004A174E" w:rsidP="004A174E"/>
    <w:p w:rsidR="004A174E" w:rsidRPr="004A174E" w:rsidRDefault="004A174E" w:rsidP="004A174E"/>
    <w:p w:rsidR="0085257A" w:rsidRDefault="004A174E">
      <w:pPr>
        <w:pStyle w:val="Ttulo2"/>
      </w:pPr>
      <w:bookmarkStart w:id="26" w:name="_Toc452813584"/>
      <w:bookmarkStart w:id="27" w:name="_Toc452334888"/>
      <w:r>
        <w:t>Resumen de usuario</w:t>
      </w:r>
      <w:bookmarkEnd w:id="26"/>
      <w:bookmarkEnd w:id="27"/>
    </w:p>
    <w:p w:rsidR="0085257A" w:rsidRDefault="0085257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82"/>
        <w:gridCol w:w="3402"/>
        <w:gridCol w:w="2410"/>
      </w:tblGrid>
      <w:tr w:rsidR="004A174E" w:rsidRPr="004A174E" w:rsidTr="00BC6B17">
        <w:trPr>
          <w:trHeight w:val="418"/>
        </w:trPr>
        <w:tc>
          <w:tcPr>
            <w:tcW w:w="2682" w:type="dxa"/>
            <w:shd w:val="solid" w:color="000000" w:fill="FFFFFF"/>
          </w:tcPr>
          <w:p w:rsidR="004A174E" w:rsidRPr="004A174E" w:rsidRDefault="004A174E" w:rsidP="004A174E">
            <w:pPr>
              <w:pStyle w:val="Textoindependiente"/>
              <w:rPr>
                <w:b/>
              </w:rPr>
            </w:pPr>
            <w:r w:rsidRPr="004A174E">
              <w:rPr>
                <w:b/>
              </w:rPr>
              <w:t>Nombre</w:t>
            </w:r>
          </w:p>
        </w:tc>
        <w:tc>
          <w:tcPr>
            <w:tcW w:w="3402" w:type="dxa"/>
            <w:shd w:val="solid" w:color="000000" w:fill="FFFFFF"/>
          </w:tcPr>
          <w:p w:rsidR="004A174E" w:rsidRPr="004A174E" w:rsidRDefault="004A174E" w:rsidP="004A174E">
            <w:pPr>
              <w:pStyle w:val="Textoindependiente"/>
              <w:rPr>
                <w:b/>
              </w:rPr>
            </w:pPr>
            <w:r w:rsidRPr="004A174E">
              <w:rPr>
                <w:b/>
              </w:rPr>
              <w:t>Descripción</w:t>
            </w:r>
          </w:p>
        </w:tc>
        <w:tc>
          <w:tcPr>
            <w:tcW w:w="2410" w:type="dxa"/>
            <w:shd w:val="solid" w:color="000000" w:fill="FFFFFF"/>
          </w:tcPr>
          <w:p w:rsidR="004A174E" w:rsidRPr="004A174E" w:rsidRDefault="004A174E" w:rsidP="004A174E">
            <w:pPr>
              <w:pStyle w:val="Textoindependiente"/>
              <w:rPr>
                <w:b/>
              </w:rPr>
            </w:pPr>
            <w:proofErr w:type="spellStart"/>
            <w:r w:rsidRPr="004A174E">
              <w:rPr>
                <w:b/>
              </w:rPr>
              <w:t>Stakeholder</w:t>
            </w:r>
            <w:proofErr w:type="spellEnd"/>
          </w:p>
        </w:tc>
      </w:tr>
      <w:tr w:rsidR="004A174E" w:rsidRPr="004A174E" w:rsidTr="00BC6B17">
        <w:trPr>
          <w:trHeight w:val="976"/>
        </w:trPr>
        <w:tc>
          <w:tcPr>
            <w:tcW w:w="2682" w:type="dxa"/>
          </w:tcPr>
          <w:p w:rsidR="004A174E" w:rsidRPr="004A174E" w:rsidRDefault="00F27019" w:rsidP="004A174E">
            <w:pPr>
              <w:pStyle w:val="Textoindependiente"/>
            </w:pPr>
            <w:r w:rsidRPr="00F27019">
              <w:rPr>
                <w:i/>
              </w:rPr>
              <w:t>ALBER GIOVANNY HERNANDEZ SALINAS</w:t>
            </w:r>
          </w:p>
        </w:tc>
        <w:tc>
          <w:tcPr>
            <w:tcW w:w="3402" w:type="dxa"/>
          </w:tcPr>
          <w:p w:rsidR="004A174E" w:rsidRPr="004A174E" w:rsidRDefault="00F27019" w:rsidP="004A174E">
            <w:pPr>
              <w:pStyle w:val="Textoindependiente"/>
              <w:rPr>
                <w:i/>
              </w:rPr>
            </w:pPr>
            <w:r>
              <w:rPr>
                <w:i/>
              </w:rPr>
              <w:t>Encarga</w:t>
            </w:r>
            <w:r w:rsidR="00AC4BAC">
              <w:rPr>
                <w:i/>
              </w:rPr>
              <w:t xml:space="preserve"> de  manejar la trazabilidad de la obra </w:t>
            </w:r>
          </w:p>
        </w:tc>
        <w:tc>
          <w:tcPr>
            <w:tcW w:w="2410" w:type="dxa"/>
          </w:tcPr>
          <w:p w:rsidR="004A174E" w:rsidRPr="004A174E" w:rsidRDefault="004A174E" w:rsidP="004A174E">
            <w:pPr>
              <w:pStyle w:val="Textoindependiente"/>
              <w:rPr>
                <w:i/>
              </w:rPr>
            </w:pPr>
            <w:r w:rsidRPr="004A174E">
              <w:rPr>
                <w:i/>
              </w:rPr>
              <w:t>Usuario regular.</w:t>
            </w:r>
          </w:p>
        </w:tc>
      </w:tr>
    </w:tbl>
    <w:p w:rsidR="0085257A" w:rsidRDefault="0085257A">
      <w:pPr>
        <w:pStyle w:val="Textoindependiente"/>
      </w:pPr>
    </w:p>
    <w:p w:rsidR="0085257A" w:rsidRDefault="004A174E">
      <w:pPr>
        <w:pStyle w:val="Ttulo2"/>
      </w:pPr>
      <w:bookmarkStart w:id="28" w:name="_Toc425054386"/>
      <w:bookmarkStart w:id="29" w:name="_Toc342757864"/>
      <w:bookmarkStart w:id="30" w:name="_Toc346297773"/>
      <w:bookmarkStart w:id="31" w:name="_Toc422186479"/>
      <w:bookmarkStart w:id="32" w:name="_Toc436203384"/>
      <w:bookmarkStart w:id="33" w:name="_Toc452813585"/>
      <w:bookmarkStart w:id="34" w:name="_Toc452334889"/>
      <w:r>
        <w:t>Entorno de usuario</w:t>
      </w:r>
      <w:bookmarkEnd w:id="28"/>
      <w:bookmarkEnd w:id="29"/>
      <w:bookmarkEnd w:id="30"/>
      <w:bookmarkEnd w:id="31"/>
      <w:bookmarkEnd w:id="32"/>
      <w:bookmarkEnd w:id="33"/>
      <w:bookmarkEnd w:id="34"/>
    </w:p>
    <w:p w:rsidR="00AC4BAC" w:rsidRDefault="004A174E" w:rsidP="004A174E">
      <w:r w:rsidRPr="004A174E">
        <w:t>L</w:t>
      </w:r>
      <w:r w:rsidR="00AC4BAC">
        <w:t xml:space="preserve">a tarea a realizar por parte del usuario generalmente necesita </w:t>
      </w:r>
      <w:r w:rsidRPr="004A174E">
        <w:t xml:space="preserve"> ayuda de</w:t>
      </w:r>
      <w:r w:rsidR="00AC4BAC">
        <w:t>bido a la gran información que se maneja además de varios archivos en Excel el cual utiliza para almacenar la información de la obra.</w:t>
      </w:r>
    </w:p>
    <w:p w:rsidR="004A174E" w:rsidRDefault="00AC4BAC" w:rsidP="004A174E">
      <w:r>
        <w:t>Cuando necesita buscar una información le toca buscar archivo por archivo la información que desea buscar lo que le lleva bastante tiempo.</w:t>
      </w:r>
    </w:p>
    <w:p w:rsidR="00D83D30" w:rsidRDefault="00D83D30" w:rsidP="004A174E"/>
    <w:p w:rsidR="00D83D30" w:rsidRDefault="00D83D30" w:rsidP="004A174E"/>
    <w:p w:rsidR="00D83D30" w:rsidRPr="004A174E" w:rsidRDefault="00D83D30" w:rsidP="004A174E"/>
    <w:p w:rsidR="0085257A" w:rsidRDefault="004A174E">
      <w:pPr>
        <w:pStyle w:val="Ttulo2"/>
        <w:widowControl/>
      </w:pPr>
      <w:bookmarkStart w:id="35" w:name="_Toc452813586"/>
      <w:bookmarkStart w:id="36" w:name="_Toc452334890"/>
      <w:r>
        <w:t xml:space="preserve">Perfil de los </w:t>
      </w:r>
      <w:proofErr w:type="spellStart"/>
      <w:r w:rsidR="0085257A">
        <w:t>Stakeholderes</w:t>
      </w:r>
      <w:bookmarkEnd w:id="35"/>
      <w:bookmarkEnd w:id="36"/>
      <w:proofErr w:type="spellEnd"/>
      <w:r w:rsidR="0085257A">
        <w:t xml:space="preserve">  </w:t>
      </w:r>
    </w:p>
    <w:p w:rsidR="00D83D30" w:rsidRPr="00D83D30" w:rsidRDefault="00D83D30" w:rsidP="00D83D30"/>
    <w:p w:rsidR="0085257A" w:rsidRDefault="00AC4BAC" w:rsidP="00D83D30">
      <w:pPr>
        <w:pStyle w:val="Ttulo3"/>
      </w:pPr>
      <w:r>
        <w:t>Usuario Regular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83D30" w:rsidRPr="00D83D30" w:rsidTr="00BC6B17">
        <w:tc>
          <w:tcPr>
            <w:tcW w:w="1890" w:type="dxa"/>
          </w:tcPr>
          <w:p w:rsidR="00D83D30" w:rsidRPr="00D83D30" w:rsidRDefault="00D83D30" w:rsidP="00D83D30">
            <w:pPr>
              <w:rPr>
                <w:b/>
              </w:rPr>
            </w:pPr>
            <w:r w:rsidRPr="00D83D30">
              <w:rPr>
                <w:b/>
              </w:rPr>
              <w:t>Representante</w:t>
            </w:r>
          </w:p>
        </w:tc>
        <w:tc>
          <w:tcPr>
            <w:tcW w:w="6948" w:type="dxa"/>
          </w:tcPr>
          <w:p w:rsidR="00D83D30" w:rsidRPr="00D83D30" w:rsidRDefault="00AC4BAC" w:rsidP="00D83D30">
            <w:pPr>
              <w:tabs>
                <w:tab w:val="left" w:pos="162"/>
                <w:tab w:val="num" w:pos="878"/>
                <w:tab w:val="left" w:pos="1260"/>
              </w:tabs>
              <w:spacing w:before="120"/>
              <w:ind w:left="878" w:hanging="360"/>
              <w:rPr>
                <w:i/>
              </w:rPr>
            </w:pPr>
            <w:r w:rsidRPr="00AC4BAC">
              <w:rPr>
                <w:i/>
              </w:rPr>
              <w:t>ALBER GIOVANNY HERNANDEZ SALINAS</w:t>
            </w:r>
          </w:p>
        </w:tc>
      </w:tr>
      <w:tr w:rsidR="00D83D30" w:rsidRPr="00D83D30" w:rsidTr="00BC6B17">
        <w:tc>
          <w:tcPr>
            <w:tcW w:w="1890" w:type="dxa"/>
          </w:tcPr>
          <w:p w:rsidR="00D83D30" w:rsidRPr="00D83D30" w:rsidRDefault="00D83D30" w:rsidP="00D83D30">
            <w:pPr>
              <w:rPr>
                <w:b/>
              </w:rPr>
            </w:pPr>
            <w:r w:rsidRPr="00D83D30">
              <w:rPr>
                <w:b/>
              </w:rPr>
              <w:t>Descripción</w:t>
            </w:r>
          </w:p>
        </w:tc>
        <w:tc>
          <w:tcPr>
            <w:tcW w:w="6948" w:type="dxa"/>
          </w:tcPr>
          <w:p w:rsidR="00D83D30" w:rsidRPr="00D83D30" w:rsidRDefault="00AC4BAC" w:rsidP="00D83D30">
            <w:pPr>
              <w:tabs>
                <w:tab w:val="left" w:pos="162"/>
                <w:tab w:val="num" w:pos="878"/>
                <w:tab w:val="left" w:pos="1260"/>
              </w:tabs>
              <w:spacing w:before="120"/>
              <w:ind w:left="878" w:hanging="360"/>
              <w:rPr>
                <w:i/>
              </w:rPr>
            </w:pPr>
            <w:r w:rsidRPr="00AC4BAC">
              <w:rPr>
                <w:i/>
              </w:rPr>
              <w:t xml:space="preserve">Encarga </w:t>
            </w:r>
            <w:r w:rsidR="00670EC5" w:rsidRPr="00AC4BAC">
              <w:rPr>
                <w:i/>
              </w:rPr>
              <w:t>de manejar</w:t>
            </w:r>
            <w:r w:rsidRPr="00AC4BAC">
              <w:rPr>
                <w:i/>
              </w:rPr>
              <w:t xml:space="preserve"> la trazabilidad de la obra</w:t>
            </w:r>
          </w:p>
        </w:tc>
      </w:tr>
      <w:tr w:rsidR="00D83D30" w:rsidRPr="00D83D30" w:rsidTr="00BC6B17">
        <w:tc>
          <w:tcPr>
            <w:tcW w:w="1890" w:type="dxa"/>
          </w:tcPr>
          <w:p w:rsidR="00D83D30" w:rsidRPr="00D83D30" w:rsidRDefault="00D83D30" w:rsidP="00D83D30">
            <w:pPr>
              <w:rPr>
                <w:b/>
              </w:rPr>
            </w:pPr>
            <w:r w:rsidRPr="00D83D30">
              <w:rPr>
                <w:b/>
              </w:rPr>
              <w:t>Tipo</w:t>
            </w:r>
          </w:p>
        </w:tc>
        <w:tc>
          <w:tcPr>
            <w:tcW w:w="6948" w:type="dxa"/>
          </w:tcPr>
          <w:p w:rsidR="00D83D30" w:rsidRPr="00D83D30" w:rsidRDefault="00AC4BAC" w:rsidP="00AC4BAC">
            <w:pPr>
              <w:tabs>
                <w:tab w:val="left" w:pos="162"/>
                <w:tab w:val="num" w:pos="878"/>
                <w:tab w:val="left" w:pos="1260"/>
              </w:tabs>
              <w:spacing w:before="120"/>
              <w:ind w:left="878" w:hanging="360"/>
              <w:rPr>
                <w:i/>
              </w:rPr>
            </w:pPr>
            <w:r>
              <w:rPr>
                <w:i/>
              </w:rPr>
              <w:t xml:space="preserve">Topógrafo de la </w:t>
            </w:r>
            <w:r w:rsidR="00670EC5">
              <w:rPr>
                <w:i/>
              </w:rPr>
              <w:t>obra.</w:t>
            </w:r>
            <w:r w:rsidR="00D83D30" w:rsidRPr="00D83D30">
              <w:rPr>
                <w:i/>
              </w:rPr>
              <w:t xml:space="preserve"> </w:t>
            </w:r>
          </w:p>
        </w:tc>
      </w:tr>
      <w:tr w:rsidR="00D83D30" w:rsidRPr="00D83D30" w:rsidTr="00BC6B17">
        <w:tc>
          <w:tcPr>
            <w:tcW w:w="1890" w:type="dxa"/>
          </w:tcPr>
          <w:p w:rsidR="00D83D30" w:rsidRPr="00D83D30" w:rsidRDefault="00D83D30" w:rsidP="00D83D30">
            <w:pPr>
              <w:rPr>
                <w:b/>
              </w:rPr>
            </w:pPr>
            <w:r w:rsidRPr="00D83D30">
              <w:rPr>
                <w:b/>
              </w:rPr>
              <w:t>Responsabilidades</w:t>
            </w:r>
          </w:p>
        </w:tc>
        <w:tc>
          <w:tcPr>
            <w:tcW w:w="6948" w:type="dxa"/>
          </w:tcPr>
          <w:p w:rsidR="00D83D30" w:rsidRPr="00D83D30" w:rsidRDefault="00CE4296" w:rsidP="00D83D30">
            <w:pPr>
              <w:tabs>
                <w:tab w:val="left" w:pos="162"/>
                <w:tab w:val="num" w:pos="878"/>
                <w:tab w:val="left" w:pos="1260"/>
              </w:tabs>
              <w:spacing w:before="120"/>
              <w:ind w:left="878" w:hanging="360"/>
              <w:rPr>
                <w:i/>
              </w:rPr>
            </w:pPr>
            <w:r>
              <w:rPr>
                <w:i/>
              </w:rPr>
              <w:t>Tener control de la información de una obra civil ya sea en pagos de los volqueteros, en los manejos de los recursos ya sea en el tipo de material y en las abscisas.</w:t>
            </w:r>
          </w:p>
        </w:tc>
      </w:tr>
      <w:tr w:rsidR="00D83D30" w:rsidRPr="00D83D30" w:rsidTr="00BC6B17">
        <w:tc>
          <w:tcPr>
            <w:tcW w:w="1890" w:type="dxa"/>
          </w:tcPr>
          <w:p w:rsidR="00D83D30" w:rsidRPr="00D83D30" w:rsidRDefault="00D83D30" w:rsidP="00D83D30">
            <w:pPr>
              <w:rPr>
                <w:b/>
              </w:rPr>
            </w:pPr>
            <w:r w:rsidRPr="00D83D30">
              <w:rPr>
                <w:b/>
              </w:rPr>
              <w:t xml:space="preserve">Criterio de éxito </w:t>
            </w:r>
          </w:p>
        </w:tc>
        <w:tc>
          <w:tcPr>
            <w:tcW w:w="6948" w:type="dxa"/>
          </w:tcPr>
          <w:p w:rsidR="00D83D30" w:rsidRPr="00D83D30" w:rsidRDefault="00D83D30" w:rsidP="00D83D30">
            <w:pPr>
              <w:tabs>
                <w:tab w:val="left" w:pos="162"/>
                <w:tab w:val="num" w:pos="878"/>
                <w:tab w:val="left" w:pos="1260"/>
              </w:tabs>
              <w:spacing w:before="120"/>
              <w:ind w:left="878" w:hanging="360"/>
              <w:rPr>
                <w:i/>
              </w:rPr>
            </w:pPr>
            <w:r w:rsidRPr="00D83D30">
              <w:rPr>
                <w:i/>
              </w:rPr>
              <w:t>A definir</w:t>
            </w:r>
          </w:p>
        </w:tc>
      </w:tr>
      <w:tr w:rsidR="00D83D30" w:rsidRPr="00D83D30" w:rsidTr="00BC6B17">
        <w:tc>
          <w:tcPr>
            <w:tcW w:w="1890" w:type="dxa"/>
          </w:tcPr>
          <w:p w:rsidR="00D83D30" w:rsidRPr="00D83D30" w:rsidRDefault="00D83D30" w:rsidP="00D83D30">
            <w:pPr>
              <w:rPr>
                <w:b/>
              </w:rPr>
            </w:pPr>
            <w:r w:rsidRPr="00D83D30">
              <w:rPr>
                <w:b/>
              </w:rPr>
              <w:t xml:space="preserve">Grado de participación </w:t>
            </w:r>
          </w:p>
        </w:tc>
        <w:tc>
          <w:tcPr>
            <w:tcW w:w="6948" w:type="dxa"/>
          </w:tcPr>
          <w:p w:rsidR="00D83D30" w:rsidRPr="00D83D30" w:rsidRDefault="00D83D30" w:rsidP="00CE4296">
            <w:pPr>
              <w:tabs>
                <w:tab w:val="left" w:pos="162"/>
                <w:tab w:val="num" w:pos="878"/>
                <w:tab w:val="left" w:pos="1260"/>
              </w:tabs>
              <w:spacing w:before="120"/>
              <w:ind w:left="878" w:hanging="360"/>
              <w:rPr>
                <w:i/>
              </w:rPr>
            </w:pPr>
            <w:r w:rsidRPr="00D83D30">
              <w:rPr>
                <w:i/>
              </w:rPr>
              <w:t>Solicitud y evaluació</w:t>
            </w:r>
            <w:r w:rsidR="00CE4296">
              <w:rPr>
                <w:i/>
              </w:rPr>
              <w:t xml:space="preserve">n </w:t>
            </w:r>
            <w:r w:rsidR="00670EC5">
              <w:rPr>
                <w:i/>
              </w:rPr>
              <w:t>de los</w:t>
            </w:r>
            <w:r w:rsidR="00CE4296">
              <w:rPr>
                <w:i/>
              </w:rPr>
              <w:t xml:space="preserve"> requerimientos, encargado de interactuar con la aplicación</w:t>
            </w:r>
            <w:r w:rsidRPr="00D83D30">
              <w:rPr>
                <w:i/>
              </w:rPr>
              <w:t xml:space="preserve">. </w:t>
            </w:r>
          </w:p>
        </w:tc>
      </w:tr>
      <w:tr w:rsidR="00D83D30" w:rsidRPr="00D83D30" w:rsidTr="00BC6B17">
        <w:tc>
          <w:tcPr>
            <w:tcW w:w="1890" w:type="dxa"/>
          </w:tcPr>
          <w:p w:rsidR="00D83D30" w:rsidRPr="00D83D30" w:rsidRDefault="00D83D30" w:rsidP="00D83D30">
            <w:pPr>
              <w:rPr>
                <w:b/>
              </w:rPr>
            </w:pPr>
            <w:r w:rsidRPr="00D83D30">
              <w:rPr>
                <w:b/>
              </w:rPr>
              <w:t>Comentarios</w:t>
            </w:r>
          </w:p>
        </w:tc>
        <w:tc>
          <w:tcPr>
            <w:tcW w:w="6948" w:type="dxa"/>
          </w:tcPr>
          <w:p w:rsidR="00D83D30" w:rsidRPr="00D83D30" w:rsidRDefault="00D83D30" w:rsidP="00D83D30">
            <w:pPr>
              <w:tabs>
                <w:tab w:val="left" w:pos="162"/>
                <w:tab w:val="num" w:pos="878"/>
                <w:tab w:val="left" w:pos="1260"/>
              </w:tabs>
              <w:spacing w:before="120"/>
              <w:ind w:left="878" w:hanging="360"/>
              <w:rPr>
                <w:i/>
              </w:rPr>
            </w:pPr>
            <w:r w:rsidRPr="00D83D30">
              <w:rPr>
                <w:i/>
              </w:rPr>
              <w:t>Ninguno</w:t>
            </w:r>
          </w:p>
        </w:tc>
      </w:tr>
    </w:tbl>
    <w:p w:rsidR="00D83D30" w:rsidRDefault="00D83D30">
      <w:pPr>
        <w:pStyle w:val="Textoindependiente"/>
      </w:pPr>
    </w:p>
    <w:p w:rsidR="0085257A" w:rsidRDefault="008C2B8D">
      <w:pPr>
        <w:pStyle w:val="Ttulo2"/>
        <w:widowControl/>
      </w:pPr>
      <w:bookmarkStart w:id="37" w:name="_Toc425054385"/>
      <w:bookmarkStart w:id="38" w:name="_Toc342757863"/>
      <w:bookmarkStart w:id="39" w:name="_Toc346297772"/>
      <w:bookmarkStart w:id="40" w:name="_Toc422186478"/>
      <w:bookmarkStart w:id="41" w:name="_Toc436203383"/>
      <w:bookmarkStart w:id="42" w:name="_Toc452813587"/>
      <w:bookmarkStart w:id="43" w:name="_Toc452334892"/>
      <w:r>
        <w:lastRenderedPageBreak/>
        <w:t>Perf</w:t>
      </w:r>
      <w:r w:rsidR="00D83D30">
        <w:t>il de usuario</w:t>
      </w:r>
      <w:bookmarkEnd w:id="37"/>
      <w:bookmarkEnd w:id="38"/>
      <w:bookmarkEnd w:id="39"/>
      <w:bookmarkEnd w:id="40"/>
      <w:bookmarkEnd w:id="41"/>
      <w:bookmarkEnd w:id="42"/>
      <w:bookmarkEnd w:id="43"/>
      <w:r w:rsidR="0085257A">
        <w:t xml:space="preserve">  </w:t>
      </w:r>
    </w:p>
    <w:p w:rsidR="00CE4296" w:rsidRDefault="00CE4296" w:rsidP="00CE4296">
      <w:pPr>
        <w:pStyle w:val="Ttulo3"/>
      </w:pPr>
      <w:r>
        <w:t>Usuario Regular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E4296" w:rsidRPr="00D83D30" w:rsidTr="00821539">
        <w:tc>
          <w:tcPr>
            <w:tcW w:w="1890" w:type="dxa"/>
          </w:tcPr>
          <w:p w:rsidR="00CE4296" w:rsidRPr="00D83D30" w:rsidRDefault="00CE4296" w:rsidP="00821539">
            <w:pPr>
              <w:rPr>
                <w:b/>
              </w:rPr>
            </w:pPr>
            <w:r w:rsidRPr="00D83D30">
              <w:rPr>
                <w:b/>
              </w:rPr>
              <w:t>Representante</w:t>
            </w:r>
          </w:p>
        </w:tc>
        <w:tc>
          <w:tcPr>
            <w:tcW w:w="6948" w:type="dxa"/>
          </w:tcPr>
          <w:p w:rsidR="00CE4296" w:rsidRPr="00D83D30" w:rsidRDefault="00CE4296" w:rsidP="00821539">
            <w:pPr>
              <w:tabs>
                <w:tab w:val="left" w:pos="162"/>
                <w:tab w:val="num" w:pos="878"/>
                <w:tab w:val="left" w:pos="1260"/>
              </w:tabs>
              <w:spacing w:before="120"/>
              <w:ind w:left="878" w:hanging="360"/>
              <w:rPr>
                <w:i/>
              </w:rPr>
            </w:pPr>
            <w:r w:rsidRPr="00AC4BAC">
              <w:rPr>
                <w:i/>
              </w:rPr>
              <w:t>ALBER GIOVANNY HERNANDEZ SALINAS</w:t>
            </w:r>
          </w:p>
        </w:tc>
      </w:tr>
      <w:tr w:rsidR="00CE4296" w:rsidRPr="00D83D30" w:rsidTr="00821539">
        <w:tc>
          <w:tcPr>
            <w:tcW w:w="1890" w:type="dxa"/>
          </w:tcPr>
          <w:p w:rsidR="00CE4296" w:rsidRPr="00D83D30" w:rsidRDefault="00CE4296" w:rsidP="00821539">
            <w:pPr>
              <w:rPr>
                <w:b/>
              </w:rPr>
            </w:pPr>
            <w:r w:rsidRPr="00D83D30">
              <w:rPr>
                <w:b/>
              </w:rPr>
              <w:t>Descripción</w:t>
            </w:r>
          </w:p>
        </w:tc>
        <w:tc>
          <w:tcPr>
            <w:tcW w:w="6948" w:type="dxa"/>
          </w:tcPr>
          <w:p w:rsidR="00CE4296" w:rsidRPr="00D83D30" w:rsidRDefault="00CE4296" w:rsidP="00821539">
            <w:pPr>
              <w:tabs>
                <w:tab w:val="left" w:pos="162"/>
                <w:tab w:val="num" w:pos="878"/>
                <w:tab w:val="left" w:pos="1260"/>
              </w:tabs>
              <w:spacing w:before="120"/>
              <w:ind w:left="878" w:hanging="360"/>
              <w:rPr>
                <w:i/>
              </w:rPr>
            </w:pPr>
            <w:r w:rsidRPr="00AC4BAC">
              <w:rPr>
                <w:i/>
              </w:rPr>
              <w:t xml:space="preserve">Encarga </w:t>
            </w:r>
            <w:r w:rsidR="002347D3" w:rsidRPr="00AC4BAC">
              <w:rPr>
                <w:i/>
              </w:rPr>
              <w:t>de manejar</w:t>
            </w:r>
            <w:r w:rsidRPr="00AC4BAC">
              <w:rPr>
                <w:i/>
              </w:rPr>
              <w:t xml:space="preserve"> la trazabilidad de la obra</w:t>
            </w:r>
          </w:p>
        </w:tc>
      </w:tr>
      <w:tr w:rsidR="00CE4296" w:rsidRPr="00D83D30" w:rsidTr="00821539">
        <w:tc>
          <w:tcPr>
            <w:tcW w:w="1890" w:type="dxa"/>
          </w:tcPr>
          <w:p w:rsidR="00CE4296" w:rsidRPr="00D83D30" w:rsidRDefault="00CE4296" w:rsidP="00821539">
            <w:pPr>
              <w:rPr>
                <w:b/>
              </w:rPr>
            </w:pPr>
            <w:r w:rsidRPr="00D83D30">
              <w:rPr>
                <w:b/>
              </w:rPr>
              <w:t>Tipo</w:t>
            </w:r>
          </w:p>
        </w:tc>
        <w:tc>
          <w:tcPr>
            <w:tcW w:w="6948" w:type="dxa"/>
          </w:tcPr>
          <w:p w:rsidR="00CE4296" w:rsidRPr="00D83D30" w:rsidRDefault="00CE4296" w:rsidP="00821539">
            <w:pPr>
              <w:tabs>
                <w:tab w:val="left" w:pos="162"/>
                <w:tab w:val="num" w:pos="878"/>
                <w:tab w:val="left" w:pos="1260"/>
              </w:tabs>
              <w:spacing w:before="120"/>
              <w:ind w:left="878" w:hanging="360"/>
              <w:rPr>
                <w:i/>
              </w:rPr>
            </w:pPr>
            <w:r>
              <w:rPr>
                <w:i/>
              </w:rPr>
              <w:t xml:space="preserve">Topógrafo de la </w:t>
            </w:r>
            <w:r w:rsidR="002347D3">
              <w:rPr>
                <w:i/>
              </w:rPr>
              <w:t>obra.</w:t>
            </w:r>
            <w:r w:rsidRPr="00D83D30">
              <w:rPr>
                <w:i/>
              </w:rPr>
              <w:t xml:space="preserve"> </w:t>
            </w:r>
          </w:p>
        </w:tc>
      </w:tr>
      <w:tr w:rsidR="00CE4296" w:rsidRPr="00D83D30" w:rsidTr="00821539">
        <w:tc>
          <w:tcPr>
            <w:tcW w:w="1890" w:type="dxa"/>
          </w:tcPr>
          <w:p w:rsidR="00CE4296" w:rsidRPr="00D83D30" w:rsidRDefault="00CE4296" w:rsidP="00821539">
            <w:pPr>
              <w:rPr>
                <w:b/>
              </w:rPr>
            </w:pPr>
            <w:r w:rsidRPr="00D83D30">
              <w:rPr>
                <w:b/>
              </w:rPr>
              <w:t>Responsabilidades</w:t>
            </w:r>
          </w:p>
        </w:tc>
        <w:tc>
          <w:tcPr>
            <w:tcW w:w="6948" w:type="dxa"/>
          </w:tcPr>
          <w:p w:rsidR="00CE4296" w:rsidRPr="00D83D30" w:rsidRDefault="00CE4296" w:rsidP="00821539">
            <w:pPr>
              <w:tabs>
                <w:tab w:val="left" w:pos="162"/>
                <w:tab w:val="num" w:pos="878"/>
                <w:tab w:val="left" w:pos="1260"/>
              </w:tabs>
              <w:spacing w:before="120"/>
              <w:ind w:left="878" w:hanging="360"/>
              <w:rPr>
                <w:i/>
              </w:rPr>
            </w:pPr>
            <w:r>
              <w:rPr>
                <w:i/>
              </w:rPr>
              <w:t>Tener control de la información de una obra civil ya sea en pagos de los volqueteros, en los manejos de los recursos ya sea en el tipo de material y en las abscisas.</w:t>
            </w:r>
          </w:p>
        </w:tc>
      </w:tr>
      <w:tr w:rsidR="00CE4296" w:rsidRPr="00D83D30" w:rsidTr="00821539">
        <w:tc>
          <w:tcPr>
            <w:tcW w:w="1890" w:type="dxa"/>
          </w:tcPr>
          <w:p w:rsidR="00CE4296" w:rsidRPr="00D83D30" w:rsidRDefault="00CE4296" w:rsidP="00821539">
            <w:pPr>
              <w:rPr>
                <w:b/>
              </w:rPr>
            </w:pPr>
            <w:r w:rsidRPr="00D83D30">
              <w:rPr>
                <w:b/>
              </w:rPr>
              <w:t xml:space="preserve">Criterio de éxito </w:t>
            </w:r>
          </w:p>
        </w:tc>
        <w:tc>
          <w:tcPr>
            <w:tcW w:w="6948" w:type="dxa"/>
          </w:tcPr>
          <w:p w:rsidR="00CE4296" w:rsidRPr="00D83D30" w:rsidRDefault="00CE4296" w:rsidP="00821539">
            <w:pPr>
              <w:tabs>
                <w:tab w:val="left" w:pos="162"/>
                <w:tab w:val="num" w:pos="878"/>
                <w:tab w:val="left" w:pos="1260"/>
              </w:tabs>
              <w:spacing w:before="120"/>
              <w:ind w:left="878" w:hanging="360"/>
              <w:rPr>
                <w:i/>
              </w:rPr>
            </w:pPr>
            <w:r w:rsidRPr="00D83D30">
              <w:rPr>
                <w:i/>
              </w:rPr>
              <w:t>A definir</w:t>
            </w:r>
          </w:p>
        </w:tc>
      </w:tr>
      <w:tr w:rsidR="00CE4296" w:rsidRPr="00D83D30" w:rsidTr="00821539">
        <w:tc>
          <w:tcPr>
            <w:tcW w:w="1890" w:type="dxa"/>
          </w:tcPr>
          <w:p w:rsidR="00CE4296" w:rsidRPr="00D83D30" w:rsidRDefault="00CE4296" w:rsidP="00821539">
            <w:pPr>
              <w:rPr>
                <w:b/>
              </w:rPr>
            </w:pPr>
            <w:r w:rsidRPr="00D83D30">
              <w:rPr>
                <w:b/>
              </w:rPr>
              <w:t xml:space="preserve">Grado de participación </w:t>
            </w:r>
          </w:p>
        </w:tc>
        <w:tc>
          <w:tcPr>
            <w:tcW w:w="6948" w:type="dxa"/>
          </w:tcPr>
          <w:p w:rsidR="00CE4296" w:rsidRPr="00D83D30" w:rsidRDefault="00CE4296" w:rsidP="00821539">
            <w:pPr>
              <w:tabs>
                <w:tab w:val="left" w:pos="162"/>
                <w:tab w:val="num" w:pos="878"/>
                <w:tab w:val="left" w:pos="1260"/>
              </w:tabs>
              <w:spacing w:before="120"/>
              <w:ind w:left="878" w:hanging="360"/>
              <w:rPr>
                <w:i/>
              </w:rPr>
            </w:pPr>
            <w:r w:rsidRPr="00D83D30">
              <w:rPr>
                <w:i/>
              </w:rPr>
              <w:t>Solicitud y evaluació</w:t>
            </w:r>
            <w:r>
              <w:rPr>
                <w:i/>
              </w:rPr>
              <w:t xml:space="preserve">n </w:t>
            </w:r>
            <w:r w:rsidR="002347D3">
              <w:rPr>
                <w:i/>
              </w:rPr>
              <w:t>de los</w:t>
            </w:r>
            <w:r>
              <w:rPr>
                <w:i/>
              </w:rPr>
              <w:t xml:space="preserve"> requerimientos, encargado de interactuar con la aplicación</w:t>
            </w:r>
            <w:r w:rsidRPr="00D83D30">
              <w:rPr>
                <w:i/>
              </w:rPr>
              <w:t xml:space="preserve">. </w:t>
            </w:r>
          </w:p>
        </w:tc>
      </w:tr>
      <w:tr w:rsidR="00CE4296" w:rsidRPr="00D83D30" w:rsidTr="00821539">
        <w:tc>
          <w:tcPr>
            <w:tcW w:w="1890" w:type="dxa"/>
          </w:tcPr>
          <w:p w:rsidR="00CE4296" w:rsidRPr="00D83D30" w:rsidRDefault="00CE4296" w:rsidP="00821539">
            <w:pPr>
              <w:rPr>
                <w:b/>
              </w:rPr>
            </w:pPr>
            <w:r w:rsidRPr="00D83D30">
              <w:rPr>
                <w:b/>
              </w:rPr>
              <w:t>Comentarios</w:t>
            </w:r>
          </w:p>
        </w:tc>
        <w:tc>
          <w:tcPr>
            <w:tcW w:w="6948" w:type="dxa"/>
          </w:tcPr>
          <w:p w:rsidR="00CE4296" w:rsidRPr="00D83D30" w:rsidRDefault="00CE4296" w:rsidP="00821539">
            <w:pPr>
              <w:tabs>
                <w:tab w:val="left" w:pos="162"/>
                <w:tab w:val="num" w:pos="878"/>
                <w:tab w:val="left" w:pos="1260"/>
              </w:tabs>
              <w:spacing w:before="120"/>
              <w:ind w:left="878" w:hanging="360"/>
              <w:rPr>
                <w:i/>
              </w:rPr>
            </w:pPr>
            <w:r w:rsidRPr="00D83D30">
              <w:rPr>
                <w:i/>
              </w:rPr>
              <w:t>Ninguno</w:t>
            </w:r>
          </w:p>
        </w:tc>
      </w:tr>
    </w:tbl>
    <w:p w:rsidR="00CE4296" w:rsidRDefault="00CE4296" w:rsidP="00CE4296">
      <w:pPr>
        <w:pStyle w:val="Textoindependiente"/>
      </w:pPr>
    </w:p>
    <w:p w:rsidR="00D83D30" w:rsidRPr="00D83D30" w:rsidRDefault="00D83D30" w:rsidP="00D83D30"/>
    <w:p w:rsidR="0085257A" w:rsidRDefault="00D83D30" w:rsidP="00D83D30">
      <w:pPr>
        <w:pStyle w:val="Ttulo2"/>
        <w:rPr>
          <w:lang w:val="en-US"/>
        </w:rPr>
      </w:pPr>
      <w:bookmarkStart w:id="44" w:name="_Toc452813588"/>
      <w:bookmarkStart w:id="45" w:name="_Toc452334895"/>
      <w:proofErr w:type="spellStart"/>
      <w:r>
        <w:rPr>
          <w:lang w:val="en-US"/>
        </w:rPr>
        <w:t>Necesidades</w:t>
      </w:r>
      <w:proofErr w:type="spellEnd"/>
      <w:r>
        <w:rPr>
          <w:lang w:val="en-US"/>
        </w:rPr>
        <w:t xml:space="preserve"> del </w:t>
      </w:r>
      <w:proofErr w:type="spellStart"/>
      <w:r>
        <w:rPr>
          <w:lang w:val="en-US"/>
        </w:rPr>
        <w:t>consum</w:t>
      </w:r>
      <w:bookmarkStart w:id="46" w:name="_GoBack"/>
      <w:bookmarkEnd w:id="46"/>
      <w:r>
        <w:rPr>
          <w:lang w:val="en-US"/>
        </w:rPr>
        <w:t>idor</w:t>
      </w:r>
      <w:bookmarkEnd w:id="44"/>
      <w:bookmarkEnd w:id="45"/>
      <w:proofErr w:type="spellEnd"/>
    </w:p>
    <w:p w:rsidR="00CE4296" w:rsidRDefault="00CE4296" w:rsidP="00CE4296">
      <w:pPr>
        <w:pStyle w:val="Prrafodelista"/>
        <w:numPr>
          <w:ilvl w:val="0"/>
          <w:numId w:val="32"/>
        </w:numPr>
      </w:pPr>
      <w:r>
        <w:t>Registrar la información obtenida a través de los procesos de excavación, materiales de lleno de sub-rasante, sub-base, base granular, asfalto y materiales para la construcción de filtros.</w:t>
      </w:r>
    </w:p>
    <w:p w:rsidR="00CE4296" w:rsidRDefault="00CE4296" w:rsidP="00CE4296">
      <w:pPr>
        <w:pStyle w:val="Prrafodelista"/>
        <w:numPr>
          <w:ilvl w:val="0"/>
          <w:numId w:val="32"/>
        </w:numPr>
      </w:pPr>
      <w:r>
        <w:t>Dividir las cantidades de volúmenes de materiales de lleno obtenidos por los procesos teóricos en hitos, los cuales estarán por secciones longitudinales de 500m lineales con el fin de ser comparados con los volúmenes reales de los materiales depositados en sitio.</w:t>
      </w:r>
    </w:p>
    <w:p w:rsidR="00CE4296" w:rsidRDefault="00CE4296" w:rsidP="00CE4296">
      <w:pPr>
        <w:pStyle w:val="Prrafodelista"/>
        <w:numPr>
          <w:ilvl w:val="0"/>
          <w:numId w:val="32"/>
        </w:numPr>
      </w:pPr>
      <w:r>
        <w:t xml:space="preserve">·Calcular a través del método de trazabilidad de materiales los volúmenes teóricos y reales con el fin de comparar la utilización del material en cada </w:t>
      </w:r>
      <w:proofErr w:type="spellStart"/>
      <w:r>
        <w:t>hitomy</w:t>
      </w:r>
      <w:proofErr w:type="spellEnd"/>
      <w:r>
        <w:t xml:space="preserve"> de esta forma determinar si los materiales de lleno y excavación corresponden a los entrados y salidos en obra y si los costos económicos corresponden al diseño y presupuesto del proyecto.</w:t>
      </w:r>
    </w:p>
    <w:p w:rsidR="00CE4296" w:rsidRDefault="00CE4296" w:rsidP="00CE4296">
      <w:pPr>
        <w:pStyle w:val="Prrafodelista"/>
        <w:numPr>
          <w:ilvl w:val="0"/>
          <w:numId w:val="32"/>
        </w:numPr>
      </w:pPr>
      <w:r>
        <w:t>Identificar con el apoyo informático de la aplicación si la información, registros y control en obra sobre los materiales de excavación y llenos para la estructura de la vía cumple con las especificaciones de rendimiento, asentamiento, calidad durabilidad y demás variables estipulados en las normas.</w:t>
      </w:r>
    </w:p>
    <w:p w:rsidR="00D83D30" w:rsidRPr="00D83D30" w:rsidRDefault="00CE4296" w:rsidP="00CE4296">
      <w:pPr>
        <w:pStyle w:val="Prrafodelista"/>
        <w:numPr>
          <w:ilvl w:val="0"/>
          <w:numId w:val="32"/>
        </w:numPr>
      </w:pPr>
      <w:r>
        <w:t>justificar a través de los informes obtenidos de la trazabilidad de los hitos que</w:t>
      </w:r>
      <w:r w:rsidR="00677479">
        <w:t xml:space="preserve"> </w:t>
      </w:r>
      <w:r>
        <w:t>los volúmenes teóricos de diseño están en el rango de similitud con los</w:t>
      </w:r>
      <w:r w:rsidR="00677479">
        <w:t xml:space="preserve"> </w:t>
      </w:r>
      <w:r>
        <w:t>volúmenes ejecutados en obra y de esta forma sustentar en los cortes de</w:t>
      </w:r>
      <w:r w:rsidR="00677479">
        <w:t xml:space="preserve"> </w:t>
      </w:r>
      <w:r>
        <w:t>pago de materiales que no exista perdidas exageradas por desperdicio o</w:t>
      </w:r>
      <w:r w:rsidR="00677479">
        <w:t xml:space="preserve"> </w:t>
      </w:r>
      <w:r>
        <w:t>pago de materiales que nunca ingresaron al proyecto.</w:t>
      </w:r>
    </w:p>
    <w:p w:rsidR="0085257A" w:rsidRDefault="00063492">
      <w:pPr>
        <w:pStyle w:val="Ttulo1"/>
      </w:pPr>
      <w:bookmarkStart w:id="47" w:name="_Toc436203387"/>
      <w:bookmarkStart w:id="48" w:name="_Toc452813590"/>
      <w:bookmarkStart w:id="49" w:name="_Toc452334896"/>
      <w:bookmarkEnd w:id="23"/>
      <w:r>
        <w:t>Visión de Conjunto del Producto</w:t>
      </w:r>
      <w:bookmarkEnd w:id="47"/>
      <w:bookmarkEnd w:id="48"/>
      <w:bookmarkEnd w:id="49"/>
    </w:p>
    <w:p w:rsidR="00063492" w:rsidRPr="00063492" w:rsidRDefault="00063492" w:rsidP="00063492">
      <w:r>
        <w:t xml:space="preserve">Se pretende dar un breve resumen del alcance y objetivo del producto a diseñar, basado en los requerimientos y necesidades de los </w:t>
      </w:r>
      <w:proofErr w:type="spellStart"/>
      <w:r>
        <w:t>Stakeholders</w:t>
      </w:r>
      <w:proofErr w:type="spellEnd"/>
      <w:r>
        <w:t xml:space="preserve"> previamente analizados se tendrá una mejor definición de que características se deben llevar a cabo y su razón.</w:t>
      </w:r>
    </w:p>
    <w:p w:rsidR="0085257A" w:rsidRDefault="0085257A">
      <w:pPr>
        <w:pStyle w:val="Ttulo2"/>
      </w:pPr>
      <w:bookmarkStart w:id="50" w:name="_Toc425054391"/>
      <w:bookmarkStart w:id="51" w:name="_Toc318088998"/>
      <w:bookmarkStart w:id="52" w:name="_Toc320274603"/>
      <w:bookmarkStart w:id="53" w:name="_Toc320279476"/>
      <w:bookmarkStart w:id="54" w:name="_Toc323533353"/>
      <w:bookmarkStart w:id="55" w:name="_Toc339783677"/>
      <w:bookmarkStart w:id="56" w:name="_Toc339784266"/>
      <w:bookmarkStart w:id="57" w:name="_Toc342757867"/>
      <w:bookmarkStart w:id="58" w:name="_Toc346297778"/>
      <w:bookmarkStart w:id="59" w:name="_Toc422186484"/>
      <w:bookmarkStart w:id="60" w:name="_Toc436203388"/>
      <w:bookmarkStart w:id="61" w:name="_Toc452813591"/>
      <w:bookmarkStart w:id="62" w:name="_Toc452334897"/>
      <w:r>
        <w:t>P</w:t>
      </w:r>
      <w:r w:rsidR="00C76A39">
        <w:t>erspectiva del Producto</w:t>
      </w:r>
      <w:bookmarkEnd w:id="50"/>
      <w:bookmarkEnd w:id="51"/>
      <w:bookmarkEnd w:id="52"/>
      <w:bookmarkEnd w:id="53"/>
      <w:bookmarkEnd w:id="54"/>
      <w:bookmarkEnd w:id="55"/>
      <w:bookmarkEnd w:id="56"/>
      <w:bookmarkEnd w:id="57"/>
      <w:bookmarkEnd w:id="58"/>
      <w:bookmarkEnd w:id="59"/>
      <w:bookmarkEnd w:id="60"/>
      <w:bookmarkEnd w:id="61"/>
      <w:bookmarkEnd w:id="62"/>
    </w:p>
    <w:p w:rsidR="00060BBD" w:rsidRDefault="00060BBD" w:rsidP="00060BBD">
      <w:pPr>
        <w:pStyle w:val="Prrafodelista"/>
        <w:numPr>
          <w:ilvl w:val="0"/>
          <w:numId w:val="33"/>
        </w:numPr>
      </w:pPr>
      <w:r>
        <w:t>Registro de información a través de la digitación, información que será suministrada por la persona a cargo de realizar el suministro de materiales.</w:t>
      </w:r>
    </w:p>
    <w:p w:rsidR="00060BBD" w:rsidRDefault="00060BBD" w:rsidP="00060BBD">
      <w:pPr>
        <w:pStyle w:val="Prrafodelista"/>
        <w:numPr>
          <w:ilvl w:val="0"/>
          <w:numId w:val="33"/>
        </w:numPr>
      </w:pPr>
      <w:r>
        <w:t>La herramienta computacional tendrá la posibilidad de visualizar la información por hitos (secciones longitudinales de 500 metros lineales).</w:t>
      </w:r>
    </w:p>
    <w:p w:rsidR="00060BBD" w:rsidRDefault="00060BBD" w:rsidP="00060BBD">
      <w:pPr>
        <w:pStyle w:val="Prrafodelista"/>
        <w:numPr>
          <w:ilvl w:val="0"/>
          <w:numId w:val="33"/>
        </w:numPr>
      </w:pPr>
      <w:r>
        <w:t>A través del cálculo del factor de conversión será posible obtener resultados sobre los volúmenes utilizados y los costos económicos de los mismos.</w:t>
      </w:r>
    </w:p>
    <w:p w:rsidR="00060BBD" w:rsidRDefault="00060BBD" w:rsidP="00060BBD">
      <w:pPr>
        <w:pStyle w:val="Prrafodelista"/>
        <w:numPr>
          <w:ilvl w:val="0"/>
          <w:numId w:val="33"/>
        </w:numPr>
      </w:pPr>
      <w:r>
        <w:t>De acuerdo al control de los volúmenes de material será posible comparar si las características de compactación y expansión de los materiales se encuentran en los rangos establecidos en los diseños.</w:t>
      </w:r>
    </w:p>
    <w:p w:rsidR="00C76A39" w:rsidRPr="00C76A39" w:rsidRDefault="00060BBD" w:rsidP="00060BBD">
      <w:pPr>
        <w:pStyle w:val="Prrafodelista"/>
        <w:numPr>
          <w:ilvl w:val="0"/>
          <w:numId w:val="33"/>
        </w:numPr>
      </w:pPr>
      <w:r>
        <w:lastRenderedPageBreak/>
        <w:t>La información almacenada generara los informes para pagos de proveedores de material y de transporte</w:t>
      </w:r>
      <w:r w:rsidR="00737B11">
        <w:t xml:space="preserve"> </w:t>
      </w:r>
    </w:p>
    <w:p w:rsidR="0085257A" w:rsidRDefault="00737B11">
      <w:pPr>
        <w:pStyle w:val="Ttulo2"/>
      </w:pPr>
      <w:bookmarkStart w:id="63" w:name="_Toc346297779"/>
      <w:bookmarkStart w:id="64" w:name="_Toc425054393"/>
      <w:bookmarkStart w:id="65" w:name="_Toc422186486"/>
      <w:bookmarkStart w:id="66" w:name="_Toc436203389"/>
      <w:bookmarkStart w:id="67" w:name="_Toc452813592"/>
      <w:bookmarkStart w:id="68" w:name="_Toc452334898"/>
      <w:r>
        <w:t>Resumen de capacidades</w:t>
      </w:r>
      <w:bookmarkEnd w:id="63"/>
      <w:bookmarkEnd w:id="64"/>
      <w:bookmarkEnd w:id="65"/>
      <w:bookmarkEnd w:id="66"/>
      <w:bookmarkEnd w:id="67"/>
      <w:bookmarkEnd w:id="68"/>
    </w:p>
    <w:p w:rsidR="00063492" w:rsidRDefault="00063492">
      <w:pPr>
        <w:keepNext/>
        <w:ind w:left="2880" w:right="72" w:firstLine="720"/>
        <w:rPr>
          <w:b/>
        </w:rPr>
      </w:pPr>
    </w:p>
    <w:p w:rsidR="0085257A" w:rsidRDefault="00737B11">
      <w:pPr>
        <w:keepNext/>
        <w:ind w:left="2880" w:right="72" w:firstLine="720"/>
        <w:rPr>
          <w:b/>
        </w:rPr>
      </w:pPr>
      <w:r>
        <w:rPr>
          <w:b/>
        </w:rPr>
        <w:t>Tabla</w:t>
      </w:r>
      <w:r w:rsidR="0085257A">
        <w:rPr>
          <w:b/>
        </w:rPr>
        <w:t xml:space="preserve"> 4-1    </w:t>
      </w:r>
      <w:r>
        <w:rPr>
          <w:b/>
        </w:rPr>
        <w:t>Soporte del sistema al usuario</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5257A">
        <w:trPr>
          <w:cantSplit/>
        </w:trPr>
        <w:tc>
          <w:tcPr>
            <w:tcW w:w="3240" w:type="dxa"/>
          </w:tcPr>
          <w:p w:rsidR="0085257A" w:rsidRDefault="00737B11" w:rsidP="00737B11">
            <w:pPr>
              <w:keepNext/>
              <w:ind w:right="72"/>
              <w:rPr>
                <w:b/>
                <w:color w:val="000000"/>
              </w:rPr>
            </w:pPr>
            <w:r>
              <w:rPr>
                <w:b/>
                <w:color w:val="000000"/>
              </w:rPr>
              <w:t>Beneficio para el usuario</w:t>
            </w:r>
          </w:p>
        </w:tc>
        <w:tc>
          <w:tcPr>
            <w:tcW w:w="3780" w:type="dxa"/>
          </w:tcPr>
          <w:p w:rsidR="0085257A" w:rsidRDefault="00737B11" w:rsidP="009626B6">
            <w:pPr>
              <w:ind w:right="144"/>
              <w:rPr>
                <w:b/>
                <w:color w:val="000000"/>
              </w:rPr>
            </w:pPr>
            <w:r>
              <w:rPr>
                <w:b/>
                <w:color w:val="000000"/>
              </w:rPr>
              <w:t xml:space="preserve">Características </w:t>
            </w:r>
            <w:r w:rsidR="009626B6">
              <w:rPr>
                <w:b/>
                <w:color w:val="000000"/>
              </w:rPr>
              <w:t>soportadas</w:t>
            </w:r>
          </w:p>
        </w:tc>
      </w:tr>
      <w:tr w:rsidR="0085257A">
        <w:trPr>
          <w:cantSplit/>
        </w:trPr>
        <w:tc>
          <w:tcPr>
            <w:tcW w:w="3240" w:type="dxa"/>
          </w:tcPr>
          <w:p w:rsidR="0085257A" w:rsidRDefault="00060BBD">
            <w:pPr>
              <w:keepNext/>
              <w:ind w:right="-14"/>
              <w:rPr>
                <w:color w:val="000000"/>
              </w:rPr>
            </w:pPr>
            <w:r w:rsidRPr="00060BBD">
              <w:rPr>
                <w:color w:val="000000"/>
              </w:rPr>
              <w:t>Archivos digitales, fácil acceso e imprimibles</w:t>
            </w:r>
            <w:r w:rsidR="00737B11">
              <w:rPr>
                <w:color w:val="000000"/>
              </w:rPr>
              <w:t>.</w:t>
            </w:r>
          </w:p>
        </w:tc>
        <w:tc>
          <w:tcPr>
            <w:tcW w:w="3780" w:type="dxa"/>
          </w:tcPr>
          <w:p w:rsidR="0085257A" w:rsidRDefault="00060BBD">
            <w:pPr>
              <w:ind w:right="144"/>
              <w:rPr>
                <w:color w:val="000000"/>
              </w:rPr>
            </w:pPr>
            <w:r>
              <w:rPr>
                <w:color w:val="000000"/>
              </w:rPr>
              <w:t>Se podrá imprimir la información requerida por el usuario para generar informes</w:t>
            </w:r>
          </w:p>
        </w:tc>
      </w:tr>
      <w:tr w:rsidR="0085257A">
        <w:trPr>
          <w:cantSplit/>
        </w:trPr>
        <w:tc>
          <w:tcPr>
            <w:tcW w:w="3240" w:type="dxa"/>
          </w:tcPr>
          <w:p w:rsidR="0085257A" w:rsidRDefault="00060BBD">
            <w:pPr>
              <w:keepNext/>
              <w:ind w:right="-14"/>
              <w:rPr>
                <w:color w:val="000000"/>
              </w:rPr>
            </w:pPr>
            <w:r w:rsidRPr="00060BBD">
              <w:rPr>
                <w:color w:val="000000"/>
              </w:rPr>
              <w:t>Visualización de volúmenes teóricos, ejecutados y en sitio por hito.</w:t>
            </w:r>
          </w:p>
        </w:tc>
        <w:tc>
          <w:tcPr>
            <w:tcW w:w="3780" w:type="dxa"/>
          </w:tcPr>
          <w:p w:rsidR="0085257A" w:rsidRDefault="003E458D" w:rsidP="003E458D">
            <w:pPr>
              <w:ind w:right="144"/>
              <w:rPr>
                <w:color w:val="000000"/>
              </w:rPr>
            </w:pPr>
            <w:r>
              <w:rPr>
                <w:color w:val="000000"/>
              </w:rPr>
              <w:t xml:space="preserve">Se visualizara los volúmenes mostrando en tabla la </w:t>
            </w:r>
            <w:proofErr w:type="spellStart"/>
            <w:r>
              <w:rPr>
                <w:color w:val="000000"/>
              </w:rPr>
              <w:t>informacion</w:t>
            </w:r>
            <w:proofErr w:type="spellEnd"/>
          </w:p>
        </w:tc>
      </w:tr>
      <w:tr w:rsidR="0085257A">
        <w:trPr>
          <w:cantSplit/>
        </w:trPr>
        <w:tc>
          <w:tcPr>
            <w:tcW w:w="3240" w:type="dxa"/>
          </w:tcPr>
          <w:p w:rsidR="0085257A" w:rsidRDefault="003E458D" w:rsidP="003E458D">
            <w:pPr>
              <w:keepNext/>
              <w:ind w:right="-14"/>
              <w:rPr>
                <w:color w:val="000000"/>
              </w:rPr>
            </w:pPr>
            <w:r w:rsidRPr="003E458D">
              <w:rPr>
                <w:color w:val="000000"/>
              </w:rPr>
              <w:t>Entrada y consumo de materiales a través de la trazabilidad</w:t>
            </w:r>
            <w:r>
              <w:rPr>
                <w:color w:val="000000"/>
              </w:rPr>
              <w:t xml:space="preserve"> </w:t>
            </w:r>
            <w:r w:rsidRPr="003E458D">
              <w:rPr>
                <w:color w:val="000000"/>
              </w:rPr>
              <w:t>Automatizada en comparación con los volúmenes de diseño.</w:t>
            </w:r>
          </w:p>
        </w:tc>
        <w:tc>
          <w:tcPr>
            <w:tcW w:w="3780" w:type="dxa"/>
          </w:tcPr>
          <w:p w:rsidR="0085257A" w:rsidRDefault="003E458D">
            <w:pPr>
              <w:ind w:right="144"/>
              <w:rPr>
                <w:color w:val="000000"/>
              </w:rPr>
            </w:pPr>
            <w:r>
              <w:rPr>
                <w:color w:val="000000"/>
              </w:rPr>
              <w:t xml:space="preserve">El sistema podrá comparar el volumen previamente establecido en el diseño junto a los volúmenes de cada </w:t>
            </w:r>
            <w:proofErr w:type="spellStart"/>
            <w:r>
              <w:rPr>
                <w:color w:val="000000"/>
              </w:rPr>
              <w:t>abcisa</w:t>
            </w:r>
            <w:proofErr w:type="spellEnd"/>
            <w:r>
              <w:rPr>
                <w:color w:val="000000"/>
              </w:rPr>
              <w:t xml:space="preserve"> .</w:t>
            </w:r>
          </w:p>
        </w:tc>
      </w:tr>
      <w:tr w:rsidR="0085257A">
        <w:trPr>
          <w:cantSplit/>
        </w:trPr>
        <w:tc>
          <w:tcPr>
            <w:tcW w:w="3240" w:type="dxa"/>
          </w:tcPr>
          <w:p w:rsidR="0085257A" w:rsidRDefault="002E0C8D">
            <w:pPr>
              <w:keepNext/>
              <w:ind w:right="-14"/>
              <w:rPr>
                <w:color w:val="000000"/>
              </w:rPr>
            </w:pPr>
            <w:r>
              <w:rPr>
                <w:color w:val="000000"/>
              </w:rPr>
              <w:t>Ma</w:t>
            </w:r>
            <w:r w:rsidR="003E458D">
              <w:rPr>
                <w:color w:val="000000"/>
              </w:rPr>
              <w:t xml:space="preserve">nejo de la información para </w:t>
            </w:r>
            <w:proofErr w:type="spellStart"/>
            <w:r w:rsidR="003E458D">
              <w:rPr>
                <w:color w:val="000000"/>
              </w:rPr>
              <w:t>bolqueteros</w:t>
            </w:r>
            <w:proofErr w:type="spellEnd"/>
            <w:r>
              <w:rPr>
                <w:color w:val="000000"/>
              </w:rPr>
              <w:t xml:space="preserve">. </w:t>
            </w:r>
          </w:p>
        </w:tc>
        <w:tc>
          <w:tcPr>
            <w:tcW w:w="3780" w:type="dxa"/>
          </w:tcPr>
          <w:p w:rsidR="0085257A" w:rsidRDefault="003E458D">
            <w:pPr>
              <w:ind w:right="144"/>
              <w:rPr>
                <w:color w:val="000000"/>
              </w:rPr>
            </w:pPr>
            <w:r>
              <w:rPr>
                <w:color w:val="000000"/>
              </w:rPr>
              <w:t>Se tendrá control de las volquetas y de los conductores que tendrá la obra</w:t>
            </w:r>
          </w:p>
        </w:tc>
      </w:tr>
    </w:tbl>
    <w:p w:rsidR="0085257A" w:rsidRDefault="00295025">
      <w:pPr>
        <w:pStyle w:val="Ttulo2"/>
      </w:pPr>
      <w:bookmarkStart w:id="69" w:name="_Toc425054394"/>
      <w:bookmarkStart w:id="70" w:name="_Toc318089002"/>
      <w:bookmarkStart w:id="71" w:name="_Toc320274637"/>
      <w:bookmarkStart w:id="72" w:name="_Toc320279510"/>
      <w:bookmarkStart w:id="73" w:name="_Toc323533379"/>
      <w:bookmarkStart w:id="74" w:name="_Toc339783689"/>
      <w:bookmarkStart w:id="75" w:name="_Toc339784278"/>
      <w:bookmarkStart w:id="76" w:name="_Toc342757869"/>
      <w:bookmarkStart w:id="77" w:name="_Toc346297780"/>
      <w:bookmarkStart w:id="78" w:name="_Toc422186487"/>
      <w:bookmarkStart w:id="79" w:name="_Toc436203390"/>
      <w:bookmarkStart w:id="80" w:name="_Toc452813593"/>
      <w:bookmarkStart w:id="81" w:name="_Toc452334899"/>
      <w:r>
        <w:t>Supuestos y Dependencias</w:t>
      </w:r>
      <w:bookmarkEnd w:id="69"/>
      <w:bookmarkEnd w:id="70"/>
      <w:bookmarkEnd w:id="71"/>
      <w:bookmarkEnd w:id="72"/>
      <w:bookmarkEnd w:id="73"/>
      <w:bookmarkEnd w:id="74"/>
      <w:bookmarkEnd w:id="75"/>
      <w:bookmarkEnd w:id="76"/>
      <w:bookmarkEnd w:id="77"/>
      <w:bookmarkEnd w:id="78"/>
      <w:bookmarkEnd w:id="79"/>
      <w:bookmarkEnd w:id="80"/>
      <w:bookmarkEnd w:id="81"/>
    </w:p>
    <w:p w:rsidR="00295025" w:rsidRPr="00295025" w:rsidRDefault="00295025" w:rsidP="00295025">
      <w:r>
        <w:t xml:space="preserve">El sistema </w:t>
      </w:r>
      <w:r w:rsidR="00235889">
        <w:t>está</w:t>
      </w:r>
      <w:r>
        <w:t xml:space="preserve"> diseñado para </w:t>
      </w:r>
      <w:r w:rsidR="00531F3F">
        <w:t xml:space="preserve">funcionar a partir del registro del primer </w:t>
      </w:r>
      <w:r w:rsidR="003E458D">
        <w:t>diseño</w:t>
      </w:r>
      <w:r w:rsidR="00531F3F">
        <w:t xml:space="preserve"> </w:t>
      </w:r>
      <w:r w:rsidR="00E14330">
        <w:t>con su respectiv</w:t>
      </w:r>
      <w:r w:rsidR="003E458D">
        <w:t xml:space="preserve">as </w:t>
      </w:r>
      <w:proofErr w:type="spellStart"/>
      <w:r w:rsidR="003E458D">
        <w:t>abcisas</w:t>
      </w:r>
      <w:proofErr w:type="spellEnd"/>
      <w:r w:rsidR="00E14330">
        <w:t xml:space="preserve">, </w:t>
      </w:r>
      <w:r w:rsidR="00531F3F">
        <w:t xml:space="preserve">de igual manera se asume la disponibilidad de la base de datos requerida para persistir la información y los registros. </w:t>
      </w:r>
    </w:p>
    <w:p w:rsidR="0085257A" w:rsidRDefault="00531F3F">
      <w:pPr>
        <w:pStyle w:val="Ttulo1"/>
      </w:pPr>
      <w:bookmarkStart w:id="82" w:name="_Toc436203402"/>
      <w:bookmarkStart w:id="83" w:name="_Toc452813596"/>
      <w:bookmarkStart w:id="84" w:name="_Toc452334900"/>
      <w:r>
        <w:t>Características del Producto</w:t>
      </w:r>
      <w:bookmarkEnd w:id="82"/>
      <w:bookmarkEnd w:id="83"/>
      <w:bookmarkEnd w:id="84"/>
    </w:p>
    <w:p w:rsidR="00E323F8" w:rsidRPr="00E323F8" w:rsidRDefault="00E323F8" w:rsidP="00E323F8">
      <w:r>
        <w:t xml:space="preserve">En esta sección se expondrán las opciones que posee el sistema para proporcionar una mejor experiencia de usuario centrándose en la ayuda con la navegación de los portales, el cuidado a la información tanto al momento de ingresarla como al procesarla y por último </w:t>
      </w:r>
      <w:r w:rsidR="00E14330">
        <w:t>el cuidado que se tiene con los diseños y en el trascurso de la obra.</w:t>
      </w:r>
    </w:p>
    <w:p w:rsidR="0085257A" w:rsidRDefault="00531F3F">
      <w:pPr>
        <w:pStyle w:val="Ttulo2"/>
      </w:pPr>
      <w:bookmarkStart w:id="85" w:name="_Toc452334901"/>
      <w:r>
        <w:t>Dialogo</w:t>
      </w:r>
      <w:bookmarkEnd w:id="85"/>
      <w:r>
        <w:t xml:space="preserve"> </w:t>
      </w:r>
    </w:p>
    <w:p w:rsidR="0085257A" w:rsidRDefault="00573553" w:rsidP="00235889">
      <w:pPr>
        <w:pStyle w:val="Paragraph2"/>
        <w:widowControl/>
        <w:ind w:left="0"/>
        <w:rPr>
          <w:lang w:val="es-CO"/>
        </w:rPr>
      </w:pPr>
      <w:r w:rsidRPr="00573553">
        <w:rPr>
          <w:lang w:val="es-CO"/>
        </w:rPr>
        <w:t xml:space="preserve">El sistema cuenta con la navegación asistida por dialogo que permite al usuario entender cuál es la acción a ejecutar según su </w:t>
      </w:r>
      <w:r w:rsidR="00E14330">
        <w:rPr>
          <w:lang w:val="es-CO"/>
        </w:rPr>
        <w:t>tarea a realizar</w:t>
      </w:r>
      <w:r w:rsidRPr="00573553">
        <w:rPr>
          <w:lang w:val="es-CO"/>
        </w:rPr>
        <w:t xml:space="preserve">. </w:t>
      </w:r>
      <w:r>
        <w:rPr>
          <w:lang w:val="es-CO"/>
        </w:rPr>
        <w:t>De igual manera cuenta con advertencias sobre errores cometidos, esto puede ser por ingresar mal un dato o la falta del mismo.</w:t>
      </w:r>
    </w:p>
    <w:p w:rsidR="00573553" w:rsidRPr="00573553" w:rsidRDefault="00573553">
      <w:pPr>
        <w:pStyle w:val="Paragraph2"/>
        <w:widowControl/>
        <w:rPr>
          <w:lang w:val="es-CO"/>
        </w:rPr>
      </w:pPr>
    </w:p>
    <w:p w:rsidR="0085257A" w:rsidRDefault="00573553">
      <w:pPr>
        <w:pStyle w:val="Ttulo2"/>
      </w:pPr>
      <w:bookmarkStart w:id="86" w:name="_Toc452334902"/>
      <w:r>
        <w:t>Revisión de tipo</w:t>
      </w:r>
      <w:r w:rsidR="00531F3F">
        <w:t xml:space="preserve"> de datos</w:t>
      </w:r>
      <w:bookmarkEnd w:id="86"/>
    </w:p>
    <w:p w:rsidR="00125B4E" w:rsidRPr="00125B4E" w:rsidRDefault="00573553" w:rsidP="00205365">
      <w:r>
        <w:t>La plataforma cuenta con la capacidad de revisar cada uno de los datos ingresados por el usuario en busca de errores de naturaleza como puede ser ingresar un espacio o un carácter diferente a un número en un campo como</w:t>
      </w:r>
      <w:r w:rsidR="00E14330">
        <w:t xml:space="preserve">  número de volumen o llenado o de excavación</w:t>
      </w:r>
      <w:r>
        <w:t>, evitando que la labor se lleve a cabo y emitiendo una notificación al usuario para que haga las correcciones necesarias para llevar a cabo la tarea con éxito</w:t>
      </w:r>
      <w:r w:rsidR="00205365">
        <w:t>.</w:t>
      </w:r>
    </w:p>
    <w:p w:rsidR="0085257A" w:rsidRDefault="0085257A">
      <w:pPr>
        <w:pStyle w:val="Textoindependiente"/>
      </w:pPr>
    </w:p>
    <w:p w:rsidR="0085257A" w:rsidRDefault="00E136A2">
      <w:pPr>
        <w:pStyle w:val="Ttulo1"/>
      </w:pPr>
      <w:bookmarkStart w:id="87" w:name="_Toc452334904"/>
      <w:r>
        <w:t>Restricciones</w:t>
      </w:r>
      <w:bookmarkEnd w:id="87"/>
    </w:p>
    <w:p w:rsidR="0085257A" w:rsidRDefault="00E136A2" w:rsidP="00EC1F8F">
      <w:r>
        <w:t xml:space="preserve">Las dos mayores restricciones con las que cuenta el sistema </w:t>
      </w:r>
      <w:r w:rsidR="00205365">
        <w:t xml:space="preserve"> es que debe haber creado un diseño </w:t>
      </w:r>
      <w:r w:rsidR="00EC1F8F">
        <w:t>el cual sirve para comparar con los datos de las abscisas además de haber creado al menos un conductor para asociarlo a una abscisa.</w:t>
      </w:r>
      <w:bookmarkStart w:id="88" w:name="_Toc436203407"/>
      <w:bookmarkStart w:id="89" w:name="_Toc452813601"/>
      <w:bookmarkStart w:id="90" w:name="_Toc452334905"/>
      <w:r w:rsidR="00EC1F8F">
        <w:t xml:space="preserve"> </w:t>
      </w:r>
      <w:bookmarkEnd w:id="88"/>
      <w:bookmarkEnd w:id="89"/>
      <w:bookmarkEnd w:id="90"/>
    </w:p>
    <w:p w:rsidR="00EC1F8F" w:rsidRDefault="00EC1F8F" w:rsidP="00EC1F8F">
      <w:r>
        <w:t xml:space="preserve">La información que se ingrese debe ser muy precisa ya que esa misma información se va usar para la búsqueda </w:t>
      </w:r>
    </w:p>
    <w:p w:rsidR="0085257A" w:rsidRDefault="00CD5C53">
      <w:pPr>
        <w:pStyle w:val="Ttulo1"/>
      </w:pPr>
      <w:bookmarkStart w:id="91" w:name="_Toc436203408"/>
      <w:bookmarkStart w:id="92" w:name="_Toc452813602"/>
      <w:bookmarkStart w:id="93" w:name="_Toc452334906"/>
      <w:r>
        <w:t>Otros requerimientos del producto</w:t>
      </w:r>
      <w:bookmarkEnd w:id="91"/>
      <w:bookmarkEnd w:id="92"/>
      <w:bookmarkEnd w:id="93"/>
    </w:p>
    <w:p w:rsidR="00520E32" w:rsidRPr="00520E32" w:rsidRDefault="00520E32" w:rsidP="00520E32">
      <w:r>
        <w:t xml:space="preserve">Aquellos que no son tenidos en cuenta al momento de priorizar pero que son inherentes al desarrollo del mismo, por lo que no contar con ellos haría imposible llevar a cabo el desarrollo de manera exitosa. </w:t>
      </w:r>
    </w:p>
    <w:p w:rsidR="0085257A" w:rsidRDefault="00CD5C53">
      <w:pPr>
        <w:pStyle w:val="Ttulo2"/>
      </w:pPr>
      <w:bookmarkStart w:id="94" w:name="_Toc452334907"/>
      <w:r>
        <w:t>Requerimientos del sistema</w:t>
      </w:r>
      <w:bookmarkEnd w:id="94"/>
    </w:p>
    <w:p w:rsidR="00F13DB9" w:rsidRPr="00F13DB9" w:rsidRDefault="00F13DB9" w:rsidP="00F13DB9">
      <w:r>
        <w:t>El producto entregado será en medio digital, que contendrá la aplicación para su configuración en cualquier equipo computacional y un manual de instrucciones para una mejor comprensión de las herramientas, el cual se anexará de forma física.</w:t>
      </w:r>
    </w:p>
    <w:p w:rsidR="0085257A" w:rsidRDefault="0085257A">
      <w:pPr>
        <w:pStyle w:val="Ttulo1"/>
        <w:numPr>
          <w:ilvl w:val="0"/>
          <w:numId w:val="0"/>
        </w:numPr>
      </w:pPr>
      <w:bookmarkStart w:id="95" w:name="_Toc436203393"/>
      <w:bookmarkStart w:id="96" w:name="_Toc452813612"/>
      <w:bookmarkStart w:id="97" w:name="_Toc452334908"/>
      <w:r>
        <w:lastRenderedPageBreak/>
        <w:t xml:space="preserve">A         </w:t>
      </w:r>
      <w:r w:rsidR="00F742E6">
        <w:t>Atributos de las características</w:t>
      </w:r>
      <w:bookmarkEnd w:id="95"/>
      <w:bookmarkEnd w:id="96"/>
      <w:bookmarkEnd w:id="97"/>
    </w:p>
    <w:p w:rsidR="00E323F8" w:rsidRPr="00E323F8" w:rsidRDefault="004A599F" w:rsidP="00E323F8">
      <w:r>
        <w:t xml:space="preserve">En esta sección se describe el proceso por el cual pasaron las actuales características con las que cuenta el sistema que son el resultado del análisis tanto a las necesidades como a las problemáticas encontradas. </w:t>
      </w:r>
    </w:p>
    <w:p w:rsidR="0085257A" w:rsidRDefault="0085257A">
      <w:pPr>
        <w:pStyle w:val="Ttulo2"/>
        <w:widowControl/>
        <w:numPr>
          <w:ilvl w:val="0"/>
          <w:numId w:val="0"/>
        </w:numPr>
      </w:pPr>
      <w:bookmarkStart w:id="98" w:name="_Toc425054398"/>
      <w:bookmarkStart w:id="99" w:name="_Toc343955082"/>
      <w:bookmarkStart w:id="100" w:name="_Toc346297784"/>
      <w:bookmarkStart w:id="101" w:name="_Toc422186491"/>
      <w:bookmarkStart w:id="102" w:name="_Toc436203394"/>
      <w:bookmarkStart w:id="103" w:name="_Toc452813613"/>
      <w:bookmarkStart w:id="104" w:name="_Toc452334909"/>
      <w:r>
        <w:t>A.1</w:t>
      </w:r>
      <w:r>
        <w:tab/>
      </w:r>
      <w:bookmarkEnd w:id="98"/>
      <w:bookmarkEnd w:id="99"/>
      <w:bookmarkEnd w:id="100"/>
      <w:bookmarkEnd w:id="101"/>
      <w:bookmarkEnd w:id="102"/>
      <w:bookmarkEnd w:id="103"/>
      <w:r w:rsidR="00F742E6">
        <w:t>Estado</w:t>
      </w:r>
      <w:bookmarkEnd w:id="104"/>
    </w:p>
    <w:p w:rsidR="0085257A" w:rsidRDefault="0085257A">
      <w:pPr>
        <w:pStyle w:val="InfoBlue"/>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5257A" w:rsidRPr="009A0B87">
        <w:trPr>
          <w:cantSplit/>
        </w:trPr>
        <w:tc>
          <w:tcPr>
            <w:tcW w:w="1410" w:type="dxa"/>
            <w:tcBorders>
              <w:bottom w:val="single" w:sz="12" w:space="0" w:color="000000"/>
            </w:tcBorders>
          </w:tcPr>
          <w:p w:rsidR="0085257A" w:rsidRDefault="00F742E6">
            <w:pPr>
              <w:pStyle w:val="Textoindependiente"/>
              <w:ind w:left="72"/>
            </w:pPr>
            <w:r>
              <w:t>Propuesto</w:t>
            </w:r>
          </w:p>
        </w:tc>
        <w:tc>
          <w:tcPr>
            <w:tcW w:w="5808" w:type="dxa"/>
            <w:tcBorders>
              <w:bottom w:val="single" w:sz="12" w:space="0" w:color="000000"/>
            </w:tcBorders>
          </w:tcPr>
          <w:p w:rsidR="0085257A" w:rsidRPr="003D5315" w:rsidRDefault="0085257A">
            <w:pPr>
              <w:pStyle w:val="InfoBlue"/>
            </w:pPr>
          </w:p>
          <w:p w:rsidR="009A0B87" w:rsidRDefault="009A0B87" w:rsidP="009A0B87">
            <w:pPr>
              <w:pStyle w:val="Textoindependiente"/>
            </w:pPr>
            <w:r w:rsidRPr="009A0B87">
              <w:t>Reducción de tiempos al realiz</w:t>
            </w:r>
            <w:r>
              <w:t>a</w:t>
            </w:r>
            <w:r w:rsidRPr="009A0B87">
              <w:t xml:space="preserve">r una </w:t>
            </w:r>
            <w:r w:rsidR="00FE471D">
              <w:t>tarea</w:t>
            </w:r>
          </w:p>
          <w:p w:rsidR="009A0B87" w:rsidRDefault="00F742E6" w:rsidP="009A0B87">
            <w:pPr>
              <w:pStyle w:val="Textoindependiente"/>
            </w:pPr>
            <w:r>
              <w:t>Descripción de los campos por categoría de servicio</w:t>
            </w:r>
            <w:r w:rsidR="009A0B87" w:rsidRPr="009A0B87">
              <w:t>.</w:t>
            </w:r>
          </w:p>
          <w:p w:rsidR="00F742E6" w:rsidRDefault="00F742E6" w:rsidP="009A0B87">
            <w:pPr>
              <w:pStyle w:val="Textoindependiente"/>
            </w:pPr>
            <w:r>
              <w:t xml:space="preserve">Reducción de </w:t>
            </w:r>
            <w:r w:rsidR="00FE471D">
              <w:t>número de pasos para realizar una consulta</w:t>
            </w:r>
            <w:r>
              <w:t>.</w:t>
            </w:r>
          </w:p>
          <w:p w:rsidR="00F742E6" w:rsidRPr="009A0B87" w:rsidRDefault="00F742E6" w:rsidP="00FE471D">
            <w:pPr>
              <w:pStyle w:val="Textoindependiente"/>
            </w:pPr>
            <w:r>
              <w:t xml:space="preserve">Diseño de interfaz más usable por parte del </w:t>
            </w:r>
            <w:r w:rsidR="00FE471D">
              <w:t>cliente</w:t>
            </w:r>
            <w:r>
              <w:t>.</w:t>
            </w:r>
          </w:p>
        </w:tc>
      </w:tr>
      <w:tr w:rsidR="0085257A" w:rsidRPr="00F742E6">
        <w:trPr>
          <w:cantSplit/>
        </w:trPr>
        <w:tc>
          <w:tcPr>
            <w:tcW w:w="1410" w:type="dxa"/>
            <w:tcBorders>
              <w:top w:val="nil"/>
            </w:tcBorders>
          </w:tcPr>
          <w:p w:rsidR="0085257A" w:rsidRDefault="00F742E6">
            <w:pPr>
              <w:pStyle w:val="Textoindependiente"/>
              <w:ind w:left="72"/>
            </w:pPr>
            <w:r>
              <w:t>Aprobado</w:t>
            </w:r>
          </w:p>
        </w:tc>
        <w:tc>
          <w:tcPr>
            <w:tcW w:w="5808" w:type="dxa"/>
            <w:tcBorders>
              <w:top w:val="nil"/>
            </w:tcBorders>
          </w:tcPr>
          <w:p w:rsidR="0085257A" w:rsidRPr="003D5315" w:rsidRDefault="0085257A">
            <w:pPr>
              <w:pStyle w:val="InfoBlue"/>
            </w:pPr>
          </w:p>
          <w:p w:rsidR="00F742E6" w:rsidRDefault="00F742E6" w:rsidP="00F742E6">
            <w:pPr>
              <w:pStyle w:val="Textoindependiente"/>
            </w:pPr>
            <w:r w:rsidRPr="009A0B87">
              <w:t>Reducción de tiempos al realiz</w:t>
            </w:r>
            <w:r>
              <w:t>a</w:t>
            </w:r>
            <w:r w:rsidRPr="009A0B87">
              <w:t xml:space="preserve">r una </w:t>
            </w:r>
            <w:r w:rsidR="00FE471D">
              <w:t>tarea</w:t>
            </w:r>
          </w:p>
          <w:p w:rsidR="00F742E6" w:rsidRDefault="00F742E6" w:rsidP="00F742E6">
            <w:pPr>
              <w:pStyle w:val="Textoindependiente"/>
            </w:pPr>
            <w:r>
              <w:t xml:space="preserve">Reducción de </w:t>
            </w:r>
            <w:r w:rsidR="00FE471D">
              <w:t>número de pasos para realizar una consulta</w:t>
            </w:r>
            <w:r>
              <w:t>.</w:t>
            </w:r>
          </w:p>
          <w:p w:rsidR="00F742E6" w:rsidRPr="00F742E6" w:rsidRDefault="00F742E6" w:rsidP="00FE471D">
            <w:pPr>
              <w:pStyle w:val="Textoindependiente"/>
            </w:pPr>
            <w:r>
              <w:t xml:space="preserve">Diseño de interfaz más usable por parte del </w:t>
            </w:r>
            <w:r w:rsidR="00FE471D">
              <w:t>cliente</w:t>
            </w:r>
            <w:r>
              <w:t>.</w:t>
            </w:r>
          </w:p>
        </w:tc>
      </w:tr>
      <w:tr w:rsidR="0085257A">
        <w:trPr>
          <w:cantSplit/>
        </w:trPr>
        <w:tc>
          <w:tcPr>
            <w:tcW w:w="1410" w:type="dxa"/>
          </w:tcPr>
          <w:p w:rsidR="0085257A" w:rsidRDefault="00F742E6">
            <w:pPr>
              <w:pStyle w:val="Textoindependiente"/>
              <w:ind w:left="72"/>
            </w:pPr>
            <w:r>
              <w:t>Incorporado</w:t>
            </w:r>
          </w:p>
        </w:tc>
        <w:tc>
          <w:tcPr>
            <w:tcW w:w="5808" w:type="dxa"/>
          </w:tcPr>
          <w:p w:rsidR="0085257A" w:rsidRDefault="0085257A">
            <w:pPr>
              <w:pStyle w:val="InfoBlue"/>
            </w:pPr>
          </w:p>
          <w:p w:rsidR="00F742E6" w:rsidRDefault="00F742E6" w:rsidP="00F742E6">
            <w:pPr>
              <w:pStyle w:val="Textoindependiente"/>
            </w:pPr>
            <w:r w:rsidRPr="009A0B87">
              <w:t>Reducción de tiempos al realiz</w:t>
            </w:r>
            <w:r>
              <w:t>a</w:t>
            </w:r>
            <w:r w:rsidRPr="009A0B87">
              <w:t xml:space="preserve">r una </w:t>
            </w:r>
            <w:r w:rsidR="00FE471D">
              <w:t>tarea</w:t>
            </w:r>
          </w:p>
          <w:p w:rsidR="00F742E6" w:rsidRDefault="00F742E6" w:rsidP="00F742E6">
            <w:pPr>
              <w:pStyle w:val="Textoindependiente"/>
            </w:pPr>
            <w:r>
              <w:t xml:space="preserve">Reducción de </w:t>
            </w:r>
            <w:r w:rsidR="00FE471D">
              <w:t>número de pasos para realizar una consulta</w:t>
            </w:r>
            <w:r>
              <w:t>.</w:t>
            </w:r>
          </w:p>
          <w:p w:rsidR="00F742E6" w:rsidRPr="00F742E6" w:rsidRDefault="00F742E6" w:rsidP="00F742E6">
            <w:pPr>
              <w:pStyle w:val="Textoindependiente"/>
            </w:pPr>
            <w:r>
              <w:t>Diseño de interfaz m</w:t>
            </w:r>
            <w:r w:rsidR="00FE471D">
              <w:t>ás usable por parte del</w:t>
            </w:r>
            <w:r>
              <w:t xml:space="preserve"> cliente.</w:t>
            </w:r>
          </w:p>
        </w:tc>
      </w:tr>
    </w:tbl>
    <w:p w:rsidR="0085257A" w:rsidRDefault="0085257A">
      <w:pPr>
        <w:pStyle w:val="Ttulo2"/>
        <w:widowControl/>
        <w:numPr>
          <w:ilvl w:val="0"/>
          <w:numId w:val="0"/>
        </w:numPr>
      </w:pPr>
      <w:bookmarkStart w:id="105" w:name="_Toc425054399"/>
      <w:bookmarkStart w:id="106" w:name="_Toc343955070"/>
      <w:bookmarkStart w:id="107" w:name="_Toc346297785"/>
      <w:bookmarkStart w:id="108" w:name="_Toc422186492"/>
      <w:bookmarkStart w:id="109" w:name="_Toc436203395"/>
      <w:bookmarkStart w:id="110" w:name="_Toc452813614"/>
      <w:bookmarkStart w:id="111" w:name="_Toc452334910"/>
      <w:r>
        <w:t>A.2</w:t>
      </w:r>
      <w:r>
        <w:tab/>
      </w:r>
      <w:bookmarkEnd w:id="105"/>
      <w:bookmarkEnd w:id="106"/>
      <w:bookmarkEnd w:id="107"/>
      <w:bookmarkEnd w:id="108"/>
      <w:bookmarkEnd w:id="109"/>
      <w:bookmarkEnd w:id="110"/>
      <w:r w:rsidR="00F742E6">
        <w:t>Beneficio</w:t>
      </w:r>
      <w:bookmarkEnd w:id="111"/>
    </w:p>
    <w:p w:rsidR="004A599F" w:rsidRDefault="004A599F" w:rsidP="004A599F">
      <w:pPr>
        <w:pStyle w:val="Textoindependiente"/>
        <w:ind w:left="0"/>
      </w:pPr>
      <w:r>
        <w:t xml:space="preserve">Se clasifican el nivel de importancia que tienen las características agregadas al sistema, se calificaron en orden a que tanto sería su repercusión sobre el negocio de no contar con ellas. </w:t>
      </w:r>
    </w:p>
    <w:p w:rsidR="004A599F" w:rsidRPr="004A599F" w:rsidRDefault="004A599F" w:rsidP="004A599F"/>
    <w:p w:rsidR="0085257A" w:rsidRDefault="0085257A">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5257A">
        <w:trPr>
          <w:cantSplit/>
        </w:trPr>
        <w:tc>
          <w:tcPr>
            <w:tcW w:w="1177" w:type="dxa"/>
            <w:tcBorders>
              <w:bottom w:val="single" w:sz="12" w:space="0" w:color="000000"/>
            </w:tcBorders>
          </w:tcPr>
          <w:p w:rsidR="0085257A" w:rsidRDefault="00F742E6">
            <w:pPr>
              <w:pStyle w:val="Textoindependiente"/>
              <w:keepNext/>
              <w:ind w:left="72"/>
            </w:pPr>
            <w:r>
              <w:lastRenderedPageBreak/>
              <w:t>Critico</w:t>
            </w:r>
          </w:p>
        </w:tc>
        <w:tc>
          <w:tcPr>
            <w:tcW w:w="6041" w:type="dxa"/>
            <w:tcBorders>
              <w:bottom w:val="single" w:sz="12" w:space="0" w:color="000000"/>
            </w:tcBorders>
          </w:tcPr>
          <w:p w:rsidR="0085257A" w:rsidRDefault="0085257A">
            <w:pPr>
              <w:pStyle w:val="InfoBlue"/>
            </w:pPr>
          </w:p>
          <w:p w:rsidR="00F742E6" w:rsidRDefault="00F742E6" w:rsidP="00F742E6">
            <w:pPr>
              <w:pStyle w:val="Textoindependiente"/>
            </w:pPr>
            <w:r>
              <w:t>Garantizar la integridad de la información.</w:t>
            </w:r>
          </w:p>
          <w:p w:rsidR="00FE471D" w:rsidRDefault="007018E9" w:rsidP="007018E9">
            <w:pPr>
              <w:pStyle w:val="Textoindependiente"/>
            </w:pPr>
            <w:r>
              <w:t>Garantizar los reportes cuando hay algún problema con los volúmenes y los materiales</w:t>
            </w:r>
          </w:p>
          <w:p w:rsidR="00866524" w:rsidRPr="00F742E6" w:rsidRDefault="00866524" w:rsidP="00F742E6">
            <w:pPr>
              <w:pStyle w:val="Textoindependiente"/>
            </w:pPr>
          </w:p>
        </w:tc>
      </w:tr>
      <w:tr w:rsidR="0085257A">
        <w:trPr>
          <w:cantSplit/>
        </w:trPr>
        <w:tc>
          <w:tcPr>
            <w:tcW w:w="1177" w:type="dxa"/>
            <w:tcBorders>
              <w:top w:val="nil"/>
            </w:tcBorders>
          </w:tcPr>
          <w:p w:rsidR="0085257A" w:rsidRDefault="0085257A">
            <w:pPr>
              <w:pStyle w:val="Textoindependiente"/>
              <w:keepNext/>
              <w:ind w:left="72"/>
            </w:pPr>
            <w:r>
              <w:t>Important</w:t>
            </w:r>
            <w:r w:rsidR="00866524">
              <w:t>e</w:t>
            </w:r>
          </w:p>
        </w:tc>
        <w:tc>
          <w:tcPr>
            <w:tcW w:w="6041" w:type="dxa"/>
            <w:tcBorders>
              <w:top w:val="nil"/>
            </w:tcBorders>
          </w:tcPr>
          <w:p w:rsidR="0085257A" w:rsidRDefault="0085257A">
            <w:pPr>
              <w:pStyle w:val="InfoBlue"/>
            </w:pPr>
          </w:p>
          <w:p w:rsidR="00866524" w:rsidRDefault="00866524" w:rsidP="00866524">
            <w:pPr>
              <w:pStyle w:val="Textoindependiente"/>
            </w:pPr>
            <w:r>
              <w:t>Revisión de los datos al momento de ingresarlos al sistema.</w:t>
            </w:r>
          </w:p>
          <w:p w:rsidR="00866524" w:rsidRDefault="00866524" w:rsidP="00866524">
            <w:pPr>
              <w:pStyle w:val="Textoindependiente"/>
            </w:pPr>
            <w:r>
              <w:t xml:space="preserve">Reducción de pasos para realizar una </w:t>
            </w:r>
            <w:r w:rsidR="007018E9">
              <w:t>tarea</w:t>
            </w:r>
            <w:r>
              <w:t>.</w:t>
            </w:r>
          </w:p>
          <w:p w:rsidR="00866524" w:rsidRDefault="007018E9" w:rsidP="007018E9">
            <w:pPr>
              <w:pStyle w:val="Textoindependiente"/>
            </w:pPr>
            <w:r>
              <w:t>Tener reportes de problemas con materiales cuando hay datos que no corresponden al diseño</w:t>
            </w:r>
          </w:p>
          <w:p w:rsidR="007018E9" w:rsidRPr="00866524" w:rsidRDefault="007018E9" w:rsidP="007018E9">
            <w:pPr>
              <w:pStyle w:val="Textoindependiente"/>
            </w:pPr>
            <w:r>
              <w:t xml:space="preserve">Permitir que  los ítems de búsqueda sean confiables en las respuestas de lo buscado </w:t>
            </w:r>
          </w:p>
        </w:tc>
      </w:tr>
      <w:tr w:rsidR="0085257A">
        <w:trPr>
          <w:cantSplit/>
        </w:trPr>
        <w:tc>
          <w:tcPr>
            <w:tcW w:w="1177" w:type="dxa"/>
          </w:tcPr>
          <w:p w:rsidR="0085257A" w:rsidRDefault="00866524">
            <w:pPr>
              <w:pStyle w:val="Textoindependiente"/>
              <w:ind w:left="72"/>
            </w:pPr>
            <w:r>
              <w:t>Útil</w:t>
            </w:r>
          </w:p>
        </w:tc>
        <w:tc>
          <w:tcPr>
            <w:tcW w:w="6041" w:type="dxa"/>
          </w:tcPr>
          <w:p w:rsidR="0085257A" w:rsidRDefault="0085257A">
            <w:pPr>
              <w:pStyle w:val="InfoBlue"/>
            </w:pPr>
          </w:p>
          <w:p w:rsidR="00866524" w:rsidRDefault="00866524" w:rsidP="00866524">
            <w:pPr>
              <w:pStyle w:val="Textoindependiente"/>
            </w:pPr>
            <w:r>
              <w:t>El dialogo de ayuda y advertencias al llevar a cabo una tarea.</w:t>
            </w:r>
          </w:p>
          <w:p w:rsidR="00866524" w:rsidRDefault="00866524" w:rsidP="00866524">
            <w:pPr>
              <w:pStyle w:val="Textoindependiente"/>
            </w:pPr>
            <w:r>
              <w:t>Confirmaci</w:t>
            </w:r>
            <w:r w:rsidR="007018E9">
              <w:t>ón de creación de abscisas, conductores y diseños</w:t>
            </w:r>
            <w:r>
              <w:t>.</w:t>
            </w:r>
          </w:p>
          <w:p w:rsidR="00866524" w:rsidRPr="00866524" w:rsidRDefault="00866524" w:rsidP="00866524">
            <w:pPr>
              <w:pStyle w:val="Textoindependiente"/>
            </w:pPr>
          </w:p>
        </w:tc>
      </w:tr>
    </w:tbl>
    <w:p w:rsidR="00B659AC" w:rsidRDefault="00B659AC" w:rsidP="007018E9">
      <w:pPr>
        <w:pStyle w:val="Ttulo2"/>
        <w:widowControl/>
        <w:numPr>
          <w:ilvl w:val="0"/>
          <w:numId w:val="0"/>
        </w:numPr>
      </w:pPr>
    </w:p>
    <w:p w:rsidR="00B659AC" w:rsidRPr="00B659AC" w:rsidRDefault="00B659AC" w:rsidP="00B659AC"/>
    <w:p w:rsidR="0085257A" w:rsidRDefault="0085257A" w:rsidP="00656393">
      <w:pPr>
        <w:pStyle w:val="Ttulo2"/>
        <w:widowControl/>
        <w:numPr>
          <w:ilvl w:val="0"/>
          <w:numId w:val="0"/>
        </w:numPr>
      </w:pPr>
    </w:p>
    <w:p w:rsidR="0085257A" w:rsidRDefault="0085257A">
      <w:pPr>
        <w:pStyle w:val="Ttulo1"/>
        <w:numPr>
          <w:ilvl w:val="0"/>
          <w:numId w:val="0"/>
        </w:numPr>
      </w:pPr>
    </w:p>
    <w:sectPr w:rsidR="0085257A">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1EE" w:rsidRDefault="006711EE">
      <w:pPr>
        <w:spacing w:line="240" w:lineRule="auto"/>
      </w:pPr>
      <w:r>
        <w:separator/>
      </w:r>
    </w:p>
  </w:endnote>
  <w:endnote w:type="continuationSeparator" w:id="0">
    <w:p w:rsidR="006711EE" w:rsidRDefault="00671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27019">
      <w:tc>
        <w:tcPr>
          <w:tcW w:w="3162" w:type="dxa"/>
          <w:tcBorders>
            <w:top w:val="nil"/>
            <w:left w:val="nil"/>
            <w:bottom w:val="nil"/>
            <w:right w:val="nil"/>
          </w:tcBorders>
        </w:tcPr>
        <w:p w:rsidR="00F27019" w:rsidRDefault="00F27019">
          <w:pPr>
            <w:ind w:right="360"/>
          </w:pPr>
          <w:r>
            <w:t>Confidencial</w:t>
          </w:r>
        </w:p>
      </w:tc>
      <w:tc>
        <w:tcPr>
          <w:tcW w:w="3162" w:type="dxa"/>
          <w:tcBorders>
            <w:top w:val="nil"/>
            <w:left w:val="nil"/>
            <w:bottom w:val="nil"/>
            <w:right w:val="nil"/>
          </w:tcBorders>
        </w:tcPr>
        <w:p w:rsidR="00F27019" w:rsidRDefault="00F27019" w:rsidP="00A00217">
          <w:pPr>
            <w:jc w:val="center"/>
          </w:pPr>
          <w:r>
            <w:sym w:font="Symbol" w:char="F0D3"/>
          </w:r>
          <w:r w:rsidR="00EC1F8F">
            <w:t>Ingeniería Civil</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4D4CC9">
            <w:rPr>
              <w:noProof/>
            </w:rPr>
            <w:t>2017</w:t>
          </w:r>
          <w:r>
            <w:fldChar w:fldCharType="end"/>
          </w:r>
        </w:p>
      </w:tc>
      <w:tc>
        <w:tcPr>
          <w:tcW w:w="3162" w:type="dxa"/>
          <w:tcBorders>
            <w:top w:val="nil"/>
            <w:left w:val="nil"/>
            <w:bottom w:val="nil"/>
            <w:right w:val="nil"/>
          </w:tcBorders>
        </w:tcPr>
        <w:p w:rsidR="00F27019" w:rsidRDefault="00F27019">
          <w:pPr>
            <w:jc w:val="right"/>
          </w:pPr>
          <w:r>
            <w:t xml:space="preserve">Pag </w:t>
          </w:r>
          <w:r>
            <w:rPr>
              <w:rStyle w:val="Nmerodepgina"/>
            </w:rPr>
            <w:fldChar w:fldCharType="begin"/>
          </w:r>
          <w:r>
            <w:rPr>
              <w:rStyle w:val="Nmerodepgina"/>
            </w:rPr>
            <w:instrText xml:space="preserve"> PAGE </w:instrText>
          </w:r>
          <w:r>
            <w:rPr>
              <w:rStyle w:val="Nmerodepgina"/>
            </w:rPr>
            <w:fldChar w:fldCharType="separate"/>
          </w:r>
          <w:r w:rsidR="002347D3">
            <w:rPr>
              <w:rStyle w:val="Nmerodepgina"/>
              <w:noProof/>
            </w:rPr>
            <w:t>10</w:t>
          </w:r>
          <w:r>
            <w:rPr>
              <w:rStyle w:val="Nmerodepgina"/>
            </w:rPr>
            <w:fldChar w:fldCharType="end"/>
          </w:r>
        </w:p>
      </w:tc>
    </w:tr>
  </w:tbl>
  <w:p w:rsidR="00F27019" w:rsidRDefault="00F270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1EE" w:rsidRDefault="006711EE">
      <w:pPr>
        <w:spacing w:line="240" w:lineRule="auto"/>
      </w:pPr>
      <w:r>
        <w:separator/>
      </w:r>
    </w:p>
  </w:footnote>
  <w:footnote w:type="continuationSeparator" w:id="0">
    <w:p w:rsidR="006711EE" w:rsidRDefault="00671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019" w:rsidRDefault="00F27019">
    <w:pPr>
      <w:rPr>
        <w:sz w:val="24"/>
      </w:rPr>
    </w:pPr>
  </w:p>
  <w:p w:rsidR="00F27019" w:rsidRDefault="00F27019">
    <w:pPr>
      <w:pBdr>
        <w:top w:val="single" w:sz="6" w:space="1" w:color="auto"/>
      </w:pBdr>
      <w:rPr>
        <w:sz w:val="24"/>
      </w:rPr>
    </w:pPr>
  </w:p>
  <w:p w:rsidR="00F27019" w:rsidRDefault="00F27019" w:rsidP="00213D0C">
    <w:pPr>
      <w:pBdr>
        <w:bottom w:val="single" w:sz="6" w:space="1" w:color="auto"/>
      </w:pBdr>
      <w:jc w:val="right"/>
      <w:rPr>
        <w:rFonts w:ascii="Arial" w:hAnsi="Arial"/>
        <w:b/>
        <w:sz w:val="36"/>
      </w:rPr>
    </w:pPr>
    <w:proofErr w:type="spellStart"/>
    <w:r>
      <w:rPr>
        <w:rFonts w:ascii="Arial" w:hAnsi="Arial"/>
        <w:b/>
        <w:sz w:val="36"/>
      </w:rPr>
      <w:t>Ingenieria</w:t>
    </w:r>
    <w:proofErr w:type="spellEnd"/>
    <w:r>
      <w:rPr>
        <w:rFonts w:ascii="Arial" w:hAnsi="Arial"/>
        <w:b/>
        <w:sz w:val="36"/>
      </w:rPr>
      <w:t xml:space="preserve"> Civil</w:t>
    </w:r>
  </w:p>
  <w:p w:rsidR="00F27019" w:rsidRDefault="00F27019">
    <w:pPr>
      <w:pBdr>
        <w:bottom w:val="single" w:sz="6" w:space="1" w:color="auto"/>
      </w:pBdr>
      <w:jc w:val="right"/>
      <w:rPr>
        <w:sz w:val="24"/>
      </w:rPr>
    </w:pPr>
  </w:p>
  <w:p w:rsidR="00F27019" w:rsidRDefault="00F270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7019">
      <w:tc>
        <w:tcPr>
          <w:tcW w:w="6379" w:type="dxa"/>
        </w:tcPr>
        <w:p w:rsidR="00F27019" w:rsidRPr="00A00217" w:rsidRDefault="00F27019" w:rsidP="00A00217">
          <w:pPr>
            <w:rPr>
              <w:b/>
            </w:rPr>
          </w:pPr>
          <w:r w:rsidRPr="00F82F22">
            <w:rPr>
              <w:b/>
            </w:rPr>
            <w:t>Sistema información trazabilidad obra civil</w:t>
          </w:r>
        </w:p>
      </w:tc>
      <w:tc>
        <w:tcPr>
          <w:tcW w:w="3179" w:type="dxa"/>
        </w:tcPr>
        <w:p w:rsidR="00F27019" w:rsidRDefault="00F27019">
          <w:pPr>
            <w:tabs>
              <w:tab w:val="left" w:pos="1135"/>
            </w:tabs>
            <w:spacing w:before="40"/>
            <w:ind w:right="68"/>
          </w:pPr>
          <w:r>
            <w:t xml:space="preserve">  Versión:           1.0</w:t>
          </w:r>
        </w:p>
      </w:tc>
    </w:tr>
    <w:tr w:rsidR="00F27019">
      <w:tc>
        <w:tcPr>
          <w:tcW w:w="6379" w:type="dxa"/>
        </w:tcPr>
        <w:p w:rsidR="00F27019" w:rsidRDefault="007200E4">
          <w:fldSimple w:instr=" TITLE  \* MERGEFORMAT ">
            <w:r w:rsidR="00F27019">
              <w:t>Visión</w:t>
            </w:r>
          </w:fldSimple>
          <w:r w:rsidR="00F27019">
            <w:t xml:space="preserve"> de Sistema</w:t>
          </w:r>
        </w:p>
      </w:tc>
      <w:tc>
        <w:tcPr>
          <w:tcW w:w="3179" w:type="dxa"/>
        </w:tcPr>
        <w:p w:rsidR="00F27019" w:rsidRDefault="00F27019" w:rsidP="00A00217">
          <w:r>
            <w:t xml:space="preserve">  Fecha:  10/03/2017</w:t>
          </w:r>
        </w:p>
      </w:tc>
    </w:tr>
    <w:tr w:rsidR="00F27019">
      <w:tc>
        <w:tcPr>
          <w:tcW w:w="9558" w:type="dxa"/>
          <w:gridSpan w:val="2"/>
        </w:tcPr>
        <w:p w:rsidR="00F27019" w:rsidRDefault="00F27019">
          <w:r>
            <w:t>Documento Visión de Sistema</w:t>
          </w:r>
        </w:p>
      </w:tc>
    </w:tr>
  </w:tbl>
  <w:p w:rsidR="00F27019" w:rsidRDefault="00F270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B116B9"/>
    <w:multiLevelType w:val="hybridMultilevel"/>
    <w:tmpl w:val="91A2793A"/>
    <w:lvl w:ilvl="0" w:tplc="06D0B46A">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2335B8"/>
    <w:multiLevelType w:val="hybridMultilevel"/>
    <w:tmpl w:val="37EEF6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81B3D4B"/>
    <w:multiLevelType w:val="hybridMultilevel"/>
    <w:tmpl w:val="4F862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AE125A4"/>
    <w:multiLevelType w:val="hybridMultilevel"/>
    <w:tmpl w:val="D7382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4"/>
  </w:num>
  <w:num w:numId="12">
    <w:abstractNumId w:val="15"/>
  </w:num>
  <w:num w:numId="13">
    <w:abstractNumId w:val="13"/>
  </w:num>
  <w:num w:numId="14">
    <w:abstractNumId w:val="28"/>
  </w:num>
  <w:num w:numId="15">
    <w:abstractNumId w:val="12"/>
  </w:num>
  <w:num w:numId="16">
    <w:abstractNumId w:val="5"/>
  </w:num>
  <w:num w:numId="17">
    <w:abstractNumId w:val="27"/>
  </w:num>
  <w:num w:numId="18">
    <w:abstractNumId w:val="19"/>
  </w:num>
  <w:num w:numId="19">
    <w:abstractNumId w:val="6"/>
  </w:num>
  <w:num w:numId="20">
    <w:abstractNumId w:val="17"/>
  </w:num>
  <w:num w:numId="21">
    <w:abstractNumId w:val="10"/>
  </w:num>
  <w:num w:numId="22">
    <w:abstractNumId w:val="26"/>
  </w:num>
  <w:num w:numId="23">
    <w:abstractNumId w:val="9"/>
  </w:num>
  <w:num w:numId="24">
    <w:abstractNumId w:val="8"/>
  </w:num>
  <w:num w:numId="25">
    <w:abstractNumId w:val="7"/>
  </w:num>
  <w:num w:numId="26">
    <w:abstractNumId w:val="23"/>
  </w:num>
  <w:num w:numId="27">
    <w:abstractNumId w:val="25"/>
  </w:num>
  <w:num w:numId="28">
    <w:abstractNumId w:val="31"/>
  </w:num>
  <w:num w:numId="29">
    <w:abstractNumId w:val="16"/>
  </w:num>
  <w:num w:numId="30">
    <w:abstractNumId w:val="18"/>
  </w:num>
  <w:num w:numId="31">
    <w:abstractNumId w:val="11"/>
  </w:num>
  <w:num w:numId="32">
    <w:abstractNumId w:val="2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D0C"/>
    <w:rsid w:val="00060BBD"/>
    <w:rsid w:val="00063492"/>
    <w:rsid w:val="00070FC1"/>
    <w:rsid w:val="00125B4E"/>
    <w:rsid w:val="001813FF"/>
    <w:rsid w:val="001C2120"/>
    <w:rsid w:val="001D4B6C"/>
    <w:rsid w:val="00205365"/>
    <w:rsid w:val="00213D0C"/>
    <w:rsid w:val="00223D75"/>
    <w:rsid w:val="002347D3"/>
    <w:rsid w:val="00235889"/>
    <w:rsid w:val="00295025"/>
    <w:rsid w:val="002C374D"/>
    <w:rsid w:val="002D7ED6"/>
    <w:rsid w:val="002E0C8D"/>
    <w:rsid w:val="0037121B"/>
    <w:rsid w:val="0038491F"/>
    <w:rsid w:val="00386F70"/>
    <w:rsid w:val="003923DA"/>
    <w:rsid w:val="003B0E42"/>
    <w:rsid w:val="003D5315"/>
    <w:rsid w:val="003E458D"/>
    <w:rsid w:val="003E66D4"/>
    <w:rsid w:val="004A174E"/>
    <w:rsid w:val="004A599F"/>
    <w:rsid w:val="004D4CC9"/>
    <w:rsid w:val="00520E32"/>
    <w:rsid w:val="00531F3F"/>
    <w:rsid w:val="00573553"/>
    <w:rsid w:val="00656393"/>
    <w:rsid w:val="00670EC5"/>
    <w:rsid w:val="006711EE"/>
    <w:rsid w:val="00677479"/>
    <w:rsid w:val="006A6D63"/>
    <w:rsid w:val="007018E9"/>
    <w:rsid w:val="007200E4"/>
    <w:rsid w:val="00727F46"/>
    <w:rsid w:val="00737B11"/>
    <w:rsid w:val="00743F52"/>
    <w:rsid w:val="00811874"/>
    <w:rsid w:val="008203E5"/>
    <w:rsid w:val="0085257A"/>
    <w:rsid w:val="00866524"/>
    <w:rsid w:val="008C2B8D"/>
    <w:rsid w:val="008D150C"/>
    <w:rsid w:val="009626B6"/>
    <w:rsid w:val="00970342"/>
    <w:rsid w:val="009929FF"/>
    <w:rsid w:val="009A0B87"/>
    <w:rsid w:val="009D5BB1"/>
    <w:rsid w:val="009F71F1"/>
    <w:rsid w:val="00A00217"/>
    <w:rsid w:val="00A13B95"/>
    <w:rsid w:val="00A8176C"/>
    <w:rsid w:val="00AB5BA0"/>
    <w:rsid w:val="00AC4BAC"/>
    <w:rsid w:val="00B17640"/>
    <w:rsid w:val="00B56935"/>
    <w:rsid w:val="00B659AC"/>
    <w:rsid w:val="00BC6B17"/>
    <w:rsid w:val="00C166F4"/>
    <w:rsid w:val="00C76A39"/>
    <w:rsid w:val="00C96E9A"/>
    <w:rsid w:val="00CD5C53"/>
    <w:rsid w:val="00CE4296"/>
    <w:rsid w:val="00D656FE"/>
    <w:rsid w:val="00D72CA0"/>
    <w:rsid w:val="00D83D30"/>
    <w:rsid w:val="00DA01C9"/>
    <w:rsid w:val="00E136A2"/>
    <w:rsid w:val="00E14330"/>
    <w:rsid w:val="00E323F8"/>
    <w:rsid w:val="00EB758E"/>
    <w:rsid w:val="00EC1F8F"/>
    <w:rsid w:val="00F13DB9"/>
    <w:rsid w:val="00F27019"/>
    <w:rsid w:val="00F742E6"/>
    <w:rsid w:val="00F82F22"/>
    <w:rsid w:val="00F84FF6"/>
    <w:rsid w:val="00FE47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E1677"/>
  <w15:docId w15:val="{26F1FF14-A2CB-41FD-8EDB-0AD5D118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213D0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D0C"/>
    <w:rPr>
      <w:rFonts w:ascii="Tahoma" w:hAnsi="Tahoma" w:cs="Tahoma"/>
      <w:sz w:val="16"/>
      <w:szCs w:val="16"/>
      <w:lang w:val="en-US" w:eastAsia="en-US"/>
    </w:rPr>
  </w:style>
  <w:style w:type="paragraph" w:styleId="Prrafodelista">
    <w:name w:val="List Paragraph"/>
    <w:basedOn w:val="Normal"/>
    <w:uiPriority w:val="34"/>
    <w:qFormat/>
    <w:rsid w:val="003B0E42"/>
    <w:pPr>
      <w:ind w:left="720"/>
      <w:contextualSpacing/>
    </w:pPr>
  </w:style>
  <w:style w:type="paragraph" w:styleId="Revisin">
    <w:name w:val="Revision"/>
    <w:hidden/>
    <w:uiPriority w:val="99"/>
    <w:semiHidden/>
    <w:rsid w:val="009929FF"/>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GENIERIA\VIII%20SEMESTRE\Ingenieria%20de%20Software%20II\casos%20de%20uso%20sistema\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125</TotalTime>
  <Pages>10</Pages>
  <Words>2653</Words>
  <Characters>14592</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Paulo</dc:creator>
  <cp:lastModifiedBy>camilo soto</cp:lastModifiedBy>
  <cp:revision>12</cp:revision>
  <cp:lastPrinted>2001-03-15T19:26:00Z</cp:lastPrinted>
  <dcterms:created xsi:type="dcterms:W3CDTF">2017-03-11T06:13:00Z</dcterms:created>
  <dcterms:modified xsi:type="dcterms:W3CDTF">2017-03-25T14:15:00Z</dcterms:modified>
</cp:coreProperties>
</file>