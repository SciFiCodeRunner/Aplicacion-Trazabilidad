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323881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S</w:t>
      </w:r>
      <w:r w:rsidR="00FC7882">
        <w:rPr>
          <w:rFonts w:ascii="Century Gothic" w:hAnsi="Century Gothic"/>
          <w:noProof/>
          <w:color w:val="B01513"/>
          <w:lang w:val="es-ES"/>
        </w:rPr>
        <w:t>istema informacion trazabilidad obra civil</w:t>
      </w:r>
    </w:p>
    <w:p w:rsidR="00827275" w:rsidRDefault="00827275">
      <w:pPr>
        <w:rPr>
          <w:rFonts w:ascii="Century Gothic" w:hAnsi="Century Gothic"/>
          <w:noProof/>
          <w:szCs w:val="16"/>
          <w:lang w:val="es-ES"/>
        </w:rPr>
      </w:pP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Proyecto de grado Ingenieria civil 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>U</w:t>
      </w:r>
      <w:r w:rsidRPr="00D93156">
        <w:rPr>
          <w:rFonts w:ascii="Century Gothic" w:hAnsi="Century Gothic"/>
          <w:noProof/>
          <w:sz w:val="24"/>
          <w:szCs w:val="24"/>
          <w:lang w:val="es-ES"/>
        </w:rPr>
        <w:t xml:space="preserve">niversidad 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>Militar Nueva G</w:t>
      </w:r>
      <w:r>
        <w:rPr>
          <w:rFonts w:ascii="Century Gothic" w:hAnsi="Century Gothic"/>
          <w:noProof/>
          <w:sz w:val="24"/>
          <w:szCs w:val="24"/>
          <w:lang w:val="es-ES"/>
        </w:rPr>
        <w:t>ranada(Bogota)</w:t>
      </w: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Estudiante: giovany hernandez salinas</w:t>
      </w: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Nombre trabajo de grado :</w:t>
      </w:r>
      <w:r w:rsidRPr="00D93156">
        <w:rPr>
          <w:lang w:val="es-CO"/>
        </w:rPr>
        <w:t xml:space="preserve"> </w:t>
      </w:r>
      <w:r w:rsidRPr="00D93156">
        <w:rPr>
          <w:rFonts w:ascii="Century Gothic" w:hAnsi="Century Gothic"/>
          <w:noProof/>
          <w:sz w:val="24"/>
          <w:szCs w:val="24"/>
          <w:lang w:val="es-ES"/>
        </w:rPr>
        <w:t>diseño aplicacion informatica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 para digitalizar ,identificar ,</w:t>
      </w:r>
      <w:r w:rsidRPr="00D93156">
        <w:rPr>
          <w:rFonts w:ascii="Century Gothic" w:hAnsi="Century Gothic"/>
          <w:noProof/>
          <w:sz w:val="24"/>
          <w:szCs w:val="24"/>
          <w:lang w:val="es-ES"/>
        </w:rPr>
        <w:t>controlar y evaluar los procesos constructivos en una obra lineal</w:t>
      </w:r>
    </w:p>
    <w:p w:rsid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Fecha entrega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 xml:space="preserve"> diseño final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 Abril 30 </w:t>
      </w:r>
    </w:p>
    <w:p w:rsidR="00CC367B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Fecha sustentacion proyecto de grado: junio 20 </w:t>
      </w:r>
    </w:p>
    <w:p w:rsidR="00D93156" w:rsidRPr="00D93156" w:rsidRDefault="00D93156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Requisitos obtenidos  :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 w:rsidRPr="00FC7882">
        <w:rPr>
          <w:rFonts w:ascii="Century Gothic" w:hAnsi="Century Gothic"/>
          <w:noProof/>
          <w:sz w:val="24"/>
          <w:szCs w:val="24"/>
          <w:lang w:val="es-ES"/>
        </w:rPr>
        <w:t>S</w:t>
      </w:r>
      <w:r>
        <w:rPr>
          <w:rFonts w:ascii="Century Gothic" w:hAnsi="Century Gothic"/>
          <w:noProof/>
          <w:sz w:val="24"/>
          <w:szCs w:val="24"/>
          <w:lang w:val="es-ES"/>
        </w:rPr>
        <w:t>e desea construir un sistema de informacion para agilizar la trazabilidad  empleando el calculo de datos teoricos y reales, Se requiere verificar por tramos (Abscisa) la informacion de excavado y llenado teniendo en cuenta el vehiculo usado para dicho fin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 xml:space="preserve"> </w:t>
      </w:r>
      <w:r>
        <w:rPr>
          <w:rFonts w:ascii="Century Gothic" w:hAnsi="Century Gothic"/>
          <w:noProof/>
          <w:sz w:val="24"/>
          <w:szCs w:val="24"/>
          <w:lang w:val="es-ES"/>
        </w:rPr>
        <w:t>, se desea tener un control detallado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 xml:space="preserve"> de cada movimiento de material, 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la fecha de cargue y descargue el vehiculo usado y los costos de mantencion de dicha accion 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Ademas se pide que por cada tramo se pueda verificar cuanto se excavo o cuanto se lleno y el tipo de material usado como son </w:t>
      </w:r>
      <w:r w:rsidR="00CC367B">
        <w:rPr>
          <w:rFonts w:ascii="Century Gothic" w:hAnsi="Century Gothic"/>
          <w:noProof/>
          <w:sz w:val="24"/>
          <w:szCs w:val="24"/>
          <w:lang w:val="es-ES"/>
        </w:rPr>
        <w:t>: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Sub rasante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>,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Sub base 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>,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Base 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>,</w:t>
      </w:r>
      <w:r>
        <w:rPr>
          <w:rFonts w:ascii="Century Gothic" w:hAnsi="Century Gothic"/>
          <w:noProof/>
          <w:sz w:val="24"/>
          <w:szCs w:val="24"/>
          <w:lang w:val="es-ES"/>
        </w:rPr>
        <w:t>Graanular</w:t>
      </w:r>
      <w:r w:rsidR="00D93156">
        <w:rPr>
          <w:rFonts w:ascii="Century Gothic" w:hAnsi="Century Gothic"/>
          <w:noProof/>
          <w:sz w:val="24"/>
          <w:szCs w:val="24"/>
          <w:lang w:val="es-ES"/>
        </w:rPr>
        <w:t xml:space="preserve">, 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Filtrante 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Tambien el vehiculo operario debera quedar registrado en el sistema y todos sus movimientos para calcular al final de la fecha establecida cuanto se debe </w:t>
      </w:r>
      <w:r w:rsidR="00C228D2">
        <w:rPr>
          <w:rFonts w:ascii="Century Gothic" w:hAnsi="Century Gothic"/>
          <w:noProof/>
          <w:sz w:val="24"/>
          <w:szCs w:val="24"/>
          <w:lang w:val="es-ES"/>
        </w:rPr>
        <w:t xml:space="preserve">cuales son </w:t>
      </w:r>
      <w:r>
        <w:rPr>
          <w:rFonts w:ascii="Century Gothic" w:hAnsi="Century Gothic"/>
          <w:noProof/>
          <w:sz w:val="24"/>
          <w:szCs w:val="24"/>
          <w:lang w:val="es-ES"/>
        </w:rPr>
        <w:t xml:space="preserve"> los movimientos de material efectuados</w:t>
      </w:r>
      <w:r w:rsidR="007C40FA">
        <w:rPr>
          <w:rFonts w:ascii="Century Gothic" w:hAnsi="Century Gothic"/>
          <w:noProof/>
          <w:sz w:val="24"/>
          <w:szCs w:val="24"/>
          <w:lang w:val="es-ES"/>
        </w:rPr>
        <w:t xml:space="preserve"> para posteriorment</w:t>
      </w:r>
      <w:r w:rsidR="00C228D2">
        <w:rPr>
          <w:rFonts w:ascii="Century Gothic" w:hAnsi="Century Gothic"/>
          <w:noProof/>
          <w:sz w:val="24"/>
          <w:szCs w:val="24"/>
          <w:lang w:val="es-ES"/>
        </w:rPr>
        <w:t>e</w:t>
      </w:r>
      <w:r w:rsidR="007C40FA">
        <w:rPr>
          <w:rFonts w:ascii="Century Gothic" w:hAnsi="Century Gothic"/>
          <w:noProof/>
          <w:sz w:val="24"/>
          <w:szCs w:val="24"/>
          <w:lang w:val="es-ES"/>
        </w:rPr>
        <w:t xml:space="preserve"> </w:t>
      </w:r>
      <w:r w:rsidR="00C228D2">
        <w:rPr>
          <w:rFonts w:ascii="Century Gothic" w:hAnsi="Century Gothic"/>
          <w:noProof/>
          <w:sz w:val="24"/>
          <w:szCs w:val="24"/>
          <w:lang w:val="es-ES"/>
        </w:rPr>
        <w:t>e</w:t>
      </w:r>
      <w:r w:rsidR="007C40FA">
        <w:rPr>
          <w:rFonts w:ascii="Century Gothic" w:hAnsi="Century Gothic"/>
          <w:noProof/>
          <w:sz w:val="24"/>
          <w:szCs w:val="24"/>
          <w:lang w:val="es-ES"/>
        </w:rPr>
        <w:t>l</w:t>
      </w:r>
      <w:r w:rsidR="00C228D2">
        <w:rPr>
          <w:rFonts w:ascii="Century Gothic" w:hAnsi="Century Gothic"/>
          <w:noProof/>
          <w:sz w:val="24"/>
          <w:szCs w:val="24"/>
          <w:lang w:val="es-ES"/>
        </w:rPr>
        <w:t xml:space="preserve">aborar una </w:t>
      </w:r>
      <w:r w:rsidR="00C228D2" w:rsidRPr="007C40FA">
        <w:rPr>
          <w:rFonts w:ascii="Century Gothic" w:hAnsi="Century Gothic"/>
          <w:noProof/>
          <w:sz w:val="24"/>
          <w:szCs w:val="24"/>
          <w:u w:val="single"/>
          <w:lang w:val="es-ES"/>
        </w:rPr>
        <w:t>nomina</w:t>
      </w:r>
      <w:r w:rsidR="00C228D2">
        <w:rPr>
          <w:rFonts w:ascii="Century Gothic" w:hAnsi="Century Gothic"/>
          <w:noProof/>
          <w:sz w:val="24"/>
          <w:szCs w:val="24"/>
          <w:lang w:val="es-ES"/>
        </w:rPr>
        <w:t>.</w:t>
      </w:r>
    </w:p>
    <w:p w:rsidR="00FC7882" w:rsidRDefault="00FC7882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El cliente desea poder ingresar el tamaño de las abscisas correspondientes desde un p</w:t>
      </w:r>
      <w:r w:rsidR="007D6A42">
        <w:rPr>
          <w:rFonts w:ascii="Century Gothic" w:hAnsi="Century Gothic"/>
          <w:noProof/>
          <w:sz w:val="24"/>
          <w:szCs w:val="24"/>
          <w:lang w:val="es-ES"/>
        </w:rPr>
        <w:t>unto a otro en el plano y ca</w:t>
      </w:r>
      <w:bookmarkStart w:id="0" w:name="_GoBack"/>
      <w:bookmarkEnd w:id="0"/>
      <w:r w:rsidR="007C40FA">
        <w:rPr>
          <w:rFonts w:ascii="Century Gothic" w:hAnsi="Century Gothic"/>
          <w:noProof/>
          <w:sz w:val="24"/>
          <w:szCs w:val="24"/>
          <w:lang w:val="es-ES"/>
        </w:rPr>
        <w:t>lcular todos los movimientos de excavacion y lleno de material en esa abscisa.</w:t>
      </w:r>
    </w:p>
    <w:p w:rsidR="007C40FA" w:rsidRDefault="007C40FA">
      <w:pPr>
        <w:rPr>
          <w:rFonts w:ascii="Century Gothic" w:hAnsi="Century Gothic"/>
          <w:noProof/>
          <w:sz w:val="24"/>
          <w:szCs w:val="24"/>
          <w:lang w:val="es-ES"/>
        </w:rPr>
      </w:pPr>
    </w:p>
    <w:p w:rsidR="00CC367B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 xml:space="preserve">Estudiantes Ingenieria de sistemas y computacion involucrados : </w:t>
      </w:r>
    </w:p>
    <w:p w:rsidR="002D4ADF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cristian camilo soto ramirez  y Juan felipe salcedo.</w:t>
      </w:r>
    </w:p>
    <w:p w:rsidR="00CC367B" w:rsidRDefault="00CC367B">
      <w:pPr>
        <w:rPr>
          <w:rFonts w:ascii="Century Gothic" w:hAnsi="Century Gothic"/>
          <w:noProof/>
          <w:sz w:val="24"/>
          <w:szCs w:val="24"/>
          <w:lang w:val="es-ES"/>
        </w:rPr>
      </w:pPr>
      <w:r>
        <w:rPr>
          <w:rFonts w:ascii="Century Gothic" w:hAnsi="Century Gothic"/>
          <w:noProof/>
          <w:sz w:val="24"/>
          <w:szCs w:val="24"/>
          <w:lang w:val="es-ES"/>
        </w:rPr>
        <w:t>se presenta tentativa como proyecto final de la asignatura software 3 Universidad del Quindio al profesor Faber Giraldo Velasquez.</w:t>
      </w:r>
    </w:p>
    <w:p w:rsidR="002D4ADF" w:rsidRDefault="002D4ADF" w:rsidP="002D4ADF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2D4ADF" w:rsidRPr="00FC7882" w:rsidRDefault="002D4ADF">
      <w:pPr>
        <w:rPr>
          <w:noProof/>
          <w:sz w:val="24"/>
          <w:szCs w:val="24"/>
          <w:lang w:val="es-ES"/>
        </w:rPr>
      </w:pPr>
    </w:p>
    <w:sectPr w:rsidR="002D4ADF" w:rsidRPr="00FC78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82"/>
    <w:rsid w:val="002D4ADF"/>
    <w:rsid w:val="00323881"/>
    <w:rsid w:val="0074513C"/>
    <w:rsid w:val="007C40FA"/>
    <w:rsid w:val="007D6A42"/>
    <w:rsid w:val="00827275"/>
    <w:rsid w:val="00920628"/>
    <w:rsid w:val="00C228D2"/>
    <w:rsid w:val="00CC367B"/>
    <w:rsid w:val="00D93156"/>
    <w:rsid w:val="00F42F63"/>
    <w:rsid w:val="00F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DC5DB"/>
  <w15:chartTrackingRefBased/>
  <w15:docId w15:val="{38786C9C-9F72-48AA-B539-74022FF6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to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588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soto</dc:creator>
  <cp:keywords/>
  <cp:lastModifiedBy>camilo soto</cp:lastModifiedBy>
  <cp:revision>7</cp:revision>
  <dcterms:created xsi:type="dcterms:W3CDTF">2017-02-09T03:43:00Z</dcterms:created>
  <dcterms:modified xsi:type="dcterms:W3CDTF">2017-06-04T15:24:00Z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