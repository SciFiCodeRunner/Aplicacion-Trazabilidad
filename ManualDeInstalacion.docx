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BF" w:rsidRDefault="0049530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6854190" cy="8817610"/>
                <wp:effectExtent l="0" t="0" r="3810" b="2540"/>
                <wp:wrapNone/>
                <wp:docPr id="9" name="Grup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190" cy="8817610"/>
                          <a:chOff x="0" y="0"/>
                          <a:chExt cx="68648" cy="91235"/>
                        </a:xfrm>
                      </wpg:grpSpPr>
                      <wps:wsp>
                        <wps:cNvPr id="10" name="Rectángulo 1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ángulo 195"/>
                        <wps:cNvSpPr>
                          <a:spLocks noChangeArrowheads="1"/>
                        </wps:cNvSpPr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4BF" w:rsidRPr="00F664BF" w:rsidRDefault="00F664BF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12" name="Cuadro de texto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4BF" w:rsidRPr="00F664BF" w:rsidRDefault="00F321B1" w:rsidP="00F664BF">
                              <w:pPr>
                                <w:pStyle w:val="Sinespaciado"/>
                                <w:rPr>
                                  <w:rFonts w:ascii="Calibri Light" w:hAnsi="Calibri Light"/>
                                  <w:caps/>
                                  <w:color w:val="5B9BD5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alibri Light" w:hAnsi="Calibri Light"/>
                                  <w:caps/>
                                  <w:sz w:val="72"/>
                                  <w:szCs w:val="72"/>
                                </w:rPr>
                                <w:t>MAnual  proyecto</w:t>
                              </w:r>
                              <w:r w:rsidR="00F664BF">
                                <w:rPr>
                                  <w:rFonts w:ascii="Calibri Light" w:hAnsi="Calibri Light"/>
                                  <w:caps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hAnsi="Calibri Light"/>
                                  <w:caps/>
                                  <w:sz w:val="72"/>
                                  <w:szCs w:val="72"/>
                                </w:rPr>
                                <w:t xml:space="preserve">sistema informacion para el manejo de </w:t>
                              </w:r>
                              <w:r w:rsidR="00E638F6">
                                <w:rPr>
                                  <w:rFonts w:ascii="Calibri Light" w:hAnsi="Calibri Light"/>
                                  <w:caps/>
                                  <w:sz w:val="72"/>
                                  <w:szCs w:val="72"/>
                                </w:rPr>
                                <w:t xml:space="preserve"> trazabilidad</w:t>
                              </w:r>
                              <w:r>
                                <w:rPr>
                                  <w:rFonts w:ascii="Calibri Light" w:hAnsi="Calibri Light"/>
                                  <w:caps/>
                                  <w:sz w:val="72"/>
                                  <w:szCs w:val="72"/>
                                </w:rPr>
                                <w:t xml:space="preserve"> en una obra lineal</w:t>
                              </w:r>
                            </w:p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93" o:spid="_x0000_s1026" style="position:absolute;left:0;text-align:left;margin-left:36pt;margin-top:54pt;width:539.7pt;height:694.3pt;z-index:-251657216;mso-width-percent:882;mso-position-horizontal-relative:page;mso-position-vertical-relative:page;mso-width-percent:882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" fillcolor="#5b9bd5" stroked="f" strokeweight="1pt"/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" fillcolor="#5b9bd5" stroked="f" strokeweight="1pt">
                  <v:textbox inset="36pt,57.6pt,36pt,36pt">
                    <w:txbxContent>
                      <w:p w:rsidR="00F664BF" w:rsidRPr="00F664BF" w:rsidRDefault="00F664B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" stroked="f" strokeweight=".5pt">
                  <v:textbox inset="36pt,7.2pt,36pt,7.2pt">
                    <w:txbxContent>
                      <w:p w:rsidR="00F664BF" w:rsidRPr="00F664BF" w:rsidRDefault="00F321B1" w:rsidP="00F664BF">
                        <w:pPr>
                          <w:pStyle w:val="Sinespaciado"/>
                          <w:rPr>
                            <w:rFonts w:ascii="Calibri Light" w:hAnsi="Calibri Light"/>
                            <w:caps/>
                            <w:color w:val="5B9BD5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alibri Light" w:hAnsi="Calibri Light"/>
                            <w:caps/>
                            <w:sz w:val="72"/>
                            <w:szCs w:val="72"/>
                          </w:rPr>
                          <w:t>MAnual  proyecto</w:t>
                        </w:r>
                        <w:r w:rsidR="00F664BF">
                          <w:rPr>
                            <w:rFonts w:ascii="Calibri Light" w:hAnsi="Calibri Light"/>
                            <w:caps/>
                            <w:sz w:val="72"/>
                            <w:szCs w:val="72"/>
                          </w:rPr>
                          <w:t xml:space="preserve"> </w:t>
                        </w:r>
                        <w:r>
                          <w:rPr>
                            <w:rFonts w:ascii="Calibri Light" w:hAnsi="Calibri Light"/>
                            <w:caps/>
                            <w:sz w:val="72"/>
                            <w:szCs w:val="72"/>
                          </w:rPr>
                          <w:t xml:space="preserve">sistema informacion para el manejo de </w:t>
                        </w:r>
                        <w:r w:rsidR="00E638F6">
                          <w:rPr>
                            <w:rFonts w:ascii="Calibri Light" w:hAnsi="Calibri Light"/>
                            <w:caps/>
                            <w:sz w:val="72"/>
                            <w:szCs w:val="72"/>
                          </w:rPr>
                          <w:t xml:space="preserve"> trazabilidad</w:t>
                        </w:r>
                        <w:r>
                          <w:rPr>
                            <w:rFonts w:ascii="Calibri Light" w:hAnsi="Calibri Light"/>
                            <w:caps/>
                            <w:sz w:val="72"/>
                            <w:szCs w:val="72"/>
                          </w:rPr>
                          <w:t xml:space="preserve"> en una obra lineal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664BF" w:rsidRDefault="00F664BF" w:rsidP="00F664BF">
      <w:r>
        <w:br w:type="page"/>
      </w:r>
      <w:r>
        <w:lastRenderedPageBreak/>
        <w:t>Lo primero que se debe hacer es instalar todos los componentes necesarios para ejecutar el proyecto que se van a mostrar en los siguientes pasos:</w:t>
      </w:r>
    </w:p>
    <w:p w:rsidR="004340C5" w:rsidRDefault="00F664BF" w:rsidP="00F664BF">
      <w:pPr>
        <w:pStyle w:val="Ttulo1"/>
      </w:pPr>
      <w:r>
        <w:t xml:space="preserve">instalacion del composer </w:t>
      </w:r>
    </w:p>
    <w:p w:rsidR="00F664BF" w:rsidRDefault="00F664BF" w:rsidP="00F664BF">
      <w:r>
        <w:t xml:space="preserve">Lo primero </w:t>
      </w:r>
      <w:r w:rsidR="00F321B1">
        <w:t>que se debe hacer es instalar C</w:t>
      </w:r>
      <w:r>
        <w:t xml:space="preserve">omposer este permitirá </w:t>
      </w:r>
      <w:r w:rsidR="00F321B1">
        <w:t>ejecutar</w:t>
      </w:r>
      <w:r>
        <w:t xml:space="preserve"> </w:t>
      </w:r>
      <w:r w:rsidR="00F321B1">
        <w:t>Laravel</w:t>
      </w:r>
      <w:r>
        <w:t xml:space="preserve"> </w:t>
      </w:r>
      <w:r w:rsidR="007C733C">
        <w:t>que es</w:t>
      </w:r>
      <w:r w:rsidR="00F321B1">
        <w:t xml:space="preserve"> el framework de desarrollo del proyecto basado en Lengua</w:t>
      </w:r>
      <w:r w:rsidR="007C733C">
        <w:t>je de programación PHP</w:t>
      </w:r>
      <w:r w:rsidR="00F321B1">
        <w:t>.</w:t>
      </w:r>
    </w:p>
    <w:p w:rsidR="00F664BF" w:rsidRDefault="00F664BF" w:rsidP="00F664BF">
      <w:pPr>
        <w:pStyle w:val="Ttulo2"/>
      </w:pPr>
      <w:r>
        <w:t>Ingresar al link</w:t>
      </w:r>
    </w:p>
    <w:p w:rsidR="00F664BF" w:rsidRDefault="00F664BF" w:rsidP="00F664BF">
      <w:pPr>
        <w:pStyle w:val="Ttulo2"/>
        <w:numPr>
          <w:ilvl w:val="0"/>
          <w:numId w:val="0"/>
        </w:numPr>
        <w:rPr>
          <w:b w:val="0"/>
          <w:sz w:val="22"/>
        </w:rPr>
      </w:pPr>
      <w:r>
        <w:t xml:space="preserve"> </w:t>
      </w:r>
      <w:r>
        <w:rPr>
          <w:b w:val="0"/>
          <w:sz w:val="22"/>
        </w:rPr>
        <w:t xml:space="preserve">Se debe ingresar al link </w:t>
      </w:r>
      <w:hyperlink r:id="rId6" w:history="1">
        <w:r w:rsidRPr="004D779D">
          <w:rPr>
            <w:rStyle w:val="Hipervnculo"/>
            <w:b w:val="0"/>
            <w:sz w:val="22"/>
          </w:rPr>
          <w:t>https://getcomposer.org/download/</w:t>
        </w:r>
      </w:hyperlink>
      <w:r>
        <w:rPr>
          <w:b w:val="0"/>
          <w:sz w:val="22"/>
        </w:rPr>
        <w:t xml:space="preserve"> este donde se </w:t>
      </w:r>
      <w:r w:rsidR="007C733C">
        <w:rPr>
          <w:b w:val="0"/>
          <w:sz w:val="22"/>
        </w:rPr>
        <w:t>descargará</w:t>
      </w:r>
      <w:r w:rsidR="00F321B1">
        <w:rPr>
          <w:b w:val="0"/>
          <w:sz w:val="22"/>
        </w:rPr>
        <w:t xml:space="preserve"> la versión de Composer existente.</w:t>
      </w:r>
      <w:bookmarkStart w:id="0" w:name="_GoBack"/>
      <w:bookmarkEnd w:id="0"/>
    </w:p>
    <w:p w:rsidR="00F321B1" w:rsidRPr="00F321B1" w:rsidRDefault="00495301" w:rsidP="00F321B1">
      <w:r>
        <w:rPr>
          <w:noProof/>
        </w:rPr>
        <w:drawing>
          <wp:inline distT="0" distB="0" distL="0" distR="0">
            <wp:extent cx="5610225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4BF" w:rsidRDefault="00F321B1" w:rsidP="00F664BF">
      <w:pPr>
        <w:pStyle w:val="Descripcin"/>
      </w:pPr>
      <w:r>
        <w:t>Imagen 1: paquete a instalar</w:t>
      </w:r>
      <w:r w:rsidR="00F664BF">
        <w:t>.</w:t>
      </w:r>
    </w:p>
    <w:p w:rsidR="00E2351C" w:rsidRDefault="00E2351C" w:rsidP="00E2351C"/>
    <w:p w:rsidR="001114C8" w:rsidRDefault="001114C8" w:rsidP="00F321B1">
      <w:pPr>
        <w:pStyle w:val="Ttulo1"/>
      </w:pPr>
      <w:r>
        <w:t>Descargar e instalar XAMPP</w:t>
      </w:r>
    </w:p>
    <w:p w:rsidR="001114C8" w:rsidRDefault="001114C8" w:rsidP="001114C8">
      <w:r>
        <w:t xml:space="preserve">Para descargar el xampp se ingresara al link    </w:t>
      </w:r>
      <w:hyperlink r:id="rId8" w:history="1">
        <w:r w:rsidRPr="004D779D">
          <w:rPr>
            <w:rStyle w:val="Hipervnculo"/>
          </w:rPr>
          <w:t>https://www.apachefriends.org/es/download.html</w:t>
        </w:r>
      </w:hyperlink>
      <w:r>
        <w:t xml:space="preserve">  allí se descargara la versión mas reciente.</w:t>
      </w:r>
    </w:p>
    <w:p w:rsidR="001114C8" w:rsidRDefault="001114C8" w:rsidP="001114C8">
      <w:r>
        <w:t>Cuando se descargue el xampp se debe ejecut</w:t>
      </w:r>
      <w:r w:rsidR="00F321B1">
        <w:t>ar el instalador</w:t>
      </w:r>
      <w:r>
        <w:t>.</w:t>
      </w:r>
    </w:p>
    <w:p w:rsidR="001114C8" w:rsidRDefault="001114C8" w:rsidP="001114C8">
      <w:pPr>
        <w:pStyle w:val="Ttulo3"/>
      </w:pPr>
      <w:r>
        <w:t>Cambiar el puerto</w:t>
      </w:r>
    </w:p>
    <w:p w:rsidR="00D97178" w:rsidRDefault="001114C8" w:rsidP="001114C8">
      <w:r>
        <w:t xml:space="preserve">Una </w:t>
      </w:r>
      <w:r w:rsidR="00D97178">
        <w:t>vez</w:t>
      </w:r>
      <w:r>
        <w:t xml:space="preserve"> instalado el xampp se deberá cambiar el puerto </w:t>
      </w:r>
      <w:r w:rsidR="00D97178">
        <w:t>donde se va a ejecutar</w:t>
      </w:r>
      <w:r w:rsidR="00F321B1">
        <w:t xml:space="preserve"> por defecto viene con el puerto 3306 entonces procederemos a cambiarlo al puerto 3307,</w:t>
      </w:r>
      <w:r w:rsidR="00D97178">
        <w:t xml:space="preserve"> para eso deberá ingresar en el config como lo muestra la imagen.</w:t>
      </w:r>
    </w:p>
    <w:p w:rsidR="00D97178" w:rsidRDefault="00495301" w:rsidP="00D97178">
      <w:pPr>
        <w:jc w:val="center"/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9750" cy="3667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78" w:rsidRDefault="00D97178" w:rsidP="00D97178">
      <w:pPr>
        <w:rPr>
          <w:noProof/>
          <w:lang w:eastAsia="es-CO"/>
        </w:rPr>
      </w:pPr>
      <w:r>
        <w:rPr>
          <w:noProof/>
          <w:lang w:eastAsia="es-CO"/>
        </w:rPr>
        <w:t>Alli se ingresara al my.ini  en este momento se cambiara todos los puerto 3306 al puerto 3307 por ejemplo</w:t>
      </w:r>
      <w:r w:rsidR="00F321B1">
        <w:rPr>
          <w:noProof/>
          <w:lang w:eastAsia="es-CO"/>
        </w:rPr>
        <w:t xml:space="preserve"> para hacerlo se debe buscar en la hoja de bloc de notas o editor favorito 3306 y despues proceder a cambiarlo por 3307 todos</w:t>
      </w:r>
      <w:r>
        <w:rPr>
          <w:noProof/>
          <w:lang w:eastAsia="es-CO"/>
        </w:rPr>
        <w:t>.</w:t>
      </w:r>
    </w:p>
    <w:p w:rsidR="00D97178" w:rsidRDefault="00495301" w:rsidP="00D97178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019675" cy="942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B1" w:rsidRDefault="00F321B1" w:rsidP="00D97178">
      <w:pPr>
        <w:rPr>
          <w:noProof/>
          <w:lang w:eastAsia="es-CO"/>
        </w:rPr>
      </w:pPr>
      <w:r>
        <w:rPr>
          <w:noProof/>
          <w:lang w:eastAsia="es-CO"/>
        </w:rPr>
        <w:t>Igualmente se debe hacer en el Modulo Apache y despues abrir el archivo Apache(php.ini)</w:t>
      </w:r>
    </w:p>
    <w:p w:rsidR="00F321B1" w:rsidRDefault="00495301" w:rsidP="00D97178">
      <w:pPr>
        <w:rPr>
          <w:noProof/>
          <w:lang w:eastAsia="es-CO"/>
        </w:rPr>
      </w:pPr>
      <w:r>
        <w:rPr>
          <w:noProof/>
        </w:rPr>
        <w:drawing>
          <wp:inline distT="0" distB="0" distL="0" distR="0">
            <wp:extent cx="5610225" cy="2028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B1" w:rsidRDefault="00F321B1" w:rsidP="00D97178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De esta manera se configura todos los puertos por defecto que vienen 3306 a 3307.</w:t>
      </w:r>
    </w:p>
    <w:p w:rsidR="005A4757" w:rsidRDefault="00F321B1" w:rsidP="00D97178">
      <w:pPr>
        <w:rPr>
          <w:noProof/>
          <w:lang w:eastAsia="es-CO"/>
        </w:rPr>
      </w:pPr>
      <w:r>
        <w:rPr>
          <w:noProof/>
          <w:lang w:eastAsia="es-CO"/>
        </w:rPr>
        <w:t>Despues se presiona</w:t>
      </w:r>
      <w:r w:rsidR="005A4757">
        <w:rPr>
          <w:noProof/>
          <w:lang w:eastAsia="es-CO"/>
        </w:rPr>
        <w:t xml:space="preserve"> en start en los modulos de MySQL y en el de apache</w:t>
      </w:r>
      <w:r w:rsidR="00AC2256">
        <w:rPr>
          <w:noProof/>
          <w:lang w:eastAsia="es-CO"/>
        </w:rPr>
        <w:t xml:space="preserve"> tendra que aparecer puerto Mysql 3307 </w:t>
      </w:r>
    </w:p>
    <w:p w:rsidR="00D97178" w:rsidRDefault="00D97178" w:rsidP="00D97178">
      <w:pPr>
        <w:pStyle w:val="Ttulo2"/>
        <w:rPr>
          <w:noProof/>
          <w:lang w:eastAsia="es-CO"/>
        </w:rPr>
      </w:pPr>
      <w:r>
        <w:t>ABRIR EL REPOSITORIO</w:t>
      </w:r>
    </w:p>
    <w:p w:rsidR="00D97178" w:rsidRDefault="00D97178" w:rsidP="00D97178">
      <w:pPr>
        <w:rPr>
          <w:b/>
        </w:rPr>
      </w:pPr>
      <w:r>
        <w:t xml:space="preserve">Lo siguiente es abrir el repositorio donde se encuentra el proyecto, este se encuentra en un repositorio llamado GitHub  el link para abrir el repositorio es:  </w:t>
      </w:r>
      <w:hyperlink r:id="rId12" w:history="1">
        <w:r w:rsidRPr="004D779D">
          <w:rPr>
            <w:rStyle w:val="Hipervnculo"/>
          </w:rPr>
          <w:t>https://github.com/ingsoft2016/Aplicacion-Trazabilidad.git</w:t>
        </w:r>
      </w:hyperlink>
      <w:r>
        <w:t xml:space="preserve"> alli se descargara el proyecto en el icono que dice </w:t>
      </w:r>
      <w:r w:rsidRPr="00B44271">
        <w:rPr>
          <w:b/>
        </w:rPr>
        <w:t>“download”</w:t>
      </w:r>
      <w:r>
        <w:rPr>
          <w:b/>
        </w:rPr>
        <w:t>.</w:t>
      </w:r>
    </w:p>
    <w:p w:rsidR="00D97178" w:rsidRDefault="00D97178" w:rsidP="00D97178">
      <w:r>
        <w:t>el proyecto se tendrá q</w:t>
      </w:r>
      <w:r w:rsidR="00AC2256">
        <w:t>ue descargar en el disco local C</w:t>
      </w:r>
      <w:r>
        <w:t xml:space="preserve"> allí se deberá crear una carpeta con cualquier nombre y descargar los archivos del repositorio.</w:t>
      </w:r>
    </w:p>
    <w:p w:rsidR="00D97178" w:rsidRDefault="00D97178" w:rsidP="00D97178">
      <w:pPr>
        <w:rPr>
          <w:noProof/>
          <w:lang w:eastAsia="es-CO"/>
        </w:rPr>
      </w:pPr>
    </w:p>
    <w:p w:rsidR="00D97178" w:rsidRDefault="00D97178" w:rsidP="00D97178">
      <w:pPr>
        <w:pStyle w:val="Ttulo2"/>
      </w:pPr>
      <w:r>
        <w:t>Importar la base de datos.</w:t>
      </w:r>
    </w:p>
    <w:p w:rsidR="00D97178" w:rsidRDefault="00D97178" w:rsidP="00D97178">
      <w:r>
        <w:t>Para importar la base de datos se debe  ingresar en el botón admin del xampp como lo muestra la imagen</w:t>
      </w:r>
    </w:p>
    <w:p w:rsidR="00D97178" w:rsidRDefault="00495301" w:rsidP="00D97178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10225" cy="3619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78" w:rsidRDefault="00D97178" w:rsidP="00D97178">
      <w:pPr>
        <w:rPr>
          <w:noProof/>
          <w:lang w:eastAsia="es-CO"/>
        </w:rPr>
      </w:pPr>
      <w:r>
        <w:rPr>
          <w:noProof/>
          <w:lang w:eastAsia="es-CO"/>
        </w:rPr>
        <w:t>A continuacion se ingresara al php my admin.</w:t>
      </w:r>
    </w:p>
    <w:p w:rsidR="00D97178" w:rsidRDefault="00495301" w:rsidP="00D97178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1104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78" w:rsidRDefault="00D97178" w:rsidP="00D97178">
      <w:pPr>
        <w:rPr>
          <w:b/>
          <w:noProof/>
          <w:lang w:eastAsia="es-CO"/>
        </w:rPr>
      </w:pPr>
      <w:r>
        <w:rPr>
          <w:noProof/>
          <w:lang w:eastAsia="es-CO"/>
        </w:rPr>
        <w:t xml:space="preserve">Alli se debe crear una nueva base de datos con el nombre </w:t>
      </w:r>
      <w:r w:rsidRPr="00D97178">
        <w:rPr>
          <w:b/>
          <w:noProof/>
          <w:lang w:eastAsia="es-CO"/>
        </w:rPr>
        <w:t>“trazabilidad”</w:t>
      </w:r>
      <w:r>
        <w:rPr>
          <w:b/>
          <w:noProof/>
          <w:lang w:eastAsia="es-CO"/>
        </w:rPr>
        <w:t>.</w:t>
      </w:r>
    </w:p>
    <w:p w:rsidR="00D97178" w:rsidRDefault="00D97178" w:rsidP="00D97178">
      <w:pPr>
        <w:rPr>
          <w:noProof/>
          <w:lang w:eastAsia="es-CO"/>
        </w:rPr>
      </w:pPr>
      <w:r>
        <w:rPr>
          <w:noProof/>
          <w:lang w:eastAsia="es-CO"/>
        </w:rPr>
        <w:t>Una ves creada la base de datos se debe importar la base de datos que esta en el icono superior que dice importar.</w:t>
      </w:r>
    </w:p>
    <w:p w:rsidR="00D97178" w:rsidRDefault="00495301" w:rsidP="00D97178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19750" cy="209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178" w:rsidRDefault="00D97178" w:rsidP="00D97178">
      <w:pPr>
        <w:rPr>
          <w:b/>
          <w:noProof/>
          <w:lang w:eastAsia="es-CO"/>
        </w:rPr>
      </w:pPr>
      <w:r>
        <w:rPr>
          <w:noProof/>
          <w:lang w:eastAsia="es-CO"/>
        </w:rPr>
        <w:t xml:space="preserve">El archivo se encuentra en la carpeta </w:t>
      </w:r>
      <w:r>
        <w:rPr>
          <w:b/>
          <w:noProof/>
          <w:lang w:eastAsia="es-CO"/>
        </w:rPr>
        <w:t xml:space="preserve">base de datos </w:t>
      </w:r>
      <w:r w:rsidR="005A4757">
        <w:rPr>
          <w:noProof/>
          <w:lang w:eastAsia="es-CO"/>
        </w:rPr>
        <w:t xml:space="preserve">descargada en el punto </w:t>
      </w:r>
      <w:r w:rsidR="005A4757" w:rsidRPr="005A4757">
        <w:rPr>
          <w:b/>
          <w:noProof/>
          <w:lang w:eastAsia="es-CO"/>
        </w:rPr>
        <w:t>1.4</w:t>
      </w:r>
      <w:r w:rsidR="005A4757">
        <w:rPr>
          <w:b/>
          <w:noProof/>
          <w:lang w:eastAsia="es-CO"/>
        </w:rPr>
        <w:t xml:space="preserve">  </w:t>
      </w:r>
      <w:r w:rsidR="00AC2256">
        <w:rPr>
          <w:noProof/>
          <w:lang w:eastAsia="es-CO"/>
        </w:rPr>
        <w:t>alli se encontrara</w:t>
      </w:r>
      <w:r w:rsidR="005A4757">
        <w:rPr>
          <w:noProof/>
          <w:lang w:eastAsia="es-CO"/>
        </w:rPr>
        <w:t xml:space="preserve"> un archivo llamado </w:t>
      </w:r>
      <w:r w:rsidR="00AC2256">
        <w:rPr>
          <w:b/>
          <w:noProof/>
          <w:lang w:eastAsia="es-CO"/>
        </w:rPr>
        <w:t>UltimaB</w:t>
      </w:r>
      <w:r w:rsidR="005A4757">
        <w:rPr>
          <w:b/>
          <w:noProof/>
          <w:lang w:eastAsia="es-CO"/>
        </w:rPr>
        <w:t>aseD</w:t>
      </w:r>
      <w:r w:rsidR="005A4757" w:rsidRPr="005A4757">
        <w:rPr>
          <w:b/>
          <w:noProof/>
          <w:lang w:eastAsia="es-CO"/>
        </w:rPr>
        <w:t>atos</w:t>
      </w:r>
      <w:r w:rsidR="005A4757">
        <w:rPr>
          <w:b/>
          <w:noProof/>
          <w:lang w:eastAsia="es-CO"/>
        </w:rPr>
        <w:t>.sql.</w:t>
      </w:r>
    </w:p>
    <w:p w:rsidR="005A4757" w:rsidRDefault="005A4757" w:rsidP="00D97178">
      <w:pPr>
        <w:rPr>
          <w:b/>
          <w:noProof/>
          <w:lang w:eastAsia="es-CO"/>
        </w:rPr>
      </w:pPr>
    </w:p>
    <w:p w:rsidR="005A4757" w:rsidRDefault="005A4757" w:rsidP="005A4757">
      <w:pPr>
        <w:pStyle w:val="Ttulo1"/>
      </w:pPr>
      <w:r>
        <w:t>EJECUCION FINAL.</w:t>
      </w:r>
    </w:p>
    <w:p w:rsidR="005A4757" w:rsidRDefault="005A4757" w:rsidP="005A4757">
      <w:r>
        <w:t>Para ejecutar el proyecto primero se deberá copiar la ruta donde se encuentra el proyecto</w:t>
      </w:r>
    </w:p>
    <w:p w:rsidR="005A4757" w:rsidRDefault="005A4757" w:rsidP="005A4757">
      <w:r>
        <w:t>Para ustedes serán en disco local c la carpeta que crearon y la carpeta llamada traza copiaran toda la ruta que aparece.</w:t>
      </w:r>
    </w:p>
    <w:p w:rsidR="00AC2256" w:rsidRDefault="00495301" w:rsidP="00AC2256">
      <w:pPr>
        <w:keepNext/>
      </w:pPr>
      <w:r>
        <w:rPr>
          <w:noProof/>
        </w:rPr>
        <w:drawing>
          <wp:inline distT="0" distB="0" distL="0" distR="0">
            <wp:extent cx="5610225" cy="1352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256" w:rsidRDefault="00AC2256" w:rsidP="00AC2256">
      <w:pPr>
        <w:pStyle w:val="Descripcin"/>
      </w:pPr>
      <w:r>
        <w:t xml:space="preserve">Ilustración </w:t>
      </w:r>
      <w:r w:rsidR="00495301">
        <w:fldChar w:fldCharType="begin"/>
      </w:r>
      <w:r w:rsidR="00495301">
        <w:instrText xml:space="preserve"> SEQ Ilustración \* ARABIC </w:instrText>
      </w:r>
      <w:r w:rsidR="00495301">
        <w:fldChar w:fldCharType="separate"/>
      </w:r>
      <w:r>
        <w:rPr>
          <w:noProof/>
        </w:rPr>
        <w:t>1</w:t>
      </w:r>
      <w:r w:rsidR="00495301">
        <w:rPr>
          <w:noProof/>
        </w:rPr>
        <w:fldChar w:fldCharType="end"/>
      </w:r>
    </w:p>
    <w:p w:rsidR="005A4757" w:rsidRDefault="005A4757" w:rsidP="005A4757">
      <w:r>
        <w:t xml:space="preserve">A continuación se entrara al cmd mostrada en el punto </w:t>
      </w:r>
      <w:r w:rsidRPr="005A4757">
        <w:rPr>
          <w:b/>
        </w:rPr>
        <w:t>1.2</w:t>
      </w:r>
      <w:r>
        <w:rPr>
          <w:b/>
        </w:rPr>
        <w:t xml:space="preserve"> </w:t>
      </w:r>
      <w:r>
        <w:t>y se hará los siguientes pasos.</w:t>
      </w:r>
    </w:p>
    <w:p w:rsidR="005A4757" w:rsidRDefault="005A4757" w:rsidP="005A4757">
      <w:pPr>
        <w:pStyle w:val="Ttulo2"/>
      </w:pPr>
      <w:r>
        <w:t>Pasos</w:t>
      </w:r>
    </w:p>
    <w:p w:rsidR="005A4757" w:rsidRDefault="005A4757" w:rsidP="005A4757">
      <w:pPr>
        <w:numPr>
          <w:ilvl w:val="0"/>
          <w:numId w:val="38"/>
        </w:numPr>
      </w:pPr>
      <w:r>
        <w:t xml:space="preserve">  Se colocara cd y a continuación copiaran la ruta dicha anteriormente allí se da enter</w:t>
      </w:r>
    </w:p>
    <w:p w:rsidR="005A4757" w:rsidRDefault="005A4757" w:rsidP="005A4757">
      <w:pPr>
        <w:numPr>
          <w:ilvl w:val="0"/>
          <w:numId w:val="38"/>
        </w:numPr>
      </w:pPr>
      <w:r>
        <w:t>Se ingresaran las palabras php artisan serve</w:t>
      </w:r>
    </w:p>
    <w:p w:rsidR="005A4757" w:rsidRDefault="005A4757" w:rsidP="005A4757">
      <w:pPr>
        <w:numPr>
          <w:ilvl w:val="0"/>
          <w:numId w:val="38"/>
        </w:numPr>
      </w:pPr>
      <w:r>
        <w:lastRenderedPageBreak/>
        <w:t>Abrirán su navegador de preferencia y se colocara la direcci</w:t>
      </w:r>
      <w:r w:rsidR="00AC2256">
        <w:t>ón localhost:8000/traza/abscisas</w:t>
      </w:r>
      <w:r>
        <w:t>.</w:t>
      </w:r>
    </w:p>
    <w:p w:rsidR="005A4757" w:rsidRPr="005A4757" w:rsidRDefault="005A4757" w:rsidP="005A4757">
      <w:r>
        <w:t>Con los pasos dichos anteriormente se ejecutara el proyecto.</w:t>
      </w:r>
    </w:p>
    <w:p w:rsidR="00E2351C" w:rsidRDefault="00E2351C" w:rsidP="00E2351C"/>
    <w:p w:rsidR="001114C8" w:rsidRPr="001114C8" w:rsidRDefault="001114C8" w:rsidP="001114C8">
      <w:pPr>
        <w:pStyle w:val="Ttulo2"/>
        <w:numPr>
          <w:ilvl w:val="0"/>
          <w:numId w:val="0"/>
        </w:numPr>
        <w:ind w:left="574"/>
      </w:pPr>
    </w:p>
    <w:p w:rsidR="00E2351C" w:rsidRDefault="00E2351C" w:rsidP="00E2351C"/>
    <w:p w:rsidR="00E2351C" w:rsidRPr="00E2351C" w:rsidRDefault="00E2351C" w:rsidP="00E2351C"/>
    <w:p w:rsidR="00E2351C" w:rsidRPr="00F664BF" w:rsidRDefault="00E2351C" w:rsidP="00F664BF"/>
    <w:p w:rsidR="00F664BF" w:rsidRPr="00F664BF" w:rsidRDefault="00F664BF" w:rsidP="00F664BF"/>
    <w:p w:rsidR="00F664BF" w:rsidRPr="00F664BF" w:rsidRDefault="00F664BF" w:rsidP="00F664BF"/>
    <w:sectPr w:rsidR="00F664BF" w:rsidRPr="00F664BF" w:rsidSect="00F664BF">
      <w:pgSz w:w="12242" w:h="15842" w:code="1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7A13CC"/>
    <w:lvl w:ilvl="0">
      <w:start w:val="1"/>
      <w:numFmt w:val="decimal"/>
      <w:pStyle w:val="Ttulo1"/>
      <w:lvlText w:val="%1."/>
      <w:lvlJc w:val="left"/>
      <w:pPr>
        <w:tabs>
          <w:tab w:val="num" w:pos="651"/>
        </w:tabs>
        <w:ind w:left="291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41"/>
        </w:tabs>
        <w:ind w:left="574" w:hanging="113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9"/>
        </w:tabs>
        <w:ind w:left="90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425"/>
        </w:tabs>
        <w:ind w:left="858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"/>
        </w:tabs>
        <w:ind w:left="7" w:firstLine="0"/>
      </w:pPr>
      <w:rPr>
        <w:rFonts w:hint="default"/>
      </w:rPr>
    </w:lvl>
  </w:abstractNum>
  <w:abstractNum w:abstractNumId="1" w15:restartNumberingAfterBreak="0">
    <w:nsid w:val="29E74752"/>
    <w:multiLevelType w:val="hybridMultilevel"/>
    <w:tmpl w:val="ABD48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82AD6"/>
    <w:multiLevelType w:val="hybridMultilevel"/>
    <w:tmpl w:val="6854F962"/>
    <w:lvl w:ilvl="0" w:tplc="EA2E7C86">
      <w:start w:val="1"/>
      <w:numFmt w:val="bullet"/>
      <w:pStyle w:val="Guin"/>
      <w:lvlText w:val=""/>
      <w:lvlJc w:val="left"/>
      <w:pPr>
        <w:tabs>
          <w:tab w:val="num" w:pos="680"/>
        </w:tabs>
        <w:ind w:left="907" w:hanging="227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A87BAD"/>
    <w:multiLevelType w:val="hybridMultilevel"/>
    <w:tmpl w:val="CE60C34C"/>
    <w:lvl w:ilvl="0" w:tplc="B03EC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BF"/>
    <w:rsid w:val="00020F9D"/>
    <w:rsid w:val="0005629F"/>
    <w:rsid w:val="0006229A"/>
    <w:rsid w:val="000858DB"/>
    <w:rsid w:val="000D12FF"/>
    <w:rsid w:val="000E27B6"/>
    <w:rsid w:val="000F5E0F"/>
    <w:rsid w:val="001043CC"/>
    <w:rsid w:val="00107881"/>
    <w:rsid w:val="001114C8"/>
    <w:rsid w:val="00190BCE"/>
    <w:rsid w:val="001B5FB7"/>
    <w:rsid w:val="001F1678"/>
    <w:rsid w:val="001F2DF8"/>
    <w:rsid w:val="00251503"/>
    <w:rsid w:val="002C23A8"/>
    <w:rsid w:val="00303F24"/>
    <w:rsid w:val="00386783"/>
    <w:rsid w:val="00390979"/>
    <w:rsid w:val="00396762"/>
    <w:rsid w:val="003B3365"/>
    <w:rsid w:val="003C2D4A"/>
    <w:rsid w:val="003D3508"/>
    <w:rsid w:val="00416EBB"/>
    <w:rsid w:val="004340C5"/>
    <w:rsid w:val="00462E56"/>
    <w:rsid w:val="00495301"/>
    <w:rsid w:val="004E2E20"/>
    <w:rsid w:val="005277D1"/>
    <w:rsid w:val="0056002B"/>
    <w:rsid w:val="00560F37"/>
    <w:rsid w:val="005A14BA"/>
    <w:rsid w:val="005A4757"/>
    <w:rsid w:val="00711F5A"/>
    <w:rsid w:val="00724B7B"/>
    <w:rsid w:val="00736678"/>
    <w:rsid w:val="007929E1"/>
    <w:rsid w:val="007C733C"/>
    <w:rsid w:val="0083660C"/>
    <w:rsid w:val="00853B73"/>
    <w:rsid w:val="008D1D93"/>
    <w:rsid w:val="008F6602"/>
    <w:rsid w:val="0093228B"/>
    <w:rsid w:val="00935226"/>
    <w:rsid w:val="00941F66"/>
    <w:rsid w:val="009D5890"/>
    <w:rsid w:val="009E3336"/>
    <w:rsid w:val="00AC2256"/>
    <w:rsid w:val="00B3115D"/>
    <w:rsid w:val="00B44271"/>
    <w:rsid w:val="00B64899"/>
    <w:rsid w:val="00BA1397"/>
    <w:rsid w:val="00BC3B94"/>
    <w:rsid w:val="00BD3696"/>
    <w:rsid w:val="00BD529B"/>
    <w:rsid w:val="00C422F7"/>
    <w:rsid w:val="00C46CD9"/>
    <w:rsid w:val="00C82750"/>
    <w:rsid w:val="00D10F57"/>
    <w:rsid w:val="00D11BE6"/>
    <w:rsid w:val="00D7018C"/>
    <w:rsid w:val="00D90D12"/>
    <w:rsid w:val="00D96B64"/>
    <w:rsid w:val="00D97178"/>
    <w:rsid w:val="00DD28E7"/>
    <w:rsid w:val="00DE0248"/>
    <w:rsid w:val="00E158B1"/>
    <w:rsid w:val="00E2351C"/>
    <w:rsid w:val="00E343CB"/>
    <w:rsid w:val="00E376F7"/>
    <w:rsid w:val="00E50B65"/>
    <w:rsid w:val="00E634CD"/>
    <w:rsid w:val="00E638F6"/>
    <w:rsid w:val="00E801D9"/>
    <w:rsid w:val="00EA3915"/>
    <w:rsid w:val="00EB58CF"/>
    <w:rsid w:val="00F01A7E"/>
    <w:rsid w:val="00F268FB"/>
    <w:rsid w:val="00F321B1"/>
    <w:rsid w:val="00F52A4C"/>
    <w:rsid w:val="00F664BF"/>
    <w:rsid w:val="00F907A4"/>
    <w:rsid w:val="00FD4CFA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6E02A7"/>
  <w15:chartTrackingRefBased/>
  <w15:docId w15:val="{6CC94E36-914C-422E-BF22-B35C356E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B3365"/>
    <w:pPr>
      <w:spacing w:after="200" w:line="288" w:lineRule="auto"/>
      <w:jc w:val="both"/>
    </w:pPr>
    <w:rPr>
      <w:rFonts w:ascii="Tahoma" w:hAnsi="Tahoma"/>
      <w:sz w:val="22"/>
      <w:szCs w:val="22"/>
      <w:lang w:eastAsia="ko-KR"/>
    </w:rPr>
  </w:style>
  <w:style w:type="paragraph" w:styleId="Ttulo1">
    <w:name w:val="heading 1"/>
    <w:basedOn w:val="Normal"/>
    <w:next w:val="Normal"/>
    <w:qFormat/>
    <w:rsid w:val="00736678"/>
    <w:pPr>
      <w:keepNext/>
      <w:numPr>
        <w:numId w:val="36"/>
      </w:numPr>
      <w:tabs>
        <w:tab w:val="left" w:pos="113"/>
      </w:tabs>
      <w:spacing w:before="240" w:after="360"/>
      <w:jc w:val="left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736678"/>
    <w:pPr>
      <w:keepNext/>
      <w:numPr>
        <w:ilvl w:val="1"/>
        <w:numId w:val="36"/>
      </w:numPr>
      <w:tabs>
        <w:tab w:val="left" w:pos="113"/>
      </w:tabs>
      <w:spacing w:before="180" w:after="18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736678"/>
    <w:pPr>
      <w:keepNext/>
      <w:numPr>
        <w:ilvl w:val="2"/>
        <w:numId w:val="36"/>
      </w:numPr>
      <w:spacing w:before="60" w:after="60"/>
      <w:jc w:val="left"/>
      <w:outlineLvl w:val="2"/>
    </w:pPr>
    <w:rPr>
      <w:rFonts w:cs="Arial"/>
      <w:b/>
      <w:bCs/>
      <w:i/>
      <w:szCs w:val="26"/>
    </w:rPr>
  </w:style>
  <w:style w:type="paragraph" w:styleId="Ttulo4">
    <w:name w:val="heading 4"/>
    <w:basedOn w:val="Normal"/>
    <w:next w:val="Normal"/>
    <w:qFormat/>
    <w:rsid w:val="00736678"/>
    <w:pPr>
      <w:keepNext/>
      <w:numPr>
        <w:ilvl w:val="3"/>
        <w:numId w:val="36"/>
      </w:numPr>
      <w:spacing w:before="60" w:after="60"/>
      <w:jc w:val="left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qFormat/>
    <w:rsid w:val="00736678"/>
    <w:pPr>
      <w:numPr>
        <w:ilvl w:val="4"/>
        <w:numId w:val="36"/>
      </w:numPr>
      <w:spacing w:before="120"/>
      <w:jc w:val="left"/>
      <w:outlineLvl w:val="4"/>
    </w:pPr>
    <w:rPr>
      <w:b/>
      <w:bCs/>
      <w:i/>
      <w:iCs/>
      <w:sz w:val="24"/>
      <w:szCs w:val="26"/>
    </w:rPr>
  </w:style>
  <w:style w:type="paragraph" w:styleId="Ttulo6">
    <w:name w:val="heading 6"/>
    <w:basedOn w:val="Normal"/>
    <w:next w:val="Normal"/>
    <w:qFormat/>
    <w:rsid w:val="002C23A8"/>
    <w:pPr>
      <w:spacing w:before="240" w:after="60"/>
      <w:ind w:left="113"/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qFormat/>
    <w:rsid w:val="002C23A8"/>
    <w:pPr>
      <w:spacing w:before="240" w:after="60"/>
      <w:ind w:left="113"/>
      <w:outlineLvl w:val="6"/>
    </w:pPr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D96B64"/>
    <w:pPr>
      <w:spacing w:before="120" w:after="120"/>
      <w:jc w:val="center"/>
    </w:pPr>
    <w:rPr>
      <w:b/>
      <w:bCs/>
      <w:szCs w:val="20"/>
    </w:rPr>
  </w:style>
  <w:style w:type="paragraph" w:styleId="Tabladeilustraciones">
    <w:name w:val="table of figures"/>
    <w:basedOn w:val="Normal"/>
    <w:next w:val="Normal"/>
    <w:semiHidden/>
    <w:rsid w:val="00D96B64"/>
  </w:style>
  <w:style w:type="paragraph" w:customStyle="1" w:styleId="Guin">
    <w:name w:val="Guión"/>
    <w:basedOn w:val="Normal"/>
    <w:rsid w:val="00D11BE6"/>
    <w:pPr>
      <w:numPr>
        <w:numId w:val="18"/>
      </w:numPr>
      <w:spacing w:before="120"/>
      <w:jc w:val="left"/>
    </w:pPr>
    <w:rPr>
      <w:rFonts w:eastAsia="MS Mincho"/>
      <w:lang w:val="es-ES" w:eastAsia="ja-JP"/>
    </w:rPr>
  </w:style>
  <w:style w:type="paragraph" w:customStyle="1" w:styleId="EstilofigurelegendCentrado">
    <w:name w:val="Estilo figure legend + Centrado"/>
    <w:basedOn w:val="Normal"/>
    <w:rsid w:val="00935226"/>
    <w:pPr>
      <w:keepNext/>
      <w:keepLines/>
      <w:spacing w:before="120" w:after="240"/>
      <w:jc w:val="center"/>
    </w:pPr>
    <w:rPr>
      <w:rFonts w:ascii="Times" w:eastAsia="Times New Roman" w:hAnsi="Times"/>
      <w:sz w:val="24"/>
      <w:szCs w:val="20"/>
      <w:lang w:val="es-ES" w:eastAsia="de-DE"/>
    </w:rPr>
  </w:style>
  <w:style w:type="paragraph" w:customStyle="1" w:styleId="figurelegend">
    <w:name w:val="figure legend"/>
    <w:basedOn w:val="Normal"/>
    <w:next w:val="Normal"/>
    <w:rsid w:val="00396762"/>
    <w:pPr>
      <w:keepNext/>
      <w:keepLines/>
      <w:spacing w:before="120" w:after="240"/>
    </w:pPr>
    <w:rPr>
      <w:rFonts w:ascii="Times" w:eastAsia="Times New Roman" w:hAnsi="Times"/>
      <w:szCs w:val="20"/>
      <w:lang w:val="es-ES" w:eastAsia="de-DE"/>
    </w:rPr>
  </w:style>
  <w:style w:type="paragraph" w:styleId="Sinespaciado">
    <w:name w:val="No Spacing"/>
    <w:link w:val="SinespaciadoCar"/>
    <w:uiPriority w:val="1"/>
    <w:qFormat/>
    <w:rsid w:val="00F664BF"/>
    <w:rPr>
      <w:rFonts w:ascii="Calibri" w:eastAsia="Times New Roman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F664BF"/>
    <w:rPr>
      <w:rFonts w:ascii="Calibri" w:eastAsia="Times New Roman" w:hAnsi="Calibri"/>
      <w:sz w:val="22"/>
      <w:szCs w:val="22"/>
    </w:rPr>
  </w:style>
  <w:style w:type="character" w:styleId="Hipervnculo">
    <w:name w:val="Hyperlink"/>
    <w:rsid w:val="00F664B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es/download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ingsoft2016/Aplicacion-Trazabilidad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FELIPE\Desktop\Esqu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D0B83-7C26-498D-8D2B-61D075F74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Esquema.dot</Template>
  <TotalTime>0</TotalTime>
  <Pages>6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UCLM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pipe salcedo</dc:creator>
  <cp:keywords/>
  <dc:description/>
  <cp:lastModifiedBy>camilo soto</cp:lastModifiedBy>
  <cp:revision>2</cp:revision>
  <dcterms:created xsi:type="dcterms:W3CDTF">2017-06-04T15:34:00Z</dcterms:created>
  <dcterms:modified xsi:type="dcterms:W3CDTF">2017-06-04T15:34:00Z</dcterms:modified>
</cp:coreProperties>
</file>